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3E121" w14:textId="77777777" w:rsidR="00437B44" w:rsidRPr="00457B45" w:rsidRDefault="00437B44" w:rsidP="005B4B3E">
      <w:pPr>
        <w:pStyle w:val="Akapitzlist1"/>
        <w:ind w:left="360"/>
        <w:jc w:val="right"/>
        <w:rPr>
          <w:szCs w:val="24"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149"/>
        <w:gridCol w:w="4556"/>
      </w:tblGrid>
      <w:tr w:rsidR="00B15871" w:rsidRPr="0046743E" w14:paraId="49EE783B" w14:textId="77777777" w:rsidTr="00694E6C">
        <w:trPr>
          <w:trHeight w:val="811"/>
        </w:trPr>
        <w:tc>
          <w:tcPr>
            <w:tcW w:w="4885" w:type="dxa"/>
            <w:shd w:val="clear" w:color="auto" w:fill="auto"/>
            <w:vAlign w:val="center"/>
          </w:tcPr>
          <w:p w14:paraId="1300AEBE" w14:textId="6DBA8661" w:rsidR="00323A93" w:rsidRPr="0046743E" w:rsidRDefault="00C36F31" w:rsidP="00323A93">
            <w:pPr>
              <w:pStyle w:val="Akapitzlist1"/>
              <w:ind w:left="0"/>
              <w:rPr>
                <w:rFonts w:ascii="Franklin Gothic Book" w:eastAsia="Yu Mincho" w:hAnsi="Franklin Gothic Book"/>
                <w:b/>
                <w:szCs w:val="24"/>
              </w:rPr>
            </w:pPr>
            <w:r w:rsidRPr="0046743E">
              <w:rPr>
                <w:rFonts w:ascii="Franklin Gothic Book" w:eastAsia="Yu Mincho" w:hAnsi="Franklin Gothic Book"/>
                <w:b/>
                <w:noProof/>
                <w:szCs w:val="24"/>
              </w:rPr>
              <w:drawing>
                <wp:inline distT="0" distB="0" distL="0" distR="0" wp14:anchorId="08F4C625" wp14:editId="522B99DD">
                  <wp:extent cx="2247265" cy="880745"/>
                  <wp:effectExtent l="0" t="0" r="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265" cy="880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3C7D53" w14:textId="77777777" w:rsidR="00B15871" w:rsidRPr="0046743E" w:rsidRDefault="00B15871" w:rsidP="00694E6C">
            <w:pPr>
              <w:pStyle w:val="Akapitzlist1"/>
              <w:ind w:left="0"/>
              <w:rPr>
                <w:rFonts w:ascii="Franklin Gothic Book" w:eastAsia="Yu Mincho" w:hAnsi="Franklin Gothic Book"/>
                <w:b/>
                <w:szCs w:val="24"/>
              </w:rPr>
            </w:pPr>
          </w:p>
        </w:tc>
        <w:tc>
          <w:tcPr>
            <w:tcW w:w="4886" w:type="dxa"/>
            <w:shd w:val="clear" w:color="auto" w:fill="auto"/>
            <w:vAlign w:val="center"/>
          </w:tcPr>
          <w:p w14:paraId="57A0ABDF" w14:textId="4764AFAE" w:rsidR="00B15871" w:rsidRPr="0046743E" w:rsidRDefault="00C36F31" w:rsidP="00323A93">
            <w:pPr>
              <w:pStyle w:val="Akapitzlist1"/>
              <w:ind w:left="0"/>
              <w:jc w:val="right"/>
              <w:rPr>
                <w:rFonts w:ascii="Franklin Gothic Book" w:eastAsia="Yu Mincho" w:hAnsi="Franklin Gothic Book"/>
                <w:b/>
                <w:szCs w:val="24"/>
              </w:rPr>
            </w:pPr>
            <w:r w:rsidRPr="0046743E">
              <w:rPr>
                <w:rFonts w:ascii="Franklin Gothic Book" w:eastAsia="Yu Mincho" w:hAnsi="Franklin Gothic Book"/>
                <w:b/>
                <w:noProof/>
                <w:szCs w:val="24"/>
              </w:rPr>
              <w:drawing>
                <wp:inline distT="0" distB="0" distL="0" distR="0" wp14:anchorId="31622952" wp14:editId="4B9FAAB5">
                  <wp:extent cx="2526030" cy="981075"/>
                  <wp:effectExtent l="0" t="0" r="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6030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2F674C" w14:textId="77777777" w:rsidR="00C32BA8" w:rsidRPr="00457B45" w:rsidRDefault="00C32BA8" w:rsidP="002F70A8">
      <w:pPr>
        <w:pStyle w:val="Akapitzlist1"/>
        <w:ind w:left="0"/>
        <w:jc w:val="left"/>
        <w:rPr>
          <w:szCs w:val="24"/>
        </w:rPr>
      </w:pPr>
    </w:p>
    <w:p w14:paraId="0B9AB604" w14:textId="77777777" w:rsidR="0073502A" w:rsidRDefault="0073502A" w:rsidP="00437B44">
      <w:pPr>
        <w:pStyle w:val="Akapitzlist1"/>
        <w:ind w:left="360"/>
        <w:jc w:val="center"/>
        <w:rPr>
          <w:rFonts w:ascii="Franklin Gothic Demi" w:hAnsi="Franklin Gothic Demi"/>
          <w:sz w:val="28"/>
          <w:szCs w:val="28"/>
        </w:rPr>
      </w:pPr>
    </w:p>
    <w:p w14:paraId="16773042" w14:textId="77777777" w:rsidR="000701E9" w:rsidRDefault="0016474E" w:rsidP="007D012A">
      <w:pPr>
        <w:pStyle w:val="Akapitzlist1"/>
        <w:ind w:left="3545" w:firstLine="0"/>
        <w:jc w:val="left"/>
      </w:pPr>
      <w:r w:rsidRPr="00C906F8">
        <w:rPr>
          <w:b/>
          <w:bCs/>
          <w:sz w:val="28"/>
          <w:szCs w:val="28"/>
        </w:rPr>
        <w:t>Kacper</w:t>
      </w:r>
      <w:r w:rsidR="00C32BA8" w:rsidRPr="00C906F8">
        <w:rPr>
          <w:b/>
          <w:bCs/>
          <w:sz w:val="28"/>
          <w:szCs w:val="28"/>
        </w:rPr>
        <w:t xml:space="preserve"> </w:t>
      </w:r>
      <w:r w:rsidRPr="00C906F8">
        <w:rPr>
          <w:b/>
          <w:bCs/>
          <w:sz w:val="28"/>
          <w:szCs w:val="28"/>
        </w:rPr>
        <w:t>Tumulec</w:t>
      </w:r>
      <w:bookmarkStart w:id="0" w:name="_Toc88592921"/>
    </w:p>
    <w:p w14:paraId="738A128B" w14:textId="6E3C32D6" w:rsidR="00437B44" w:rsidRPr="00C906F8" w:rsidRDefault="00437B44" w:rsidP="007D012A">
      <w:pPr>
        <w:pStyle w:val="Akapitzlist1"/>
        <w:ind w:left="3545" w:firstLine="0"/>
        <w:jc w:val="left"/>
        <w:rPr>
          <w:szCs w:val="24"/>
        </w:rPr>
      </w:pPr>
      <w:r w:rsidRPr="00C906F8">
        <w:t>nr albumu:</w:t>
      </w:r>
      <w:r w:rsidR="00C32BA8" w:rsidRPr="00C906F8">
        <w:t xml:space="preserve"> </w:t>
      </w:r>
      <w:r w:rsidR="0016474E" w:rsidRPr="00C906F8">
        <w:t>44535</w:t>
      </w:r>
      <w:bookmarkEnd w:id="0"/>
    </w:p>
    <w:p w14:paraId="10B5A98A" w14:textId="58B9F4C8" w:rsidR="00C32BA8" w:rsidRPr="00C906F8" w:rsidRDefault="00437B44" w:rsidP="007D012A">
      <w:pPr>
        <w:pStyle w:val="Akapitzlist1"/>
        <w:ind w:left="2836" w:firstLine="0"/>
        <w:rPr>
          <w:szCs w:val="24"/>
        </w:rPr>
      </w:pPr>
      <w:r w:rsidRPr="00C906F8">
        <w:rPr>
          <w:szCs w:val="24"/>
        </w:rPr>
        <w:t>kierunek studiów:</w:t>
      </w:r>
      <w:r w:rsidR="00C32BA8" w:rsidRPr="00C906F8">
        <w:rPr>
          <w:szCs w:val="24"/>
        </w:rPr>
        <w:t xml:space="preserve"> Informatyka</w:t>
      </w:r>
    </w:p>
    <w:p w14:paraId="3E30BEEC" w14:textId="70F07525" w:rsidR="00C32BA8" w:rsidRPr="00C906F8" w:rsidRDefault="00437B44" w:rsidP="007D012A">
      <w:pPr>
        <w:pStyle w:val="Akapitzlist1"/>
        <w:ind w:left="0"/>
        <w:jc w:val="center"/>
        <w:rPr>
          <w:szCs w:val="24"/>
        </w:rPr>
      </w:pPr>
      <w:r w:rsidRPr="00C906F8">
        <w:rPr>
          <w:szCs w:val="24"/>
        </w:rPr>
        <w:t>specjalność:</w:t>
      </w:r>
      <w:r w:rsidR="00C32BA8" w:rsidRPr="00C906F8">
        <w:rPr>
          <w:szCs w:val="24"/>
        </w:rPr>
        <w:t xml:space="preserve"> </w:t>
      </w:r>
      <w:r w:rsidR="0016474E" w:rsidRPr="00C906F8">
        <w:rPr>
          <w:szCs w:val="24"/>
        </w:rPr>
        <w:t>Inżynieria systemów informacyjnych</w:t>
      </w:r>
    </w:p>
    <w:p w14:paraId="353F6EE1" w14:textId="1EE26865" w:rsidR="00437B44" w:rsidRPr="00C906F8" w:rsidRDefault="00C906F8" w:rsidP="007D012A">
      <w:pPr>
        <w:pStyle w:val="Akapitzlist1"/>
        <w:ind w:left="2836" w:firstLine="0"/>
        <w:rPr>
          <w:i/>
          <w:szCs w:val="24"/>
        </w:rPr>
      </w:pPr>
      <w:r>
        <w:rPr>
          <w:szCs w:val="24"/>
        </w:rPr>
        <w:t xml:space="preserve">   </w:t>
      </w:r>
      <w:r w:rsidR="00437B44" w:rsidRPr="00C906F8">
        <w:rPr>
          <w:szCs w:val="24"/>
        </w:rPr>
        <w:t>forma studiów</w:t>
      </w:r>
      <w:r w:rsidR="00437B44" w:rsidRPr="00C906F8">
        <w:rPr>
          <w:i/>
          <w:szCs w:val="24"/>
        </w:rPr>
        <w:t xml:space="preserve">: </w:t>
      </w:r>
      <w:r w:rsidR="00C32BA8" w:rsidRPr="00C906F8">
        <w:rPr>
          <w:i/>
          <w:szCs w:val="24"/>
        </w:rPr>
        <w:t>stacjonarne</w:t>
      </w:r>
    </w:p>
    <w:p w14:paraId="5D8D7931" w14:textId="77777777" w:rsidR="00437B44" w:rsidRPr="00C906F8" w:rsidRDefault="00437B44" w:rsidP="0073502A">
      <w:pPr>
        <w:pStyle w:val="Akapitzlist1"/>
        <w:ind w:left="0"/>
        <w:jc w:val="center"/>
        <w:rPr>
          <w:i/>
          <w:szCs w:val="24"/>
        </w:rPr>
      </w:pPr>
    </w:p>
    <w:p w14:paraId="176F2345" w14:textId="77777777" w:rsidR="00437B44" w:rsidRPr="00C906F8" w:rsidRDefault="00437B44" w:rsidP="0073502A">
      <w:pPr>
        <w:pStyle w:val="Akapitzlist1"/>
        <w:ind w:left="0"/>
        <w:jc w:val="center"/>
        <w:rPr>
          <w:szCs w:val="24"/>
        </w:rPr>
      </w:pPr>
    </w:p>
    <w:p w14:paraId="1DA8D912" w14:textId="66252632" w:rsidR="00C32BA8" w:rsidRPr="00C906F8" w:rsidRDefault="00577067" w:rsidP="00C906F8">
      <w:pPr>
        <w:tabs>
          <w:tab w:val="left" w:leader="dot" w:pos="9639"/>
        </w:tabs>
        <w:spacing w:before="100" w:beforeAutospacing="1" w:after="100" w:afterAutospacing="1"/>
        <w:ind w:firstLine="0"/>
        <w:jc w:val="center"/>
        <w:rPr>
          <w:b/>
          <w:bCs/>
          <w:sz w:val="28"/>
          <w:szCs w:val="28"/>
        </w:rPr>
      </w:pPr>
      <w:bookmarkStart w:id="1" w:name="_Hlk88590860"/>
      <w:r w:rsidRPr="00C906F8">
        <w:rPr>
          <w:b/>
          <w:bCs/>
          <w:sz w:val="28"/>
          <w:szCs w:val="28"/>
        </w:rPr>
        <w:t>PROJEKT I IMPLEMENTACJA APLIKACJI DO NAUKI JAPOŃSKICH ZNAKÓW KANJI</w:t>
      </w:r>
    </w:p>
    <w:bookmarkEnd w:id="1"/>
    <w:p w14:paraId="719C5A8F" w14:textId="77777777" w:rsidR="00C32BA8" w:rsidRPr="00C906F8" w:rsidRDefault="00C32BA8" w:rsidP="0073502A">
      <w:pPr>
        <w:tabs>
          <w:tab w:val="left" w:leader="dot" w:pos="9639"/>
        </w:tabs>
        <w:spacing w:before="100" w:beforeAutospacing="1" w:after="100" w:afterAutospacing="1"/>
        <w:contextualSpacing/>
        <w:jc w:val="center"/>
        <w:rPr>
          <w:b/>
          <w:bCs/>
          <w:sz w:val="28"/>
          <w:szCs w:val="28"/>
        </w:rPr>
      </w:pPr>
    </w:p>
    <w:p w14:paraId="164B03AF" w14:textId="7EC564EF" w:rsidR="00BE6037" w:rsidRPr="00C906F8" w:rsidRDefault="00577067" w:rsidP="00EB4C72">
      <w:pPr>
        <w:tabs>
          <w:tab w:val="left" w:leader="dot" w:pos="9639"/>
        </w:tabs>
        <w:spacing w:before="100" w:beforeAutospacing="1" w:after="100" w:afterAutospacing="1"/>
        <w:contextualSpacing/>
        <w:jc w:val="center"/>
        <w:rPr>
          <w:b/>
          <w:bCs/>
          <w:sz w:val="28"/>
          <w:szCs w:val="28"/>
          <w:lang w:val="en-US"/>
        </w:rPr>
      </w:pPr>
      <w:r w:rsidRPr="00C906F8">
        <w:rPr>
          <w:b/>
          <w:bCs/>
          <w:sz w:val="28"/>
          <w:szCs w:val="28"/>
          <w:lang w:val="en-US"/>
        </w:rPr>
        <w:t>PROJECT AND IMPLEMENTATION APPLICATION SUPPORTING LEARNING JAPANESE KANJI SIGNS</w:t>
      </w:r>
    </w:p>
    <w:p w14:paraId="3F58CAED" w14:textId="543B2FBA" w:rsidR="00300BE1" w:rsidRPr="00C906F8" w:rsidRDefault="00437B44" w:rsidP="008909EA">
      <w:pPr>
        <w:pStyle w:val="Akapitzlist1"/>
        <w:ind w:left="0" w:firstLine="0"/>
        <w:jc w:val="center"/>
        <w:rPr>
          <w:szCs w:val="24"/>
        </w:rPr>
      </w:pPr>
      <w:r w:rsidRPr="00C906F8">
        <w:rPr>
          <w:szCs w:val="24"/>
        </w:rPr>
        <w:t xml:space="preserve">praca dyplomowa </w:t>
      </w:r>
      <w:r w:rsidR="00F6252D" w:rsidRPr="00C906F8">
        <w:rPr>
          <w:szCs w:val="24"/>
        </w:rPr>
        <w:t>inżynierska</w:t>
      </w:r>
    </w:p>
    <w:p w14:paraId="297D4AF5" w14:textId="5DD9E035" w:rsidR="00C32BA8" w:rsidRPr="00C906F8" w:rsidRDefault="00437B44" w:rsidP="008909EA">
      <w:pPr>
        <w:pStyle w:val="Akapitzlist1"/>
        <w:ind w:left="0" w:firstLine="0"/>
        <w:jc w:val="center"/>
        <w:rPr>
          <w:szCs w:val="24"/>
        </w:rPr>
      </w:pPr>
      <w:r w:rsidRPr="00C906F8">
        <w:rPr>
          <w:szCs w:val="24"/>
        </w:rPr>
        <w:t>napisana pod kierunkiem:</w:t>
      </w:r>
    </w:p>
    <w:p w14:paraId="1C2BACB6" w14:textId="0A7B2793" w:rsidR="00C32BA8" w:rsidRPr="00C906F8" w:rsidRDefault="00C32BA8" w:rsidP="008909EA">
      <w:pPr>
        <w:pStyle w:val="Akapitzlist1"/>
        <w:ind w:left="0" w:firstLine="0"/>
        <w:jc w:val="center"/>
        <w:rPr>
          <w:b/>
          <w:bCs/>
          <w:szCs w:val="24"/>
        </w:rPr>
      </w:pPr>
      <w:r w:rsidRPr="00C906F8">
        <w:rPr>
          <w:b/>
          <w:bCs/>
          <w:sz w:val="28"/>
          <w:szCs w:val="28"/>
        </w:rPr>
        <w:t xml:space="preserve">dr </w:t>
      </w:r>
      <w:r w:rsidR="00577067" w:rsidRPr="00C906F8">
        <w:rPr>
          <w:b/>
          <w:bCs/>
          <w:sz w:val="28"/>
          <w:szCs w:val="28"/>
        </w:rPr>
        <w:t>inż</w:t>
      </w:r>
      <w:r w:rsidRPr="00C906F8">
        <w:rPr>
          <w:b/>
          <w:bCs/>
          <w:sz w:val="28"/>
          <w:szCs w:val="28"/>
        </w:rPr>
        <w:t xml:space="preserve">. </w:t>
      </w:r>
      <w:r w:rsidR="00577067" w:rsidRPr="00C906F8">
        <w:rPr>
          <w:b/>
          <w:bCs/>
          <w:sz w:val="28"/>
          <w:szCs w:val="28"/>
        </w:rPr>
        <w:t>Luizy</w:t>
      </w:r>
      <w:r w:rsidRPr="00C906F8">
        <w:rPr>
          <w:b/>
          <w:bCs/>
          <w:sz w:val="28"/>
          <w:szCs w:val="28"/>
        </w:rPr>
        <w:t xml:space="preserve"> </w:t>
      </w:r>
      <w:r w:rsidR="00577067" w:rsidRPr="00C906F8">
        <w:rPr>
          <w:b/>
          <w:bCs/>
          <w:sz w:val="28"/>
          <w:szCs w:val="28"/>
        </w:rPr>
        <w:t>Fabisiak</w:t>
      </w:r>
    </w:p>
    <w:p w14:paraId="7299B68D" w14:textId="54765EFD" w:rsidR="00437B44" w:rsidRPr="00C906F8" w:rsidRDefault="0073502A" w:rsidP="008909EA">
      <w:pPr>
        <w:pStyle w:val="Akapitzlist1"/>
        <w:ind w:left="0" w:firstLine="0"/>
        <w:jc w:val="center"/>
        <w:rPr>
          <w:szCs w:val="24"/>
        </w:rPr>
      </w:pPr>
      <w:r w:rsidRPr="00C906F8">
        <w:rPr>
          <w:szCs w:val="24"/>
        </w:rPr>
        <w:t xml:space="preserve">Katedra </w:t>
      </w:r>
      <w:r w:rsidR="002F70A8" w:rsidRPr="00C906F8">
        <w:rPr>
          <w:szCs w:val="24"/>
        </w:rPr>
        <w:t xml:space="preserve">Inżynierii Oprogramowania i </w:t>
      </w:r>
      <w:proofErr w:type="spellStart"/>
      <w:r w:rsidR="002F70A8" w:rsidRPr="00C906F8">
        <w:rPr>
          <w:szCs w:val="24"/>
        </w:rPr>
        <w:t>Cyberbezpieczeństwa</w:t>
      </w:r>
      <w:proofErr w:type="spellEnd"/>
    </w:p>
    <w:p w14:paraId="0DFD42F3" w14:textId="77777777" w:rsidR="00437B44" w:rsidRPr="00457B45" w:rsidRDefault="00437B44" w:rsidP="0073502A">
      <w:pPr>
        <w:pStyle w:val="Akapitzlist1"/>
        <w:ind w:left="0"/>
        <w:rPr>
          <w:szCs w:val="24"/>
        </w:rPr>
      </w:pPr>
    </w:p>
    <w:p w14:paraId="47FE2457" w14:textId="3AB0A3FD" w:rsidR="00437B44" w:rsidRPr="0073502A" w:rsidRDefault="00437B44" w:rsidP="00C906F8">
      <w:pPr>
        <w:pStyle w:val="Akapitzlist1"/>
        <w:ind w:left="0" w:firstLine="0"/>
        <w:rPr>
          <w:rFonts w:ascii="Franklin Gothic Book" w:hAnsi="Franklin Gothic Book"/>
          <w:sz w:val="20"/>
        </w:rPr>
      </w:pPr>
      <w:r w:rsidRPr="00300BE1">
        <w:rPr>
          <w:rFonts w:ascii="Franklin Gothic Book" w:hAnsi="Franklin Gothic Book"/>
          <w:sz w:val="20"/>
        </w:rPr>
        <w:t xml:space="preserve">Data wydania tematu pracy: </w:t>
      </w:r>
      <w:r w:rsidR="0073502A">
        <w:rPr>
          <w:rFonts w:ascii="Franklin Gothic Book" w:hAnsi="Franklin Gothic Book"/>
          <w:sz w:val="20"/>
        </w:rPr>
        <w:tab/>
      </w:r>
      <w:r w:rsidR="00C729F0">
        <w:rPr>
          <w:rFonts w:ascii="Franklin Gothic Book" w:hAnsi="Franklin Gothic Book"/>
          <w:sz w:val="20"/>
        </w:rPr>
        <w:tab/>
      </w:r>
      <w:r w:rsidR="00393284" w:rsidRPr="00393284">
        <w:rPr>
          <w:rFonts w:ascii="Franklin Gothic Book" w:hAnsi="Franklin Gothic Book"/>
          <w:sz w:val="20"/>
        </w:rPr>
        <w:t>24.06.2021</w:t>
      </w:r>
    </w:p>
    <w:p w14:paraId="7BC5030E" w14:textId="77777777" w:rsidR="00437B44" w:rsidRPr="0073502A" w:rsidRDefault="00437B44" w:rsidP="0073502A">
      <w:pPr>
        <w:pStyle w:val="Akapitzlist1"/>
        <w:ind w:left="0"/>
        <w:rPr>
          <w:rFonts w:ascii="Franklin Gothic Book" w:hAnsi="Franklin Gothic Book"/>
          <w:sz w:val="20"/>
        </w:rPr>
      </w:pPr>
    </w:p>
    <w:p w14:paraId="50132E0A" w14:textId="77777777" w:rsidR="00437B44" w:rsidRPr="00C729F0" w:rsidRDefault="00437B44" w:rsidP="00C906F8">
      <w:pPr>
        <w:pStyle w:val="Akapitzlist1"/>
        <w:ind w:left="0" w:firstLine="0"/>
        <w:rPr>
          <w:rFonts w:ascii="Franklin Gothic Book" w:hAnsi="Franklin Gothic Book"/>
          <w:sz w:val="16"/>
          <w:szCs w:val="16"/>
        </w:rPr>
      </w:pPr>
      <w:r w:rsidRPr="00300BE1">
        <w:rPr>
          <w:rFonts w:ascii="Franklin Gothic Book" w:hAnsi="Franklin Gothic Book"/>
          <w:sz w:val="20"/>
        </w:rPr>
        <w:t xml:space="preserve">Data </w:t>
      </w:r>
      <w:r w:rsidR="00C729F0">
        <w:rPr>
          <w:rFonts w:ascii="Franklin Gothic Book" w:hAnsi="Franklin Gothic Book"/>
          <w:sz w:val="20"/>
        </w:rPr>
        <w:t>dopuszczenia pracy do egzaminu:</w:t>
      </w:r>
      <w:r w:rsidR="0073502A">
        <w:rPr>
          <w:rFonts w:ascii="Franklin Gothic Book" w:hAnsi="Franklin Gothic Book"/>
          <w:sz w:val="20"/>
        </w:rPr>
        <w:tab/>
      </w:r>
      <w:r w:rsidR="00C729F0">
        <w:rPr>
          <w:rFonts w:ascii="Franklin Gothic Book" w:hAnsi="Franklin Gothic Book"/>
          <w:sz w:val="20"/>
        </w:rPr>
        <w:t>…………………………………………………………………</w:t>
      </w:r>
      <w:r w:rsidR="00C729F0">
        <w:rPr>
          <w:rFonts w:ascii="Franklin Gothic Book" w:hAnsi="Franklin Gothic Book"/>
          <w:sz w:val="20"/>
        </w:rPr>
        <w:br/>
      </w:r>
      <w:r w:rsidR="00C729F0" w:rsidRPr="00C729F0">
        <w:rPr>
          <w:rFonts w:ascii="Franklin Gothic Book" w:hAnsi="Franklin Gothic Book"/>
          <w:sz w:val="16"/>
          <w:szCs w:val="16"/>
        </w:rPr>
        <w:t>(uzupełnia pisemnie Dziekanat)</w:t>
      </w:r>
    </w:p>
    <w:p w14:paraId="0ADA1C83" w14:textId="77777777" w:rsidR="00437B44" w:rsidRPr="00300BE1" w:rsidRDefault="00437B44" w:rsidP="0073502A">
      <w:pPr>
        <w:pStyle w:val="Akapitzlist1"/>
        <w:ind w:left="0"/>
        <w:rPr>
          <w:rFonts w:ascii="Franklin Gothic Book" w:hAnsi="Franklin Gothic Book"/>
          <w:sz w:val="20"/>
        </w:rPr>
      </w:pPr>
    </w:p>
    <w:p w14:paraId="3D89E18F" w14:textId="7DA2E5F5" w:rsidR="00437B44" w:rsidRDefault="00437B44" w:rsidP="002F70A8">
      <w:pPr>
        <w:pStyle w:val="Akapitzlist1"/>
        <w:ind w:left="2836"/>
        <w:jc w:val="left"/>
        <w:rPr>
          <w:rFonts w:ascii="Franklin Gothic Book" w:hAnsi="Franklin Gothic Book"/>
          <w:szCs w:val="24"/>
        </w:rPr>
      </w:pPr>
      <w:r w:rsidRPr="00300BE1">
        <w:rPr>
          <w:rFonts w:ascii="Franklin Gothic Book" w:hAnsi="Franklin Gothic Book"/>
          <w:szCs w:val="24"/>
        </w:rPr>
        <w:t xml:space="preserve">Szczecin, </w:t>
      </w:r>
      <w:r w:rsidR="002F70A8">
        <w:rPr>
          <w:rFonts w:ascii="Franklin Gothic Book" w:hAnsi="Franklin Gothic Book"/>
          <w:szCs w:val="24"/>
        </w:rPr>
        <w:t>2021</w:t>
      </w:r>
    </w:p>
    <w:p w14:paraId="6D5CDDB7" w14:textId="77777777" w:rsidR="008909EA" w:rsidRPr="00300BE1" w:rsidRDefault="008909EA" w:rsidP="002F70A8">
      <w:pPr>
        <w:pStyle w:val="Akapitzlist1"/>
        <w:ind w:left="2836"/>
        <w:jc w:val="left"/>
        <w:rPr>
          <w:rFonts w:ascii="Franklin Gothic Book" w:hAnsi="Franklin Gothic Book"/>
          <w:szCs w:val="24"/>
        </w:rPr>
      </w:pPr>
    </w:p>
    <w:p w14:paraId="74DFC468" w14:textId="77777777" w:rsidR="000A1616" w:rsidRPr="000A1616" w:rsidRDefault="000A1616" w:rsidP="000701E9">
      <w:pPr>
        <w:ind w:firstLine="0"/>
        <w:jc w:val="center"/>
        <w:rPr>
          <w:b/>
          <w:bCs/>
          <w:sz w:val="28"/>
          <w:szCs w:val="28"/>
        </w:rPr>
      </w:pPr>
      <w:r w:rsidRPr="000A1616">
        <w:rPr>
          <w:b/>
          <w:bCs/>
          <w:sz w:val="28"/>
          <w:szCs w:val="28"/>
        </w:rPr>
        <w:lastRenderedPageBreak/>
        <w:t>OŚWIADCZENIE</w:t>
      </w:r>
    </w:p>
    <w:p w14:paraId="477EC11B" w14:textId="77777777" w:rsidR="000A1616" w:rsidRPr="000A1616" w:rsidRDefault="000A1616" w:rsidP="000701E9">
      <w:pPr>
        <w:ind w:firstLine="0"/>
        <w:jc w:val="center"/>
        <w:rPr>
          <w:b/>
          <w:bCs/>
          <w:sz w:val="28"/>
          <w:szCs w:val="28"/>
        </w:rPr>
      </w:pPr>
      <w:r w:rsidRPr="000A1616">
        <w:rPr>
          <w:b/>
          <w:bCs/>
          <w:sz w:val="28"/>
          <w:szCs w:val="28"/>
        </w:rPr>
        <w:t>AUTORA PRACY DYPLOMOWEJ</w:t>
      </w:r>
    </w:p>
    <w:p w14:paraId="64C2F9A8" w14:textId="77777777" w:rsidR="000A1616" w:rsidRPr="000A1616" w:rsidRDefault="000A1616" w:rsidP="000A1616">
      <w:pPr>
        <w:jc w:val="center"/>
        <w:rPr>
          <w:b/>
          <w:bCs/>
          <w:sz w:val="28"/>
          <w:szCs w:val="28"/>
        </w:rPr>
      </w:pPr>
    </w:p>
    <w:p w14:paraId="26F07B7F" w14:textId="77777777" w:rsidR="000A1616" w:rsidRPr="000A1616" w:rsidRDefault="000A1616" w:rsidP="000A1616">
      <w:pPr>
        <w:rPr>
          <w:szCs w:val="24"/>
        </w:rPr>
      </w:pPr>
      <w:r w:rsidRPr="000A1616">
        <w:rPr>
          <w:szCs w:val="24"/>
        </w:rPr>
        <w:t xml:space="preserve">Oświadczam, że praca dyplomowa inżynierska pn. </w:t>
      </w:r>
    </w:p>
    <w:p w14:paraId="5EBBF3E9" w14:textId="4F66A957" w:rsidR="000A1616" w:rsidRPr="000A1616" w:rsidRDefault="000A1616" w:rsidP="00DD0A80">
      <w:pPr>
        <w:ind w:firstLine="0"/>
        <w:rPr>
          <w:szCs w:val="24"/>
        </w:rPr>
      </w:pPr>
      <w:r w:rsidRPr="000A1616">
        <w:rPr>
          <w:szCs w:val="24"/>
        </w:rPr>
        <w:t>„</w:t>
      </w:r>
      <w:r w:rsidR="00A31431">
        <w:rPr>
          <w:szCs w:val="24"/>
        </w:rPr>
        <w:t>Projekt</w:t>
      </w:r>
      <w:r w:rsidR="00A31431" w:rsidRPr="00A31431">
        <w:rPr>
          <w:szCs w:val="24"/>
        </w:rPr>
        <w:t xml:space="preserve"> </w:t>
      </w:r>
      <w:r w:rsidR="00A31431">
        <w:rPr>
          <w:szCs w:val="24"/>
        </w:rPr>
        <w:t>i</w:t>
      </w:r>
      <w:r w:rsidR="00A31431" w:rsidRPr="00A31431">
        <w:rPr>
          <w:szCs w:val="24"/>
        </w:rPr>
        <w:t xml:space="preserve"> </w:t>
      </w:r>
      <w:r w:rsidR="00A31431">
        <w:rPr>
          <w:szCs w:val="24"/>
        </w:rPr>
        <w:t>implementacja</w:t>
      </w:r>
      <w:r w:rsidR="00A31431" w:rsidRPr="00A31431">
        <w:rPr>
          <w:szCs w:val="24"/>
        </w:rPr>
        <w:t xml:space="preserve"> </w:t>
      </w:r>
      <w:r w:rsidR="00A31431">
        <w:rPr>
          <w:szCs w:val="24"/>
        </w:rPr>
        <w:t>aplikacji</w:t>
      </w:r>
      <w:r w:rsidR="00A31431" w:rsidRPr="00A31431">
        <w:rPr>
          <w:szCs w:val="24"/>
        </w:rPr>
        <w:t xml:space="preserve"> </w:t>
      </w:r>
      <w:r w:rsidR="00A31431">
        <w:rPr>
          <w:szCs w:val="24"/>
        </w:rPr>
        <w:t>do</w:t>
      </w:r>
      <w:r w:rsidR="00A31431" w:rsidRPr="00A31431">
        <w:rPr>
          <w:szCs w:val="24"/>
        </w:rPr>
        <w:t xml:space="preserve"> </w:t>
      </w:r>
      <w:r w:rsidR="00462BCC">
        <w:rPr>
          <w:szCs w:val="24"/>
        </w:rPr>
        <w:t>nauki</w:t>
      </w:r>
      <w:r w:rsidR="00A31431" w:rsidRPr="00A31431">
        <w:rPr>
          <w:szCs w:val="24"/>
        </w:rPr>
        <w:t xml:space="preserve"> </w:t>
      </w:r>
      <w:r w:rsidR="00462BCC">
        <w:rPr>
          <w:szCs w:val="24"/>
        </w:rPr>
        <w:t>japońskich</w:t>
      </w:r>
      <w:r w:rsidR="00A31431" w:rsidRPr="00A31431">
        <w:rPr>
          <w:szCs w:val="24"/>
        </w:rPr>
        <w:t xml:space="preserve"> </w:t>
      </w:r>
      <w:r w:rsidR="00462BCC">
        <w:rPr>
          <w:szCs w:val="24"/>
        </w:rPr>
        <w:t>znaków</w:t>
      </w:r>
      <w:r w:rsidR="00A31431" w:rsidRPr="00A31431">
        <w:rPr>
          <w:szCs w:val="24"/>
        </w:rPr>
        <w:t xml:space="preserve"> </w:t>
      </w:r>
      <w:proofErr w:type="spellStart"/>
      <w:r w:rsidR="00462BCC">
        <w:rPr>
          <w:szCs w:val="24"/>
        </w:rPr>
        <w:t>kanji</w:t>
      </w:r>
      <w:proofErr w:type="spellEnd"/>
      <w:r w:rsidRPr="000A1616">
        <w:rPr>
          <w:szCs w:val="24"/>
        </w:rPr>
        <w:t xml:space="preserve">” napisana pod kierunkiem: </w:t>
      </w:r>
      <w:r w:rsidRPr="000A1616">
        <w:rPr>
          <w:b/>
          <w:bCs/>
          <w:szCs w:val="24"/>
        </w:rPr>
        <w:t xml:space="preserve">dr </w:t>
      </w:r>
      <w:r w:rsidR="00A31431">
        <w:rPr>
          <w:b/>
          <w:bCs/>
          <w:szCs w:val="24"/>
        </w:rPr>
        <w:t>inż. Luizy Fabisiak</w:t>
      </w:r>
      <w:r w:rsidR="00DD0A80">
        <w:rPr>
          <w:szCs w:val="24"/>
        </w:rPr>
        <w:t xml:space="preserve"> </w:t>
      </w:r>
      <w:r w:rsidRPr="000A1616">
        <w:rPr>
          <w:szCs w:val="24"/>
        </w:rPr>
        <w:t>jest w całości moim samodzielnym autorskim opracowaniem sporządzonym przy wykorzystaniu wykazanej w pracy literatury przedmiotu i materiałów źródłowych.</w:t>
      </w:r>
      <w:r w:rsidR="00DD0A80">
        <w:rPr>
          <w:szCs w:val="24"/>
        </w:rPr>
        <w:t xml:space="preserve"> </w:t>
      </w:r>
      <w:r w:rsidRPr="000A1616">
        <w:rPr>
          <w:szCs w:val="24"/>
        </w:rPr>
        <w:t>Złożona w dziekanacie Wydziału Informatyki treść mojej pracy dyplomowej w formie elektronicznej jest zgodna z treścią w formie pisemnej.</w:t>
      </w:r>
    </w:p>
    <w:p w14:paraId="6B891812" w14:textId="77777777" w:rsidR="000A1616" w:rsidRPr="000A1616" w:rsidRDefault="000A1616" w:rsidP="00DD0A80">
      <w:pPr>
        <w:ind w:firstLine="0"/>
        <w:rPr>
          <w:szCs w:val="24"/>
        </w:rPr>
      </w:pPr>
      <w:r w:rsidRPr="000A1616">
        <w:rPr>
          <w:szCs w:val="24"/>
        </w:rPr>
        <w:t>Oświadczam ponadto, że złożona w dziekanacie praca dyplomowa ani jej fragmenty nie były wcześniej przedmiotem procedur procesu dyplomowania związanych z uzyskaniem tytułu zawodowego w uczelniach wyższych.</w:t>
      </w:r>
    </w:p>
    <w:p w14:paraId="056D4FFF" w14:textId="77777777" w:rsidR="000A1616" w:rsidRPr="000A1616" w:rsidRDefault="000A1616" w:rsidP="000A1616">
      <w:pPr>
        <w:rPr>
          <w:szCs w:val="24"/>
        </w:rPr>
      </w:pPr>
    </w:p>
    <w:p w14:paraId="4DA29B04" w14:textId="77777777" w:rsidR="000A1616" w:rsidRPr="000A1616" w:rsidRDefault="000A1616" w:rsidP="000A1616">
      <w:pPr>
        <w:rPr>
          <w:szCs w:val="24"/>
        </w:rPr>
      </w:pPr>
    </w:p>
    <w:p w14:paraId="7221B6D3" w14:textId="77777777" w:rsidR="000A1616" w:rsidRPr="000A1616" w:rsidRDefault="000A1616" w:rsidP="000A1616">
      <w:pPr>
        <w:rPr>
          <w:szCs w:val="24"/>
        </w:rPr>
      </w:pPr>
    </w:p>
    <w:p w14:paraId="126FBCB5" w14:textId="77777777" w:rsidR="000A1616" w:rsidRPr="000A1616" w:rsidRDefault="000A1616" w:rsidP="000A1616">
      <w:pPr>
        <w:jc w:val="right"/>
        <w:rPr>
          <w:szCs w:val="24"/>
        </w:rPr>
      </w:pPr>
      <w:r w:rsidRPr="000A1616">
        <w:rPr>
          <w:szCs w:val="24"/>
        </w:rPr>
        <w:t>…….………………………..</w:t>
      </w:r>
    </w:p>
    <w:p w14:paraId="63A72F90" w14:textId="77777777" w:rsidR="000A1616" w:rsidRPr="000A1616" w:rsidRDefault="000A1616" w:rsidP="000A1616">
      <w:pPr>
        <w:ind w:left="5664" w:firstLine="708"/>
        <w:jc w:val="center"/>
        <w:rPr>
          <w:szCs w:val="24"/>
        </w:rPr>
      </w:pPr>
      <w:r w:rsidRPr="000A1616">
        <w:rPr>
          <w:szCs w:val="24"/>
        </w:rPr>
        <w:t>podpis dyplomanta</w:t>
      </w:r>
    </w:p>
    <w:p w14:paraId="1FD88FEA" w14:textId="77777777" w:rsidR="000A1616" w:rsidRPr="000A1616" w:rsidRDefault="000A1616" w:rsidP="000A1616">
      <w:pPr>
        <w:ind w:left="5664" w:firstLine="708"/>
        <w:rPr>
          <w:szCs w:val="24"/>
        </w:rPr>
      </w:pPr>
    </w:p>
    <w:p w14:paraId="5215CD5D" w14:textId="77777777" w:rsidR="000A1616" w:rsidRPr="000A1616" w:rsidRDefault="000A1616" w:rsidP="000A1616">
      <w:pPr>
        <w:rPr>
          <w:szCs w:val="24"/>
        </w:rPr>
      </w:pPr>
      <w:r w:rsidRPr="000A1616">
        <w:rPr>
          <w:szCs w:val="24"/>
        </w:rPr>
        <w:t>Szczecin, dn. ……………</w:t>
      </w:r>
    </w:p>
    <w:p w14:paraId="7D535C49" w14:textId="77777777" w:rsidR="00A31431" w:rsidRDefault="00A31431" w:rsidP="00233554">
      <w:pPr>
        <w:pStyle w:val="Akapitzlist1"/>
        <w:ind w:left="360"/>
        <w:jc w:val="center"/>
        <w:rPr>
          <w:rFonts w:ascii="Franklin Gothic Book" w:hAnsi="Franklin Gothic Book"/>
          <w:sz w:val="20"/>
          <w:lang w:eastAsia="pl-PL"/>
        </w:rPr>
      </w:pPr>
    </w:p>
    <w:p w14:paraId="0E09C3C5" w14:textId="655B743D" w:rsidR="00462BCC" w:rsidRPr="00462BCC" w:rsidRDefault="00A31431" w:rsidP="00462BCC">
      <w:pPr>
        <w:ind w:firstLine="0"/>
        <w:jc w:val="left"/>
        <w:rPr>
          <w:b/>
          <w:bCs/>
          <w:sz w:val="28"/>
          <w:szCs w:val="28"/>
        </w:rPr>
      </w:pPr>
      <w:r>
        <w:rPr>
          <w:rFonts w:ascii="Franklin Gothic Book" w:hAnsi="Franklin Gothic Book"/>
          <w:sz w:val="20"/>
          <w:lang w:eastAsia="pl-PL"/>
        </w:rPr>
        <w:br w:type="page"/>
      </w:r>
      <w:r w:rsidR="00462BCC" w:rsidRPr="00462BCC">
        <w:rPr>
          <w:b/>
          <w:bCs/>
          <w:sz w:val="28"/>
          <w:szCs w:val="28"/>
        </w:rPr>
        <w:lastRenderedPageBreak/>
        <w:t>Streszczenie pracy</w:t>
      </w:r>
    </w:p>
    <w:p w14:paraId="67C80AF3" w14:textId="2ECF7FAB" w:rsidR="00462BCC" w:rsidRPr="00462BCC" w:rsidRDefault="008909EA" w:rsidP="000701E9">
      <w:pPr>
        <w:ind w:firstLine="0"/>
        <w:rPr>
          <w:szCs w:val="24"/>
        </w:rPr>
      </w:pPr>
      <w:r>
        <w:rPr>
          <w:szCs w:val="24"/>
        </w:rPr>
        <w:t xml:space="preserve">Celem pracy było zaprojektowanie oraz implementacja aplikacji do nauki japońskich znaków </w:t>
      </w:r>
      <w:proofErr w:type="spellStart"/>
      <w:r>
        <w:rPr>
          <w:szCs w:val="24"/>
        </w:rPr>
        <w:t>kanji</w:t>
      </w:r>
      <w:proofErr w:type="spellEnd"/>
      <w:r>
        <w:rPr>
          <w:szCs w:val="24"/>
        </w:rPr>
        <w:t xml:space="preserve">. Głównym </w:t>
      </w:r>
      <w:r w:rsidR="007D6241">
        <w:rPr>
          <w:szCs w:val="24"/>
        </w:rPr>
        <w:t>zadaniem aplikacji</w:t>
      </w:r>
      <w:r>
        <w:rPr>
          <w:szCs w:val="24"/>
        </w:rPr>
        <w:t xml:space="preserve"> była nauka znaków poprzez </w:t>
      </w:r>
      <w:r w:rsidR="0094138F">
        <w:rPr>
          <w:szCs w:val="24"/>
        </w:rPr>
        <w:t xml:space="preserve">całe zdania gdzie dany znak </w:t>
      </w:r>
      <w:proofErr w:type="spellStart"/>
      <w:r w:rsidR="0094138F">
        <w:rPr>
          <w:szCs w:val="24"/>
        </w:rPr>
        <w:t>kanji</w:t>
      </w:r>
      <w:proofErr w:type="spellEnd"/>
      <w:r w:rsidR="0094138F">
        <w:rPr>
          <w:szCs w:val="24"/>
        </w:rPr>
        <w:t xml:space="preserve"> byłby użyty. Aplikacja ma być przeznaczona dla osób </w:t>
      </w:r>
      <w:r w:rsidR="00B17977">
        <w:rPr>
          <w:szCs w:val="24"/>
        </w:rPr>
        <w:t>przygotowujących</w:t>
      </w:r>
      <w:r w:rsidR="0094138F">
        <w:rPr>
          <w:szCs w:val="24"/>
        </w:rPr>
        <w:t xml:space="preserve"> się do </w:t>
      </w:r>
      <w:proofErr w:type="spellStart"/>
      <w:r w:rsidR="0094138F">
        <w:rPr>
          <w:szCs w:val="24"/>
        </w:rPr>
        <w:t>Nihongo</w:t>
      </w:r>
      <w:proofErr w:type="spellEnd"/>
      <w:r w:rsidR="0094138F">
        <w:rPr>
          <w:szCs w:val="24"/>
        </w:rPr>
        <w:t xml:space="preserve"> </w:t>
      </w:r>
      <w:proofErr w:type="spellStart"/>
      <w:r w:rsidR="0094138F">
        <w:rPr>
          <w:szCs w:val="24"/>
        </w:rPr>
        <w:t>n</w:t>
      </w:r>
      <w:r w:rsidR="0094138F" w:rsidRPr="0094138F">
        <w:rPr>
          <w:szCs w:val="24"/>
        </w:rPr>
        <w:t>ō</w:t>
      </w:r>
      <w:r w:rsidR="0094138F">
        <w:rPr>
          <w:szCs w:val="24"/>
        </w:rPr>
        <w:t>r</w:t>
      </w:r>
      <w:r w:rsidR="00B17977">
        <w:rPr>
          <w:szCs w:val="24"/>
        </w:rPr>
        <w:t>y</w:t>
      </w:r>
      <w:r w:rsidR="0094138F">
        <w:rPr>
          <w:szCs w:val="24"/>
        </w:rPr>
        <w:t>oku</w:t>
      </w:r>
      <w:proofErr w:type="spellEnd"/>
      <w:r w:rsidR="0094138F">
        <w:rPr>
          <w:szCs w:val="24"/>
        </w:rPr>
        <w:t xml:space="preserve"> </w:t>
      </w:r>
      <w:proofErr w:type="spellStart"/>
      <w:r w:rsidR="0094138F">
        <w:rPr>
          <w:szCs w:val="24"/>
        </w:rPr>
        <w:t>shiken</w:t>
      </w:r>
      <w:proofErr w:type="spellEnd"/>
      <w:r w:rsidR="0094138F">
        <w:rPr>
          <w:szCs w:val="24"/>
        </w:rPr>
        <w:t xml:space="preserve"> – test znajomości języka japońskiego dla obcokrajowców. Aplikacja podzielona jest na 5 sekcji znaków od N5 do N1</w:t>
      </w:r>
      <w:r w:rsidR="00CC544C">
        <w:rPr>
          <w:szCs w:val="24"/>
        </w:rPr>
        <w:t>.</w:t>
      </w:r>
    </w:p>
    <w:p w14:paraId="415CA0CF" w14:textId="77777777" w:rsidR="000701E9" w:rsidRDefault="000701E9" w:rsidP="000701E9">
      <w:pPr>
        <w:ind w:firstLine="0"/>
        <w:rPr>
          <w:szCs w:val="24"/>
        </w:rPr>
      </w:pPr>
    </w:p>
    <w:p w14:paraId="71803087" w14:textId="758318D5" w:rsidR="00462BCC" w:rsidRPr="00462BCC" w:rsidRDefault="00462BCC" w:rsidP="000701E9">
      <w:pPr>
        <w:ind w:firstLine="0"/>
      </w:pPr>
      <w:r w:rsidRPr="00462BCC">
        <w:rPr>
          <w:b/>
          <w:bCs/>
          <w:sz w:val="28"/>
          <w:szCs w:val="28"/>
        </w:rPr>
        <w:t>Słowa kluczowe</w:t>
      </w:r>
    </w:p>
    <w:p w14:paraId="5DD2A181" w14:textId="7B37EDAC" w:rsidR="00462BCC" w:rsidRPr="00462BCC" w:rsidRDefault="0094138F" w:rsidP="000701E9">
      <w:pPr>
        <w:ind w:firstLine="0"/>
        <w:rPr>
          <w:szCs w:val="24"/>
        </w:rPr>
      </w:pPr>
      <w:proofErr w:type="spellStart"/>
      <w:r w:rsidRPr="00B17977">
        <w:rPr>
          <w:szCs w:val="24"/>
        </w:rPr>
        <w:t>kanji</w:t>
      </w:r>
      <w:proofErr w:type="spellEnd"/>
      <w:r w:rsidRPr="00B17977">
        <w:rPr>
          <w:szCs w:val="24"/>
        </w:rPr>
        <w:t xml:space="preserve">, </w:t>
      </w:r>
      <w:proofErr w:type="spellStart"/>
      <w:r w:rsidRPr="00B17977">
        <w:rPr>
          <w:szCs w:val="24"/>
        </w:rPr>
        <w:t>python</w:t>
      </w:r>
      <w:proofErr w:type="spellEnd"/>
      <w:r w:rsidRPr="00B17977">
        <w:rPr>
          <w:szCs w:val="24"/>
        </w:rPr>
        <w:t xml:space="preserve">, nauka, znaki, </w:t>
      </w:r>
      <w:proofErr w:type="spellStart"/>
      <w:r w:rsidRPr="00B17977">
        <w:rPr>
          <w:szCs w:val="24"/>
        </w:rPr>
        <w:t>javascript</w:t>
      </w:r>
      <w:proofErr w:type="spellEnd"/>
      <w:r w:rsidRPr="00B17977">
        <w:rPr>
          <w:szCs w:val="24"/>
        </w:rPr>
        <w:t xml:space="preserve">, </w:t>
      </w:r>
      <w:proofErr w:type="spellStart"/>
      <w:r w:rsidRPr="00B17977">
        <w:rPr>
          <w:szCs w:val="24"/>
        </w:rPr>
        <w:t>react</w:t>
      </w:r>
      <w:proofErr w:type="spellEnd"/>
      <w:r w:rsidRPr="00B17977">
        <w:rPr>
          <w:szCs w:val="24"/>
        </w:rPr>
        <w:t xml:space="preserve">, </w:t>
      </w:r>
      <w:proofErr w:type="spellStart"/>
      <w:r w:rsidRPr="00B17977">
        <w:rPr>
          <w:szCs w:val="24"/>
        </w:rPr>
        <w:t>fastapi</w:t>
      </w:r>
      <w:proofErr w:type="spellEnd"/>
      <w:r w:rsidR="00B17977" w:rsidRPr="00B17977">
        <w:rPr>
          <w:szCs w:val="24"/>
        </w:rPr>
        <w:t xml:space="preserve">, </w:t>
      </w:r>
      <w:proofErr w:type="spellStart"/>
      <w:r w:rsidR="00B17977" w:rsidRPr="00B17977">
        <w:rPr>
          <w:szCs w:val="24"/>
        </w:rPr>
        <w:t>mysql</w:t>
      </w:r>
      <w:proofErr w:type="spellEnd"/>
      <w:r w:rsidR="00B17977" w:rsidRPr="00B17977">
        <w:rPr>
          <w:szCs w:val="24"/>
        </w:rPr>
        <w:t xml:space="preserve">, </w:t>
      </w:r>
      <w:r w:rsidR="00B17977">
        <w:rPr>
          <w:szCs w:val="24"/>
        </w:rPr>
        <w:t>nauka języka</w:t>
      </w:r>
      <w:r w:rsidRPr="00B17977">
        <w:rPr>
          <w:szCs w:val="24"/>
        </w:rPr>
        <w:t xml:space="preserve"> </w:t>
      </w:r>
    </w:p>
    <w:p w14:paraId="748AC0D4" w14:textId="77777777" w:rsidR="00462BCC" w:rsidRPr="00462BCC" w:rsidRDefault="00462BCC" w:rsidP="00462BCC">
      <w:pPr>
        <w:rPr>
          <w:szCs w:val="24"/>
        </w:rPr>
      </w:pPr>
    </w:p>
    <w:p w14:paraId="0A148599" w14:textId="77777777" w:rsidR="00462BCC" w:rsidRPr="00462BCC" w:rsidRDefault="00462BCC" w:rsidP="000701E9">
      <w:pPr>
        <w:ind w:firstLine="0"/>
        <w:rPr>
          <w:b/>
          <w:bCs/>
          <w:sz w:val="28"/>
          <w:szCs w:val="28"/>
          <w:lang w:val="en-US"/>
        </w:rPr>
      </w:pPr>
      <w:r w:rsidRPr="00462BCC">
        <w:rPr>
          <w:b/>
          <w:bCs/>
          <w:sz w:val="28"/>
          <w:szCs w:val="28"/>
          <w:lang w:val="en-US"/>
        </w:rPr>
        <w:t>Abstract</w:t>
      </w:r>
    </w:p>
    <w:p w14:paraId="46BECC79" w14:textId="11460A58" w:rsidR="00B17977" w:rsidRPr="00B17977" w:rsidRDefault="00B17977" w:rsidP="00B17977">
      <w:pPr>
        <w:ind w:firstLine="0"/>
        <w:rPr>
          <w:szCs w:val="24"/>
          <w:lang w:val="en-US"/>
        </w:rPr>
      </w:pPr>
      <w:r w:rsidRPr="00B17977">
        <w:rPr>
          <w:szCs w:val="24"/>
          <w:lang w:val="en-US"/>
        </w:rPr>
        <w:t xml:space="preserve">The aim of this work was to design and implement an application for learning Japanese kanji characters. The main goal was to learn the characters through whole sentences where a kanji character would be used. The application is intended for people preparing for the Nihongo </w:t>
      </w:r>
      <w:proofErr w:type="spellStart"/>
      <w:r w:rsidRPr="00B17977">
        <w:rPr>
          <w:szCs w:val="24"/>
          <w:lang w:val="en-US"/>
        </w:rPr>
        <w:t>nōryoku</w:t>
      </w:r>
      <w:proofErr w:type="spellEnd"/>
      <w:r w:rsidRPr="00B17977">
        <w:rPr>
          <w:szCs w:val="24"/>
          <w:lang w:val="en-US"/>
        </w:rPr>
        <w:t xml:space="preserve"> </w:t>
      </w:r>
      <w:proofErr w:type="spellStart"/>
      <w:r w:rsidRPr="00B17977">
        <w:rPr>
          <w:szCs w:val="24"/>
          <w:lang w:val="en-US"/>
        </w:rPr>
        <w:t>shiken</w:t>
      </w:r>
      <w:proofErr w:type="spellEnd"/>
      <w:r w:rsidRPr="00B17977">
        <w:rPr>
          <w:szCs w:val="24"/>
          <w:lang w:val="en-US"/>
        </w:rPr>
        <w:t xml:space="preserve"> - Japanese language proficiency test for foreigners. The application is divided into 5 sections of characters from N5 to N1 as in the test.</w:t>
      </w:r>
    </w:p>
    <w:p w14:paraId="0F154815" w14:textId="77777777" w:rsidR="00B17977" w:rsidRDefault="00B17977" w:rsidP="000701E9">
      <w:pPr>
        <w:ind w:firstLine="0"/>
        <w:rPr>
          <w:szCs w:val="24"/>
          <w:lang w:val="en-US"/>
        </w:rPr>
      </w:pPr>
    </w:p>
    <w:p w14:paraId="0E4D26B6" w14:textId="1883B075" w:rsidR="00462BCC" w:rsidRPr="00462BCC" w:rsidRDefault="00462BCC" w:rsidP="000701E9">
      <w:pPr>
        <w:ind w:firstLine="0"/>
        <w:rPr>
          <w:b/>
          <w:bCs/>
          <w:sz w:val="28"/>
          <w:szCs w:val="28"/>
          <w:lang w:val="en-US"/>
        </w:rPr>
      </w:pPr>
      <w:r w:rsidRPr="00462BCC">
        <w:rPr>
          <w:b/>
          <w:bCs/>
          <w:sz w:val="28"/>
          <w:szCs w:val="28"/>
          <w:lang w:val="en-US"/>
        </w:rPr>
        <w:t>Keywords</w:t>
      </w:r>
    </w:p>
    <w:p w14:paraId="6D9F07A2" w14:textId="55E46067" w:rsidR="00445FF3" w:rsidRPr="00CC544C" w:rsidRDefault="00B17977" w:rsidP="00CC544C">
      <w:pPr>
        <w:ind w:firstLine="0"/>
        <w:rPr>
          <w:lang w:val="en-US" w:eastAsia="pl-PL"/>
        </w:rPr>
      </w:pPr>
      <w:r>
        <w:rPr>
          <w:lang w:val="en-US" w:eastAsia="pl-PL"/>
        </w:rPr>
        <w:t xml:space="preserve">kanji, </w:t>
      </w:r>
      <w:r w:rsidR="005F559F">
        <w:rPr>
          <w:lang w:val="en-US" w:eastAsia="pl-PL"/>
        </w:rPr>
        <w:t xml:space="preserve">python. learning, signs, </w:t>
      </w:r>
      <w:proofErr w:type="spellStart"/>
      <w:r w:rsidR="005F559F">
        <w:rPr>
          <w:lang w:val="en-US" w:eastAsia="pl-PL"/>
        </w:rPr>
        <w:t>javasript</w:t>
      </w:r>
      <w:proofErr w:type="spellEnd"/>
      <w:r w:rsidR="005F559F">
        <w:rPr>
          <w:lang w:val="en-US" w:eastAsia="pl-PL"/>
        </w:rPr>
        <w:t xml:space="preserve">, react, </w:t>
      </w:r>
      <w:proofErr w:type="spellStart"/>
      <w:r w:rsidR="005F559F">
        <w:rPr>
          <w:lang w:val="en-US" w:eastAsia="pl-PL"/>
        </w:rPr>
        <w:t>fastapi</w:t>
      </w:r>
      <w:proofErr w:type="spellEnd"/>
      <w:r w:rsidR="005F559F">
        <w:rPr>
          <w:lang w:val="en-US" w:eastAsia="pl-PL"/>
        </w:rPr>
        <w:t xml:space="preserve">, </w:t>
      </w:r>
      <w:proofErr w:type="spellStart"/>
      <w:r w:rsidR="005F559F">
        <w:rPr>
          <w:lang w:val="en-US" w:eastAsia="pl-PL"/>
        </w:rPr>
        <w:t>mysql</w:t>
      </w:r>
      <w:proofErr w:type="spellEnd"/>
      <w:r w:rsidR="005F559F">
        <w:rPr>
          <w:lang w:val="en-US" w:eastAsia="pl-PL"/>
        </w:rPr>
        <w:t>, language learning</w:t>
      </w:r>
    </w:p>
    <w:p w14:paraId="78F07410" w14:textId="77777777" w:rsidR="00077557" w:rsidRPr="005F559F" w:rsidRDefault="00445FF3" w:rsidP="00077557">
      <w:pPr>
        <w:pStyle w:val="Akapitzlist1"/>
        <w:keepNext/>
        <w:keepLines/>
        <w:snapToGrid w:val="0"/>
        <w:spacing w:before="360" w:after="360"/>
        <w:ind w:left="425" w:hanging="425"/>
        <w:contextualSpacing w:val="0"/>
        <w:outlineLvl w:val="0"/>
        <w:rPr>
          <w:lang w:val="en-US"/>
        </w:rPr>
      </w:pPr>
      <w:r>
        <w:rPr>
          <w:rFonts w:ascii="Franklin Gothic Book" w:hAnsi="Franklin Gothic Book"/>
          <w:sz w:val="20"/>
          <w:lang w:val="en-US" w:eastAsia="pl-PL"/>
        </w:rPr>
        <w:br w:type="page"/>
      </w:r>
    </w:p>
    <w:p w14:paraId="3BA18F43" w14:textId="77777777" w:rsidR="00077557" w:rsidRDefault="00077557">
      <w:pPr>
        <w:pStyle w:val="Nagwekspisutreci"/>
      </w:pPr>
      <w:r>
        <w:lastRenderedPageBreak/>
        <w:t>Spis treści</w:t>
      </w:r>
    </w:p>
    <w:p w14:paraId="01FDE3A7" w14:textId="2A7B9753" w:rsidR="003B62FC" w:rsidRDefault="00077557">
      <w:pPr>
        <w:pStyle w:val="Spistreci1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7749586" w:history="1">
        <w:r w:rsidR="003B62FC" w:rsidRPr="009F739B">
          <w:rPr>
            <w:rStyle w:val="Hipercze"/>
            <w:noProof/>
          </w:rPr>
          <w:t>WSTĘP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_Toc97749586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5</w:t>
        </w:r>
        <w:r w:rsidR="003B62FC">
          <w:rPr>
            <w:noProof/>
            <w:webHidden/>
          </w:rPr>
          <w:fldChar w:fldCharType="end"/>
        </w:r>
      </w:hyperlink>
    </w:p>
    <w:p w14:paraId="04133A97" w14:textId="19DC6B10" w:rsidR="003B62FC" w:rsidRDefault="00544B57">
      <w:pPr>
        <w:pStyle w:val="Spistreci1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587" w:history="1">
        <w:r w:rsidR="003B62FC" w:rsidRPr="009F739B">
          <w:rPr>
            <w:rStyle w:val="Hipercze"/>
            <w:noProof/>
          </w:rPr>
          <w:t>Rozdział 1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_Toc97749587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5</w:t>
        </w:r>
        <w:r w:rsidR="003B62FC">
          <w:rPr>
            <w:noProof/>
            <w:webHidden/>
          </w:rPr>
          <w:fldChar w:fldCharType="end"/>
        </w:r>
      </w:hyperlink>
    </w:p>
    <w:p w14:paraId="70BB59D1" w14:textId="65F11E1D" w:rsidR="003B62FC" w:rsidRDefault="00544B57">
      <w:pPr>
        <w:pStyle w:val="Spistreci1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588" w:history="1">
        <w:r w:rsidR="003B62FC" w:rsidRPr="009F739B">
          <w:rPr>
            <w:rStyle w:val="Hipercze"/>
            <w:noProof/>
          </w:rPr>
          <w:t>Omówienie i przedstawienie problemu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_Toc97749588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5</w:t>
        </w:r>
        <w:r w:rsidR="003B62FC">
          <w:rPr>
            <w:noProof/>
            <w:webHidden/>
          </w:rPr>
          <w:fldChar w:fldCharType="end"/>
        </w:r>
      </w:hyperlink>
    </w:p>
    <w:p w14:paraId="5E71A924" w14:textId="6A52B2A2" w:rsidR="003B62FC" w:rsidRDefault="00544B57">
      <w:pPr>
        <w:pStyle w:val="Spistreci2"/>
        <w:tabs>
          <w:tab w:val="left" w:pos="1540"/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589" w:history="1">
        <w:r w:rsidR="003B62FC" w:rsidRPr="009F739B">
          <w:rPr>
            <w:rStyle w:val="Hipercze"/>
            <w:noProof/>
          </w:rPr>
          <w:t>1.1</w:t>
        </w:r>
        <w:r w:rsidR="003B62FC">
          <w:rPr>
            <w:rFonts w:asciiTheme="minorHAnsi" w:eastAsiaTheme="minorEastAsia" w:hAnsiTheme="minorHAnsi" w:cstheme="minorBidi"/>
            <w:noProof/>
            <w:sz w:val="22"/>
            <w:lang w:eastAsia="ja-JP"/>
          </w:rPr>
          <w:tab/>
        </w:r>
        <w:r w:rsidR="003B62FC" w:rsidRPr="009F739B">
          <w:rPr>
            <w:rStyle w:val="Hipercze"/>
            <w:noProof/>
          </w:rPr>
          <w:t>Sposoby nauki znaków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_Toc97749589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6</w:t>
        </w:r>
        <w:r w:rsidR="003B62FC">
          <w:rPr>
            <w:noProof/>
            <w:webHidden/>
          </w:rPr>
          <w:fldChar w:fldCharType="end"/>
        </w:r>
      </w:hyperlink>
    </w:p>
    <w:p w14:paraId="4972AF4E" w14:textId="6A0E90D3" w:rsidR="003B62FC" w:rsidRDefault="00544B57">
      <w:pPr>
        <w:pStyle w:val="Spistreci2"/>
        <w:tabs>
          <w:tab w:val="left" w:pos="1540"/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590" w:history="1">
        <w:r w:rsidR="003B62FC" w:rsidRPr="009F739B">
          <w:rPr>
            <w:rStyle w:val="Hipercze"/>
            <w:noProof/>
          </w:rPr>
          <w:t>1.2</w:t>
        </w:r>
        <w:r w:rsidR="003B62FC">
          <w:rPr>
            <w:rFonts w:asciiTheme="minorHAnsi" w:eastAsiaTheme="minorEastAsia" w:hAnsiTheme="minorHAnsi" w:cstheme="minorBidi"/>
            <w:noProof/>
            <w:sz w:val="22"/>
            <w:lang w:eastAsia="ja-JP"/>
          </w:rPr>
          <w:tab/>
        </w:r>
        <w:r w:rsidR="003B62FC" w:rsidRPr="009F739B">
          <w:rPr>
            <w:rStyle w:val="Hipercze"/>
            <w:noProof/>
          </w:rPr>
          <w:t>Konkurencyjne rozwiązania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_Toc97749590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8</w:t>
        </w:r>
        <w:r w:rsidR="003B62FC">
          <w:rPr>
            <w:noProof/>
            <w:webHidden/>
          </w:rPr>
          <w:fldChar w:fldCharType="end"/>
        </w:r>
      </w:hyperlink>
    </w:p>
    <w:p w14:paraId="4FBC2C63" w14:textId="6915322D" w:rsidR="003B62FC" w:rsidRDefault="00544B57">
      <w:pPr>
        <w:pStyle w:val="Spistreci3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591" w:history="1">
        <w:r w:rsidR="003B62FC" w:rsidRPr="009F739B">
          <w:rPr>
            <w:rStyle w:val="Hipercze"/>
            <w:b/>
            <w:bCs/>
            <w:noProof/>
            <w:lang w:eastAsia="ja-JP"/>
          </w:rPr>
          <w:t>1.2.1 Duolingo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_Toc97749591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9</w:t>
        </w:r>
        <w:r w:rsidR="003B62FC">
          <w:rPr>
            <w:noProof/>
            <w:webHidden/>
          </w:rPr>
          <w:fldChar w:fldCharType="end"/>
        </w:r>
      </w:hyperlink>
    </w:p>
    <w:p w14:paraId="00FF9EC5" w14:textId="704BAA73" w:rsidR="003B62FC" w:rsidRDefault="00544B57">
      <w:pPr>
        <w:pStyle w:val="Spistreci3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592" w:history="1">
        <w:r w:rsidR="003B62FC" w:rsidRPr="009F739B">
          <w:rPr>
            <w:rStyle w:val="Hipercze"/>
            <w:b/>
            <w:bCs/>
            <w:noProof/>
          </w:rPr>
          <w:t>1.2.2 Anki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_Toc97749592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10</w:t>
        </w:r>
        <w:r w:rsidR="003B62FC">
          <w:rPr>
            <w:noProof/>
            <w:webHidden/>
          </w:rPr>
          <w:fldChar w:fldCharType="end"/>
        </w:r>
      </w:hyperlink>
    </w:p>
    <w:p w14:paraId="697AA602" w14:textId="2250DB1A" w:rsidR="003B62FC" w:rsidRDefault="00544B57">
      <w:pPr>
        <w:pStyle w:val="Spistreci3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593" w:history="1">
        <w:r w:rsidR="003B62FC" w:rsidRPr="009F739B">
          <w:rPr>
            <w:rStyle w:val="Hipercze"/>
            <w:b/>
            <w:bCs/>
            <w:noProof/>
          </w:rPr>
          <w:t>1.2.3 Kanji Study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_Toc97749593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10</w:t>
        </w:r>
        <w:r w:rsidR="003B62FC">
          <w:rPr>
            <w:noProof/>
            <w:webHidden/>
          </w:rPr>
          <w:fldChar w:fldCharType="end"/>
        </w:r>
      </w:hyperlink>
    </w:p>
    <w:p w14:paraId="213F8EA5" w14:textId="4EA07531" w:rsidR="003B62FC" w:rsidRDefault="00544B57">
      <w:pPr>
        <w:pStyle w:val="Spistreci2"/>
        <w:tabs>
          <w:tab w:val="left" w:pos="1540"/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594" w:history="1">
        <w:r w:rsidR="003B62FC" w:rsidRPr="009F739B">
          <w:rPr>
            <w:rStyle w:val="Hipercze"/>
            <w:noProof/>
          </w:rPr>
          <w:t>1.3</w:t>
        </w:r>
        <w:r w:rsidR="003B62FC">
          <w:rPr>
            <w:rFonts w:asciiTheme="minorHAnsi" w:eastAsiaTheme="minorEastAsia" w:hAnsiTheme="minorHAnsi" w:cstheme="minorBidi"/>
            <w:noProof/>
            <w:sz w:val="22"/>
            <w:lang w:eastAsia="ja-JP"/>
          </w:rPr>
          <w:tab/>
        </w:r>
        <w:r w:rsidR="003B62FC" w:rsidRPr="009F739B">
          <w:rPr>
            <w:rStyle w:val="Hipercze"/>
            <w:noProof/>
          </w:rPr>
          <w:t>Przedstawienie problemu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_Toc97749594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11</w:t>
        </w:r>
        <w:r w:rsidR="003B62FC">
          <w:rPr>
            <w:noProof/>
            <w:webHidden/>
          </w:rPr>
          <w:fldChar w:fldCharType="end"/>
        </w:r>
      </w:hyperlink>
    </w:p>
    <w:p w14:paraId="1E500ECF" w14:textId="60B6CA85" w:rsidR="003B62FC" w:rsidRDefault="00544B57">
      <w:pPr>
        <w:pStyle w:val="Spistreci1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595" w:history="1">
        <w:r w:rsidR="003B62FC" w:rsidRPr="009F739B">
          <w:rPr>
            <w:rStyle w:val="Hipercze"/>
            <w:noProof/>
          </w:rPr>
          <w:t>Rozdział 2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_Toc97749595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12</w:t>
        </w:r>
        <w:r w:rsidR="003B62FC">
          <w:rPr>
            <w:noProof/>
            <w:webHidden/>
          </w:rPr>
          <w:fldChar w:fldCharType="end"/>
        </w:r>
      </w:hyperlink>
    </w:p>
    <w:p w14:paraId="0054DDE4" w14:textId="2C9DC1AD" w:rsidR="003B62FC" w:rsidRDefault="00544B57">
      <w:pPr>
        <w:pStyle w:val="Spistreci1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596" w:history="1">
        <w:r w:rsidR="003B62FC" w:rsidRPr="009F739B">
          <w:rPr>
            <w:rStyle w:val="Hipercze"/>
            <w:noProof/>
          </w:rPr>
          <w:t>Wybór narzędzi środowiska programowania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_Toc97749596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12</w:t>
        </w:r>
        <w:r w:rsidR="003B62FC">
          <w:rPr>
            <w:noProof/>
            <w:webHidden/>
          </w:rPr>
          <w:fldChar w:fldCharType="end"/>
        </w:r>
      </w:hyperlink>
    </w:p>
    <w:p w14:paraId="52D11A44" w14:textId="1C695A22" w:rsidR="003B62FC" w:rsidRDefault="00544B57">
      <w:pPr>
        <w:pStyle w:val="Spistreci2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597" w:history="1">
        <w:r w:rsidR="003B62FC" w:rsidRPr="009F739B">
          <w:rPr>
            <w:rStyle w:val="Hipercze"/>
            <w:noProof/>
          </w:rPr>
          <w:t>2.1 Narzędzia projektowe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_Toc97749597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12</w:t>
        </w:r>
        <w:r w:rsidR="003B62FC">
          <w:rPr>
            <w:noProof/>
            <w:webHidden/>
          </w:rPr>
          <w:fldChar w:fldCharType="end"/>
        </w:r>
      </w:hyperlink>
    </w:p>
    <w:p w14:paraId="3AE98383" w14:textId="15F66AB3" w:rsidR="003B62FC" w:rsidRDefault="00544B57">
      <w:pPr>
        <w:pStyle w:val="Spistreci3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598" w:history="1">
        <w:r w:rsidR="003B62FC" w:rsidRPr="009F739B">
          <w:rPr>
            <w:rStyle w:val="Hipercze"/>
            <w:b/>
            <w:bCs/>
            <w:noProof/>
          </w:rPr>
          <w:t>2.1.1 Visual Studio Code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_Toc97749598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12</w:t>
        </w:r>
        <w:r w:rsidR="003B62FC">
          <w:rPr>
            <w:noProof/>
            <w:webHidden/>
          </w:rPr>
          <w:fldChar w:fldCharType="end"/>
        </w:r>
      </w:hyperlink>
    </w:p>
    <w:p w14:paraId="2B671487" w14:textId="2DBE53A3" w:rsidR="003B62FC" w:rsidRDefault="00544B57">
      <w:pPr>
        <w:pStyle w:val="Spistreci3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599" w:history="1">
        <w:r w:rsidR="003B62FC" w:rsidRPr="009F739B">
          <w:rPr>
            <w:rStyle w:val="Hipercze"/>
            <w:b/>
            <w:bCs/>
            <w:noProof/>
          </w:rPr>
          <w:t>2.1.2 Git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_Toc97749599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13</w:t>
        </w:r>
        <w:r w:rsidR="003B62FC">
          <w:rPr>
            <w:noProof/>
            <w:webHidden/>
          </w:rPr>
          <w:fldChar w:fldCharType="end"/>
        </w:r>
      </w:hyperlink>
    </w:p>
    <w:p w14:paraId="2C8B5403" w14:textId="435C840C" w:rsidR="003B62FC" w:rsidRDefault="00544B57">
      <w:pPr>
        <w:pStyle w:val="Spistreci3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600" w:history="1">
        <w:r w:rsidR="003B62FC" w:rsidRPr="009F739B">
          <w:rPr>
            <w:rStyle w:val="Hipercze"/>
            <w:b/>
            <w:bCs/>
            <w:noProof/>
          </w:rPr>
          <w:t>2.1.3 XAMPP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_Toc97749600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13</w:t>
        </w:r>
        <w:r w:rsidR="003B62FC">
          <w:rPr>
            <w:noProof/>
            <w:webHidden/>
          </w:rPr>
          <w:fldChar w:fldCharType="end"/>
        </w:r>
      </w:hyperlink>
    </w:p>
    <w:p w14:paraId="7822D02D" w14:textId="25F9B31A" w:rsidR="003B62FC" w:rsidRDefault="00544B57">
      <w:pPr>
        <w:pStyle w:val="Spistreci2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601" w:history="1">
        <w:r w:rsidR="003B62FC" w:rsidRPr="009F739B">
          <w:rPr>
            <w:rStyle w:val="Hipercze"/>
            <w:noProof/>
          </w:rPr>
          <w:t>2.2 Front-end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_Toc97749601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13</w:t>
        </w:r>
        <w:r w:rsidR="003B62FC">
          <w:rPr>
            <w:noProof/>
            <w:webHidden/>
          </w:rPr>
          <w:fldChar w:fldCharType="end"/>
        </w:r>
      </w:hyperlink>
    </w:p>
    <w:p w14:paraId="6A994D6C" w14:textId="53222C8D" w:rsidR="003B62FC" w:rsidRDefault="00544B57">
      <w:pPr>
        <w:pStyle w:val="Spistreci3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602" w:history="1">
        <w:r w:rsidR="003B62FC" w:rsidRPr="009F739B">
          <w:rPr>
            <w:rStyle w:val="Hipercze"/>
            <w:b/>
            <w:bCs/>
            <w:noProof/>
          </w:rPr>
          <w:t>2.2.1 Javascript w wersji ES7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_Toc97749602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13</w:t>
        </w:r>
        <w:r w:rsidR="003B62FC">
          <w:rPr>
            <w:noProof/>
            <w:webHidden/>
          </w:rPr>
          <w:fldChar w:fldCharType="end"/>
        </w:r>
      </w:hyperlink>
    </w:p>
    <w:p w14:paraId="163C2AD6" w14:textId="32E43DEB" w:rsidR="003B62FC" w:rsidRDefault="00544B57">
      <w:pPr>
        <w:pStyle w:val="Spistreci3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603" w:history="1">
        <w:r w:rsidR="003B62FC" w:rsidRPr="009F739B">
          <w:rPr>
            <w:rStyle w:val="Hipercze"/>
            <w:b/>
            <w:bCs/>
            <w:noProof/>
          </w:rPr>
          <w:t>2.2.2 HTML w wersji 5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_Toc97749603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15</w:t>
        </w:r>
        <w:r w:rsidR="003B62FC">
          <w:rPr>
            <w:noProof/>
            <w:webHidden/>
          </w:rPr>
          <w:fldChar w:fldCharType="end"/>
        </w:r>
      </w:hyperlink>
    </w:p>
    <w:p w14:paraId="1D441E39" w14:textId="35F4791D" w:rsidR="003B62FC" w:rsidRDefault="00544B57">
      <w:pPr>
        <w:pStyle w:val="Spistreci3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604" w:history="1">
        <w:r w:rsidR="003B62FC" w:rsidRPr="009F739B">
          <w:rPr>
            <w:rStyle w:val="Hipercze"/>
            <w:b/>
            <w:bCs/>
            <w:noProof/>
          </w:rPr>
          <w:t>2.2.3 Kaskadowe arkusze stylów – CSS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_Toc97749604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16</w:t>
        </w:r>
        <w:r w:rsidR="003B62FC">
          <w:rPr>
            <w:noProof/>
            <w:webHidden/>
          </w:rPr>
          <w:fldChar w:fldCharType="end"/>
        </w:r>
      </w:hyperlink>
    </w:p>
    <w:p w14:paraId="59483950" w14:textId="5F58DE71" w:rsidR="003B62FC" w:rsidRDefault="00544B57">
      <w:pPr>
        <w:pStyle w:val="Spistreci2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605" w:history="1">
        <w:r w:rsidR="003B62FC" w:rsidRPr="009F739B">
          <w:rPr>
            <w:rStyle w:val="Hipercze"/>
            <w:noProof/>
            <w:lang w:val="en-US"/>
          </w:rPr>
          <w:t>2.3 Back-end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_Toc97749605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17</w:t>
        </w:r>
        <w:r w:rsidR="003B62FC">
          <w:rPr>
            <w:noProof/>
            <w:webHidden/>
          </w:rPr>
          <w:fldChar w:fldCharType="end"/>
        </w:r>
      </w:hyperlink>
    </w:p>
    <w:p w14:paraId="42CB8C47" w14:textId="29F0F28D" w:rsidR="003B62FC" w:rsidRDefault="00544B57">
      <w:pPr>
        <w:pStyle w:val="Spistreci3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606" w:history="1">
        <w:r w:rsidR="003B62FC" w:rsidRPr="009F739B">
          <w:rPr>
            <w:rStyle w:val="Hipercze"/>
            <w:b/>
            <w:bCs/>
            <w:noProof/>
            <w:lang w:val="en-US"/>
          </w:rPr>
          <w:t>2.3.1 Python w wersji 3.7.4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_Toc97749606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17</w:t>
        </w:r>
        <w:r w:rsidR="003B62FC">
          <w:rPr>
            <w:noProof/>
            <w:webHidden/>
          </w:rPr>
          <w:fldChar w:fldCharType="end"/>
        </w:r>
      </w:hyperlink>
    </w:p>
    <w:p w14:paraId="15D14DF2" w14:textId="5C0096B9" w:rsidR="003B62FC" w:rsidRDefault="00544B57">
      <w:pPr>
        <w:pStyle w:val="Spistreci3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607" w:history="1">
        <w:r w:rsidR="003B62FC" w:rsidRPr="009F739B">
          <w:rPr>
            <w:rStyle w:val="Hipercze"/>
            <w:b/>
            <w:bCs/>
            <w:noProof/>
          </w:rPr>
          <w:t>2.3.2 MySQL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_Toc97749607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18</w:t>
        </w:r>
        <w:r w:rsidR="003B62FC">
          <w:rPr>
            <w:noProof/>
            <w:webHidden/>
          </w:rPr>
          <w:fldChar w:fldCharType="end"/>
        </w:r>
      </w:hyperlink>
    </w:p>
    <w:p w14:paraId="19A801B3" w14:textId="53B6D13D" w:rsidR="003B62FC" w:rsidRDefault="00544B57">
      <w:pPr>
        <w:pStyle w:val="Spistreci1"/>
        <w:tabs>
          <w:tab w:val="left" w:pos="1320"/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608" w:history="1">
        <w:r w:rsidR="003B62FC" w:rsidRPr="009F739B">
          <w:rPr>
            <w:rStyle w:val="Hipercze"/>
            <w:noProof/>
          </w:rPr>
          <w:t>1.</w:t>
        </w:r>
        <w:r w:rsidR="003B62FC">
          <w:rPr>
            <w:rFonts w:asciiTheme="minorHAnsi" w:eastAsiaTheme="minorEastAsia" w:hAnsiTheme="minorHAnsi" w:cstheme="minorBidi"/>
            <w:noProof/>
            <w:sz w:val="22"/>
            <w:lang w:eastAsia="ja-JP"/>
          </w:rPr>
          <w:tab/>
        </w:r>
        <w:r w:rsidR="003B62FC" w:rsidRPr="009F739B">
          <w:rPr>
            <w:rStyle w:val="Hipercze"/>
            <w:noProof/>
          </w:rPr>
          <w:t>Projekt i implementacja aplikacji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_Toc97749608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19</w:t>
        </w:r>
        <w:r w:rsidR="003B62FC">
          <w:rPr>
            <w:noProof/>
            <w:webHidden/>
          </w:rPr>
          <w:fldChar w:fldCharType="end"/>
        </w:r>
      </w:hyperlink>
    </w:p>
    <w:p w14:paraId="5D560020" w14:textId="3DEBE167" w:rsidR="003B62FC" w:rsidRDefault="00544B57">
      <w:pPr>
        <w:pStyle w:val="Spistreci1"/>
        <w:tabs>
          <w:tab w:val="left" w:pos="1320"/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609" w:history="1">
        <w:r w:rsidR="003B62FC" w:rsidRPr="009F739B">
          <w:rPr>
            <w:rStyle w:val="Hipercze"/>
            <w:noProof/>
          </w:rPr>
          <w:t>2.</w:t>
        </w:r>
        <w:r w:rsidR="003B62FC">
          <w:rPr>
            <w:rFonts w:asciiTheme="minorHAnsi" w:eastAsiaTheme="minorEastAsia" w:hAnsiTheme="minorHAnsi" w:cstheme="minorBidi"/>
            <w:noProof/>
            <w:sz w:val="22"/>
            <w:lang w:eastAsia="ja-JP"/>
          </w:rPr>
          <w:tab/>
        </w:r>
        <w:r w:rsidR="003B62FC" w:rsidRPr="009F739B">
          <w:rPr>
            <w:rStyle w:val="Hipercze"/>
            <w:noProof/>
          </w:rPr>
          <w:t>Przeprowadzenie testów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_Toc97749609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19</w:t>
        </w:r>
        <w:r w:rsidR="003B62FC">
          <w:rPr>
            <w:noProof/>
            <w:webHidden/>
          </w:rPr>
          <w:fldChar w:fldCharType="end"/>
        </w:r>
      </w:hyperlink>
    </w:p>
    <w:p w14:paraId="474FAC22" w14:textId="187E9A5E" w:rsidR="003B62FC" w:rsidRDefault="00544B57">
      <w:pPr>
        <w:pStyle w:val="Spistreci1"/>
        <w:tabs>
          <w:tab w:val="left" w:pos="1320"/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610" w:history="1">
        <w:r w:rsidR="003B62FC" w:rsidRPr="009F739B">
          <w:rPr>
            <w:rStyle w:val="Hipercze"/>
            <w:noProof/>
          </w:rPr>
          <w:t>3.</w:t>
        </w:r>
        <w:r w:rsidR="003B62FC">
          <w:rPr>
            <w:rFonts w:asciiTheme="minorHAnsi" w:eastAsiaTheme="minorEastAsia" w:hAnsiTheme="minorHAnsi" w:cstheme="minorBidi"/>
            <w:noProof/>
            <w:sz w:val="22"/>
            <w:lang w:eastAsia="ja-JP"/>
          </w:rPr>
          <w:tab/>
        </w:r>
        <w:r w:rsidR="003B62FC" w:rsidRPr="009F739B">
          <w:rPr>
            <w:rStyle w:val="Hipercze"/>
            <w:noProof/>
          </w:rPr>
          <w:t>Podsumowanie oraz wnioski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_Toc97749610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19</w:t>
        </w:r>
        <w:r w:rsidR="003B62FC">
          <w:rPr>
            <w:noProof/>
            <w:webHidden/>
          </w:rPr>
          <w:fldChar w:fldCharType="end"/>
        </w:r>
      </w:hyperlink>
    </w:p>
    <w:p w14:paraId="568B6C64" w14:textId="5B606B26" w:rsidR="003B62FC" w:rsidRDefault="00544B57">
      <w:pPr>
        <w:pStyle w:val="Spistreci1"/>
        <w:tabs>
          <w:tab w:val="left" w:pos="1320"/>
          <w:tab w:val="right" w:leader="dot" w:pos="9055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97749611" w:history="1">
        <w:r w:rsidR="003B62FC" w:rsidRPr="009F739B">
          <w:rPr>
            <w:rStyle w:val="Hipercze"/>
            <w:noProof/>
          </w:rPr>
          <w:t>4.</w:t>
        </w:r>
        <w:r w:rsidR="003B62FC">
          <w:rPr>
            <w:rFonts w:asciiTheme="minorHAnsi" w:eastAsiaTheme="minorEastAsia" w:hAnsiTheme="minorHAnsi" w:cstheme="minorBidi"/>
            <w:noProof/>
            <w:sz w:val="22"/>
            <w:lang w:eastAsia="ja-JP"/>
          </w:rPr>
          <w:tab/>
        </w:r>
        <w:r w:rsidR="003B62FC" w:rsidRPr="009F739B">
          <w:rPr>
            <w:rStyle w:val="Hipercze"/>
            <w:noProof/>
          </w:rPr>
          <w:t>Bibliografia</w:t>
        </w:r>
        <w:r w:rsidR="003B62FC">
          <w:rPr>
            <w:noProof/>
            <w:webHidden/>
          </w:rPr>
          <w:tab/>
        </w:r>
        <w:r w:rsidR="003B62FC">
          <w:rPr>
            <w:noProof/>
            <w:webHidden/>
          </w:rPr>
          <w:fldChar w:fldCharType="begin"/>
        </w:r>
        <w:r w:rsidR="003B62FC">
          <w:rPr>
            <w:noProof/>
            <w:webHidden/>
          </w:rPr>
          <w:instrText xml:space="preserve"> PAGEREF _Toc97749611 \h </w:instrText>
        </w:r>
        <w:r w:rsidR="003B62FC">
          <w:rPr>
            <w:noProof/>
            <w:webHidden/>
          </w:rPr>
        </w:r>
        <w:r w:rsidR="003B62FC">
          <w:rPr>
            <w:noProof/>
            <w:webHidden/>
          </w:rPr>
          <w:fldChar w:fldCharType="separate"/>
        </w:r>
        <w:r w:rsidR="003B62FC">
          <w:rPr>
            <w:noProof/>
            <w:webHidden/>
          </w:rPr>
          <w:t>19</w:t>
        </w:r>
        <w:r w:rsidR="003B62FC">
          <w:rPr>
            <w:noProof/>
            <w:webHidden/>
          </w:rPr>
          <w:fldChar w:fldCharType="end"/>
        </w:r>
      </w:hyperlink>
    </w:p>
    <w:p w14:paraId="4001C426" w14:textId="3DCA2294" w:rsidR="00077557" w:rsidRDefault="00077557">
      <w:pPr>
        <w:rPr>
          <w:b/>
          <w:bCs/>
        </w:rPr>
      </w:pPr>
      <w:r>
        <w:rPr>
          <w:b/>
          <w:bCs/>
        </w:rPr>
        <w:fldChar w:fldCharType="end"/>
      </w:r>
    </w:p>
    <w:p w14:paraId="2081C969" w14:textId="28E2B513" w:rsidR="00CC544C" w:rsidRDefault="00CC544C">
      <w:pPr>
        <w:rPr>
          <w:b/>
          <w:bCs/>
        </w:rPr>
      </w:pPr>
    </w:p>
    <w:p w14:paraId="1C496DC0" w14:textId="0BC9DE18" w:rsidR="00CC544C" w:rsidRDefault="00CC544C">
      <w:pPr>
        <w:rPr>
          <w:b/>
          <w:bCs/>
        </w:rPr>
      </w:pPr>
    </w:p>
    <w:p w14:paraId="07C112C0" w14:textId="77777777" w:rsidR="00CC544C" w:rsidRDefault="00CC544C" w:rsidP="00012E6F">
      <w:pPr>
        <w:ind w:firstLine="0"/>
      </w:pPr>
    </w:p>
    <w:p w14:paraId="5FE5981C" w14:textId="0F9AECCD" w:rsidR="00D53413" w:rsidRDefault="00077557" w:rsidP="005F559F">
      <w:pPr>
        <w:pStyle w:val="Nagwek1"/>
        <w:ind w:firstLine="0"/>
      </w:pPr>
      <w:bookmarkStart w:id="2" w:name="_Toc97749586"/>
      <w:r>
        <w:lastRenderedPageBreak/>
        <w:t>W</w:t>
      </w:r>
      <w:r w:rsidR="005F559F">
        <w:t>STĘP</w:t>
      </w:r>
      <w:bookmarkEnd w:id="2"/>
    </w:p>
    <w:p w14:paraId="16515E29" w14:textId="3B1479CF" w:rsidR="005F559F" w:rsidRDefault="005F559F" w:rsidP="005F559F"/>
    <w:p w14:paraId="0AD45820" w14:textId="7EAEE0DB" w:rsidR="00460352" w:rsidRDefault="00460352" w:rsidP="00341FB1"/>
    <w:p w14:paraId="15F52C38" w14:textId="79AE2127" w:rsidR="00012E6F" w:rsidRDefault="00012E6F" w:rsidP="00341FB1"/>
    <w:p w14:paraId="283AD9F1" w14:textId="3081BAFA" w:rsidR="00012E6F" w:rsidRDefault="00012E6F" w:rsidP="00341FB1"/>
    <w:p w14:paraId="7BEECB81" w14:textId="251CC21E" w:rsidR="00012E6F" w:rsidRDefault="00012E6F" w:rsidP="00341FB1"/>
    <w:p w14:paraId="5B4FCE8A" w14:textId="507575F0" w:rsidR="00012E6F" w:rsidRDefault="00012E6F" w:rsidP="00341FB1"/>
    <w:p w14:paraId="453A4956" w14:textId="3196F638" w:rsidR="00012E6F" w:rsidRDefault="00012E6F" w:rsidP="00341FB1"/>
    <w:p w14:paraId="0770809D" w14:textId="266EB5E7" w:rsidR="00012E6F" w:rsidRDefault="00012E6F" w:rsidP="00341FB1"/>
    <w:p w14:paraId="00453949" w14:textId="62DB2731" w:rsidR="00012E6F" w:rsidRDefault="00012E6F" w:rsidP="00341FB1"/>
    <w:p w14:paraId="0C7B7DD6" w14:textId="3530F4A1" w:rsidR="00012E6F" w:rsidRDefault="00012E6F" w:rsidP="00341FB1"/>
    <w:p w14:paraId="32259D0E" w14:textId="6BC59FCB" w:rsidR="00012E6F" w:rsidRDefault="00012E6F" w:rsidP="00341FB1"/>
    <w:p w14:paraId="17901015" w14:textId="266A54B3" w:rsidR="00012E6F" w:rsidRDefault="00012E6F" w:rsidP="00341FB1"/>
    <w:p w14:paraId="58401C43" w14:textId="599B782D" w:rsidR="00012E6F" w:rsidRDefault="00012E6F" w:rsidP="00341FB1"/>
    <w:p w14:paraId="3C5E2B77" w14:textId="4171EFC3" w:rsidR="00012E6F" w:rsidRDefault="00012E6F" w:rsidP="00341FB1"/>
    <w:p w14:paraId="4B07F5A3" w14:textId="2DAD6330" w:rsidR="00012E6F" w:rsidRDefault="00012E6F" w:rsidP="00341FB1"/>
    <w:p w14:paraId="6FC30559" w14:textId="1A84772C" w:rsidR="00012E6F" w:rsidRDefault="00012E6F" w:rsidP="00341FB1"/>
    <w:p w14:paraId="66DCA3AE" w14:textId="030C3AFD" w:rsidR="00012E6F" w:rsidRDefault="00012E6F" w:rsidP="00341FB1"/>
    <w:p w14:paraId="073FA8F2" w14:textId="55D92B6B" w:rsidR="00012E6F" w:rsidRDefault="00012E6F" w:rsidP="00341FB1"/>
    <w:p w14:paraId="076384F0" w14:textId="37486CE0" w:rsidR="00012E6F" w:rsidRDefault="00012E6F" w:rsidP="00341FB1"/>
    <w:p w14:paraId="70859B39" w14:textId="4A1516F9" w:rsidR="00012E6F" w:rsidRDefault="00012E6F" w:rsidP="00341FB1"/>
    <w:p w14:paraId="261F2C58" w14:textId="65015008" w:rsidR="00012E6F" w:rsidRDefault="00012E6F" w:rsidP="00341FB1"/>
    <w:p w14:paraId="7E6836AB" w14:textId="3F3C6990" w:rsidR="00012E6F" w:rsidRDefault="00012E6F" w:rsidP="00341FB1"/>
    <w:p w14:paraId="0BAA952E" w14:textId="49AA08D6" w:rsidR="00012E6F" w:rsidRDefault="00012E6F" w:rsidP="00341FB1"/>
    <w:p w14:paraId="1B21D981" w14:textId="2F7E8588" w:rsidR="00012E6F" w:rsidRDefault="00012E6F" w:rsidP="00341FB1"/>
    <w:p w14:paraId="23D5747F" w14:textId="5557E08D" w:rsidR="00012E6F" w:rsidRDefault="00012E6F" w:rsidP="00341FB1"/>
    <w:p w14:paraId="27755DAD" w14:textId="5B29E741" w:rsidR="00012E6F" w:rsidRDefault="00012E6F" w:rsidP="00341FB1"/>
    <w:p w14:paraId="719984FF" w14:textId="77777777" w:rsidR="00012E6F" w:rsidRPr="005F559F" w:rsidRDefault="00012E6F" w:rsidP="00341FB1"/>
    <w:p w14:paraId="63E30821" w14:textId="77777777" w:rsidR="004C61CC" w:rsidRDefault="004C61CC" w:rsidP="004C61CC">
      <w:pPr>
        <w:pStyle w:val="Nagwek1"/>
        <w:ind w:firstLine="0"/>
      </w:pPr>
      <w:bookmarkStart w:id="3" w:name="_Toc97749587"/>
      <w:r>
        <w:lastRenderedPageBreak/>
        <w:t>Rozdział 1</w:t>
      </w:r>
      <w:bookmarkEnd w:id="3"/>
    </w:p>
    <w:p w14:paraId="0906EFA1" w14:textId="280E73A7" w:rsidR="008B6A9E" w:rsidRDefault="006A13BE" w:rsidP="004C61CC">
      <w:pPr>
        <w:pStyle w:val="Nagwek1"/>
      </w:pPr>
      <w:bookmarkStart w:id="4" w:name="_Toc97749588"/>
      <w:r>
        <w:t>Omówienie i przedstawienie problemu</w:t>
      </w:r>
      <w:bookmarkEnd w:id="4"/>
    </w:p>
    <w:p w14:paraId="16C3BF4E" w14:textId="71535C4D" w:rsidR="004C61CC" w:rsidRDefault="004C61CC" w:rsidP="004C61CC">
      <w:r>
        <w:t xml:space="preserve">Jeszcze niedawno Japonia, jej kultura i język była w oczach wielu czymś egzotycznym, nieosiągalnym i pełnym tajemnic. Dziś choć kraj kwitnącej wiśni dalej zadziwia, to jest dostępny dla ludzi z całego świata jak nigdy dotąd. Powszechna globalizacja i przeplatanie się kultur spowodowały znaczny wzrost zainteresowania Azją. Wśród krajów wiodących prym </w:t>
      </w:r>
      <w:r w:rsidR="00FE5869">
        <w:br/>
      </w:r>
      <w:r>
        <w:t>w zainteresowaniu na zachodzie są Chiny, Korea i Japonia.</w:t>
      </w:r>
    </w:p>
    <w:p w14:paraId="6E8ED199" w14:textId="77777777" w:rsidR="004C61CC" w:rsidRDefault="004C61CC" w:rsidP="004C61CC">
      <w:r>
        <w:t xml:space="preserve">Japonia zaczęła zyskiwać popularność początkowo przez coraz częściej pojawiające się w naszej kulturze filmy Akiro Kurosawy, budzące zachwyt wśród krytyków z zachodu. Jednak prawdziwa ekspansja japońskiej kultury zaczęła się na dobre w momencie rozpoczęcia importu do telewizji i kin japońskich animacji. Nagle okazało się, że gdzieś po drugiej stronie globu powstają kreskówki idące w parze czy nawet przewyższające te wydane przez Walta Disneya. Dokonania w dziedzinie animacji zostały przypieczętowane w 2003 roku kiedy to </w:t>
      </w:r>
      <w:proofErr w:type="spellStart"/>
      <w:r>
        <w:t>Hayao</w:t>
      </w:r>
      <w:proofErr w:type="spellEnd"/>
      <w:r>
        <w:t xml:space="preserve"> </w:t>
      </w:r>
      <w:proofErr w:type="spellStart"/>
      <w:r>
        <w:t>Miyazaki</w:t>
      </w:r>
      <w:proofErr w:type="spellEnd"/>
      <w:r>
        <w:t xml:space="preserve"> otrzymał Oscara za najlepszy pełnometrażowy film animowany. </w:t>
      </w:r>
    </w:p>
    <w:p w14:paraId="780BD89C" w14:textId="55FF520C" w:rsidR="004C61CC" w:rsidRDefault="004C61CC" w:rsidP="004C61CC">
      <w:r>
        <w:t xml:space="preserve">Wraz ze wzrostem popularności japońskiej animacji, ludzie, a w szczególności młodzież odkrywali coraz to nowsze dzieła. Wzrost dostępności </w:t>
      </w:r>
      <w:proofErr w:type="spellStart"/>
      <w:r>
        <w:t>internetu</w:t>
      </w:r>
      <w:proofErr w:type="spellEnd"/>
      <w:r>
        <w:t xml:space="preserve"> pozwolił ludziom </w:t>
      </w:r>
      <w:r w:rsidR="002225F0">
        <w:br/>
      </w:r>
      <w:r>
        <w:t xml:space="preserve">na oglądanie </w:t>
      </w:r>
      <w:proofErr w:type="spellStart"/>
      <w:r>
        <w:t>anime</w:t>
      </w:r>
      <w:proofErr w:type="spellEnd"/>
      <w:r>
        <w:t xml:space="preserve"> (japońskiej animacji, najczęściej jako serie wieloodcinkowe), zbieranie </w:t>
      </w:r>
      <w:r w:rsidR="002225F0">
        <w:br/>
      </w:r>
      <w:r>
        <w:t>się w społeczności na forach i grupach w mediach społecznościowych. Powstała cała subkultura ‘</w:t>
      </w:r>
      <w:proofErr w:type="spellStart"/>
      <w:r>
        <w:t>otaku</w:t>
      </w:r>
      <w:proofErr w:type="spellEnd"/>
      <w:r>
        <w:t xml:space="preserve">’ której podstawowym filarem była fascynacja Krajem Wschodzącego Słońca. Oczywistym był fakt, że obiektem zainteresowania stał się również język japoński. </w:t>
      </w:r>
    </w:p>
    <w:p w14:paraId="7981C697" w14:textId="77777777" w:rsidR="004C61CC" w:rsidRDefault="004C61CC" w:rsidP="004C61CC">
      <w:r>
        <w:t xml:space="preserve">W roku 2018 na świecie według danych zebranych przez Japan Foundation[1] było 3 851 774 osób uczących się języka japońskiego. Język japoński jest przez wielu uznawany jako jeden z trudniejszych do nauczenia. Chociaż sama wymowa i zasady gramatyczne nie odbiegają poziomem zaawansowania od innych języków obcych, prawdziwą barierą dla osoby z zachodu jest zapis zdań w języku japońskim. </w:t>
      </w:r>
    </w:p>
    <w:p w14:paraId="02AC7AAE" w14:textId="264FED82" w:rsidR="004C61CC" w:rsidRPr="002C5E04" w:rsidRDefault="004C61CC" w:rsidP="004C61CC">
      <w:r>
        <w:t xml:space="preserve">W kraju kwitnącej wiśni używane są cztery alfabety, zazwyczaj używane razem, nawet w jednym zdaniu możemy napotkać się na znaki każdego z nich. Alfabet łaciński – używany </w:t>
      </w:r>
      <w:r w:rsidR="002225F0">
        <w:br/>
      </w:r>
      <w:r>
        <w:t xml:space="preserve">w nazwach własnych i produktach zachodnich, katakana i hiragana – są to sylabariusze </w:t>
      </w:r>
      <w:r w:rsidR="002225F0">
        <w:br/>
      </w:r>
      <w:r>
        <w:t xml:space="preserve">za pomocą których możemy zapisać każde zdanie używając opowiadających dźwięków, </w:t>
      </w:r>
      <w:r w:rsidR="002225F0">
        <w:br/>
      </w:r>
      <w:r>
        <w:t xml:space="preserve">jest ich po 46 dla każdego z alfabetów. Wydawać by się mogło więc, że nie ma problemu, </w:t>
      </w:r>
      <w:r w:rsidR="002225F0">
        <w:br/>
      </w:r>
      <w:r>
        <w:t xml:space="preserve">bo musimy nauczyć się 92 znaków łącznie dla hiragany i katakany, a z nimi jesteśmy w stanie zapisać już wszystko. Niestety jest to tylko po części prawda, ponieważ w Japonii na porządku </w:t>
      </w:r>
      <w:r>
        <w:lastRenderedPageBreak/>
        <w:t xml:space="preserve">dziennym jest używanie czwartego alfabetu – </w:t>
      </w:r>
      <w:proofErr w:type="spellStart"/>
      <w:r>
        <w:t>Kanji</w:t>
      </w:r>
      <w:proofErr w:type="spellEnd"/>
      <w:r>
        <w:t xml:space="preserve">. Alfabet </w:t>
      </w:r>
      <w:proofErr w:type="spellStart"/>
      <w:r>
        <w:t>kanji</w:t>
      </w:r>
      <w:proofErr w:type="spellEnd"/>
      <w:r>
        <w:t xml:space="preserve"> to zbiór znaków zapożyczonych z języka chińskiego. W </w:t>
      </w:r>
      <w:proofErr w:type="spellStart"/>
      <w:r>
        <w:t>Dai</w:t>
      </w:r>
      <w:proofErr w:type="spellEnd"/>
      <w:r>
        <w:t xml:space="preserve"> Kan-</w:t>
      </w:r>
      <w:proofErr w:type="spellStart"/>
      <w:r>
        <w:t>Wa</w:t>
      </w:r>
      <w:proofErr w:type="spellEnd"/>
      <w:r>
        <w:t xml:space="preserve"> </w:t>
      </w:r>
      <w:proofErr w:type="spellStart"/>
      <w:r>
        <w:t>Jiten</w:t>
      </w:r>
      <w:proofErr w:type="spellEnd"/>
      <w:r>
        <w:t xml:space="preserve"> – czyli japońskim słowniku znaków </w:t>
      </w:r>
      <w:proofErr w:type="spellStart"/>
      <w:r>
        <w:t>kanji</w:t>
      </w:r>
      <w:proofErr w:type="spellEnd"/>
      <w:r>
        <w:t xml:space="preserve">, zapisane jest ponad 50 000 znaków, jednak wiele z nich już dawno wyszła z użytku </w:t>
      </w:r>
      <w:r w:rsidR="002225F0">
        <w:br/>
      </w:r>
      <w:r>
        <w:t xml:space="preserve">lub jest używana naprawdę sporadycznie. Osoby uczące się japońskiego, ale i sami Japończycy poznają </w:t>
      </w:r>
      <w:proofErr w:type="spellStart"/>
      <w:r w:rsidRPr="00C36F31">
        <w:t>jōyō</w:t>
      </w:r>
      <w:proofErr w:type="spellEnd"/>
      <w:r w:rsidRPr="00C36F31">
        <w:t xml:space="preserve"> </w:t>
      </w:r>
      <w:proofErr w:type="spellStart"/>
      <w:r w:rsidRPr="00C36F31">
        <w:t>kanji</w:t>
      </w:r>
      <w:proofErr w:type="spellEnd"/>
      <w:r w:rsidRPr="00C36F31">
        <w:t> </w:t>
      </w:r>
      <w:r>
        <w:t xml:space="preserve">– czyli znaków codziennego użytku składających się z 2 136 znaków. </w:t>
      </w:r>
      <w:r w:rsidR="002225F0">
        <w:br/>
      </w:r>
      <w:r>
        <w:t xml:space="preserve">Dla obcokrajowców stworzony został </w:t>
      </w:r>
      <w:proofErr w:type="spellStart"/>
      <w:r>
        <w:rPr>
          <w:szCs w:val="24"/>
        </w:rPr>
        <w:t>Nihongo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</w:t>
      </w:r>
      <w:r w:rsidRPr="0094138F">
        <w:rPr>
          <w:szCs w:val="24"/>
        </w:rPr>
        <w:t>ō</w:t>
      </w:r>
      <w:r>
        <w:rPr>
          <w:szCs w:val="24"/>
        </w:rPr>
        <w:t>ryoku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shiken</w:t>
      </w:r>
      <w:proofErr w:type="spellEnd"/>
      <w:r>
        <w:rPr>
          <w:szCs w:val="24"/>
        </w:rPr>
        <w:t xml:space="preserve"> – testu znajomości języka japońskiego (w późniejszej części pracy nazywany również JLPT od </w:t>
      </w:r>
      <w:proofErr w:type="spellStart"/>
      <w:r>
        <w:rPr>
          <w:rStyle w:val="Uwydatnienie"/>
        </w:rPr>
        <w:t>Japanese</w:t>
      </w:r>
      <w:proofErr w:type="spellEnd"/>
      <w:r>
        <w:rPr>
          <w:rStyle w:val="Uwydatnienie"/>
        </w:rPr>
        <w:t xml:space="preserve"> Language </w:t>
      </w:r>
      <w:proofErr w:type="spellStart"/>
      <w:r>
        <w:rPr>
          <w:rStyle w:val="Uwydatnienie"/>
        </w:rPr>
        <w:t>Proficiency</w:t>
      </w:r>
      <w:proofErr w:type="spellEnd"/>
      <w:r>
        <w:rPr>
          <w:rStyle w:val="Uwydatnienie"/>
        </w:rPr>
        <w:t xml:space="preserve"> Test</w:t>
      </w:r>
      <w:r>
        <w:t>)</w:t>
      </w:r>
      <w:r>
        <w:rPr>
          <w:szCs w:val="24"/>
        </w:rPr>
        <w:t xml:space="preserve">. Test składa się z pięciu sekcji: </w:t>
      </w:r>
      <w:proofErr w:type="spellStart"/>
      <w:r>
        <w:t>kanji</w:t>
      </w:r>
      <w:proofErr w:type="spellEnd"/>
      <w:r>
        <w:t>, słownictwo, gramatyka, czytanie</w:t>
      </w:r>
      <w:r w:rsidR="002225F0">
        <w:br/>
      </w:r>
      <w:r>
        <w:t xml:space="preserve"> i słuchanie. Jednym z głównych zadań aplikacji jest więc przygotowanie osoby aspirującej </w:t>
      </w:r>
      <w:r w:rsidR="002225F0">
        <w:br/>
      </w:r>
      <w:r>
        <w:t xml:space="preserve">do zdania wyżej wymienionego egzaminu do części dotyczącej znaków </w:t>
      </w:r>
      <w:proofErr w:type="spellStart"/>
      <w:r>
        <w:t>kanji</w:t>
      </w:r>
      <w:proofErr w:type="spellEnd"/>
      <w:r>
        <w:t>.</w:t>
      </w:r>
    </w:p>
    <w:p w14:paraId="4D779945" w14:textId="77777777" w:rsidR="004C61CC" w:rsidRPr="004C61CC" w:rsidRDefault="004C61CC" w:rsidP="004C61CC"/>
    <w:p w14:paraId="19AA1496" w14:textId="120324BA" w:rsidR="00016958" w:rsidRDefault="00DC6584" w:rsidP="008455FC">
      <w:pPr>
        <w:pStyle w:val="Nagwek2"/>
        <w:numPr>
          <w:ilvl w:val="1"/>
          <w:numId w:val="28"/>
        </w:numPr>
      </w:pPr>
      <w:bookmarkStart w:id="5" w:name="_Toc97749589"/>
      <w:r>
        <w:t>Sposoby nauki znaków</w:t>
      </w:r>
      <w:bookmarkEnd w:id="5"/>
    </w:p>
    <w:p w14:paraId="32D879F6" w14:textId="2DA03C28" w:rsidR="008455FC" w:rsidRPr="007D2A0D" w:rsidRDefault="008455FC" w:rsidP="007D2A0D">
      <w:pPr>
        <w:rPr>
          <w:rStyle w:val="a-declarative"/>
        </w:rPr>
      </w:pPr>
      <w:r>
        <w:t>Na rynku możemy znaleźć wiele rozwiązań dotyczących nauki języków jako ogółu jak i konkretnych kursów czy aplikacji dotyczących danego zagadnienia, w przypadk</w:t>
      </w:r>
      <w:r w:rsidR="00A44C37">
        <w:t>u opisanej pracy</w:t>
      </w:r>
      <w:r>
        <w:t xml:space="preserve"> znaków </w:t>
      </w:r>
      <w:proofErr w:type="spellStart"/>
      <w:r>
        <w:t>Kanji</w:t>
      </w:r>
      <w:proofErr w:type="spellEnd"/>
      <w:r>
        <w:t xml:space="preserve">. </w:t>
      </w:r>
      <w:r w:rsidR="000301E7">
        <w:t>Do nauki stosowane są różne techniki które doskonale w swojej pracy „</w:t>
      </w:r>
      <w:proofErr w:type="spellStart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>Tackling</w:t>
      </w:r>
      <w:proofErr w:type="spellEnd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 xml:space="preserve"> the </w:t>
      </w:r>
      <w:proofErr w:type="spellStart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>Kanji</w:t>
      </w:r>
      <w:proofErr w:type="spellEnd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>hurdle</w:t>
      </w:r>
      <w:proofErr w:type="spellEnd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 xml:space="preserve">: </w:t>
      </w:r>
      <w:proofErr w:type="spellStart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>Investigation</w:t>
      </w:r>
      <w:proofErr w:type="spellEnd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 xml:space="preserve"> of </w:t>
      </w:r>
      <w:proofErr w:type="spellStart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>Kanji</w:t>
      </w:r>
      <w:proofErr w:type="spellEnd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 xml:space="preserve"> learning in Non-</w:t>
      </w:r>
      <w:proofErr w:type="spellStart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>Kanji</w:t>
      </w:r>
      <w:proofErr w:type="spellEnd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>background</w:t>
      </w:r>
      <w:proofErr w:type="spellEnd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="000301E7" w:rsidRPr="007D2A0D">
        <w:rPr>
          <w:rStyle w:val="a-declarative"/>
          <w:rFonts w:asciiTheme="minorHAnsi" w:hAnsiTheme="minorHAnsi" w:cstheme="minorHAnsi"/>
          <w:i/>
          <w:iCs/>
          <w:szCs w:val="24"/>
        </w:rPr>
        <w:t>learners</w:t>
      </w:r>
      <w:proofErr w:type="spellEnd"/>
      <w:r w:rsidR="000301E7">
        <w:rPr>
          <w:rStyle w:val="a-declarative"/>
          <w:rFonts w:asciiTheme="minorHAnsi" w:hAnsiTheme="minorHAnsi" w:cstheme="minorHAnsi"/>
          <w:szCs w:val="24"/>
        </w:rPr>
        <w:t>”</w:t>
      </w:r>
      <w:r w:rsidR="00DC6584">
        <w:rPr>
          <w:rStyle w:val="a-declarative"/>
          <w:rFonts w:asciiTheme="minorHAnsi" w:hAnsiTheme="minorHAnsi" w:cstheme="minorHAnsi"/>
          <w:szCs w:val="24"/>
        </w:rPr>
        <w:t>[2]</w:t>
      </w:r>
      <w:r w:rsidR="000301E7">
        <w:t xml:space="preserve"> opisali </w:t>
      </w:r>
      <w:r w:rsidR="000301E7" w:rsidRPr="00C76EA3">
        <w:rPr>
          <w:rStyle w:val="a-declarative"/>
          <w:rFonts w:asciiTheme="minorHAnsi" w:hAnsiTheme="minorHAnsi" w:cstheme="minorHAnsi"/>
          <w:i/>
          <w:iCs/>
          <w:szCs w:val="24"/>
        </w:rPr>
        <w:t xml:space="preserve">Simon </w:t>
      </w:r>
      <w:proofErr w:type="spellStart"/>
      <w:r w:rsidR="000301E7" w:rsidRPr="00C76EA3">
        <w:rPr>
          <w:rStyle w:val="a-declarative"/>
          <w:rFonts w:asciiTheme="minorHAnsi" w:hAnsiTheme="minorHAnsi" w:cstheme="minorHAnsi"/>
          <w:i/>
          <w:iCs/>
          <w:szCs w:val="24"/>
        </w:rPr>
        <w:t>Paxton</w:t>
      </w:r>
      <w:proofErr w:type="spellEnd"/>
      <w:r w:rsidR="000301E7" w:rsidRPr="00C76EA3">
        <w:rPr>
          <w:rStyle w:val="a-declarative"/>
          <w:rFonts w:asciiTheme="minorHAnsi" w:hAnsiTheme="minorHAnsi" w:cstheme="minorHAnsi"/>
          <w:i/>
          <w:iCs/>
          <w:szCs w:val="24"/>
        </w:rPr>
        <w:t xml:space="preserve">, </w:t>
      </w:r>
      <w:proofErr w:type="spellStart"/>
      <w:r w:rsidR="000301E7" w:rsidRPr="00C76EA3">
        <w:rPr>
          <w:rStyle w:val="a-declarative"/>
          <w:rFonts w:asciiTheme="minorHAnsi" w:hAnsiTheme="minorHAnsi" w:cstheme="minorHAnsi"/>
          <w:i/>
          <w:iCs/>
          <w:szCs w:val="24"/>
        </w:rPr>
        <w:t>Chavalin</w:t>
      </w:r>
      <w:proofErr w:type="spellEnd"/>
      <w:r w:rsidR="000301E7" w:rsidRPr="00C76EA3">
        <w:rPr>
          <w:rStyle w:val="a-declarative"/>
          <w:rFonts w:asciiTheme="minorHAnsi" w:hAnsiTheme="minorHAnsi" w:cstheme="minorHAnsi"/>
          <w:i/>
          <w:iCs/>
          <w:szCs w:val="24"/>
        </w:rPr>
        <w:t xml:space="preserve"> </w:t>
      </w:r>
      <w:proofErr w:type="spellStart"/>
      <w:r w:rsidR="000301E7" w:rsidRPr="00C76EA3">
        <w:rPr>
          <w:rStyle w:val="a-declarative"/>
          <w:rFonts w:asciiTheme="minorHAnsi" w:hAnsiTheme="minorHAnsi" w:cstheme="minorHAnsi"/>
          <w:i/>
          <w:iCs/>
          <w:szCs w:val="24"/>
        </w:rPr>
        <w:t>Svetanant</w:t>
      </w:r>
      <w:proofErr w:type="spellEnd"/>
      <w:r w:rsidR="00BB3BEF">
        <w:rPr>
          <w:rStyle w:val="a-declarative"/>
          <w:rFonts w:asciiTheme="minorHAnsi" w:hAnsiTheme="minorHAnsi" w:cstheme="minorHAnsi"/>
          <w:i/>
          <w:iCs/>
          <w:szCs w:val="24"/>
        </w:rPr>
        <w:t>.</w:t>
      </w:r>
    </w:p>
    <w:p w14:paraId="4D773C93" w14:textId="7FDD060E" w:rsidR="00A93D98" w:rsidRPr="00A93D98" w:rsidRDefault="00AE2F12" w:rsidP="007363D0">
      <w:pPr>
        <w:rPr>
          <w:rStyle w:val="a-declarative"/>
          <w:szCs w:val="24"/>
        </w:rPr>
      </w:pPr>
      <w:r>
        <w:rPr>
          <w:rStyle w:val="a-declarative"/>
          <w:b/>
          <w:bCs/>
          <w:szCs w:val="24"/>
        </w:rPr>
        <w:t>Nauka pamięciowa</w:t>
      </w:r>
      <w:r w:rsidR="00BB3BEF">
        <w:rPr>
          <w:rStyle w:val="a-declarative"/>
          <w:rFonts w:asciiTheme="minorHAnsi" w:hAnsiTheme="minorHAnsi" w:cstheme="minorHAnsi"/>
          <w:b/>
          <w:bCs/>
          <w:szCs w:val="24"/>
        </w:rPr>
        <w:t xml:space="preserve"> </w:t>
      </w:r>
      <w:r w:rsidR="007D6241">
        <w:rPr>
          <w:rStyle w:val="a-declarative"/>
          <w:b/>
          <w:bCs/>
          <w:szCs w:val="24"/>
        </w:rPr>
        <w:t>–</w:t>
      </w:r>
      <w:r w:rsidR="00BB3BEF" w:rsidRPr="00BB3BEF">
        <w:rPr>
          <w:rStyle w:val="a-declarative"/>
          <w:b/>
          <w:bCs/>
          <w:szCs w:val="24"/>
        </w:rPr>
        <w:t xml:space="preserve"> </w:t>
      </w:r>
      <w:r w:rsidR="007363D0" w:rsidRPr="007363D0">
        <w:rPr>
          <w:rStyle w:val="a-declarative"/>
          <w:szCs w:val="24"/>
        </w:rPr>
        <w:t>U</w:t>
      </w:r>
      <w:r w:rsidR="00BB3BEF" w:rsidRPr="00BB3BEF">
        <w:rPr>
          <w:rStyle w:val="a-declarative"/>
          <w:szCs w:val="24"/>
        </w:rPr>
        <w:t xml:space="preserve">czenie na pamięć </w:t>
      </w:r>
      <w:r w:rsidR="007363D0">
        <w:rPr>
          <w:rStyle w:val="a-declarative"/>
          <w:szCs w:val="24"/>
        </w:rPr>
        <w:t xml:space="preserve">wydaje </w:t>
      </w:r>
      <w:r w:rsidR="00BB3BEF" w:rsidRPr="00BB3BEF">
        <w:rPr>
          <w:rStyle w:val="a-declarative"/>
          <w:szCs w:val="24"/>
        </w:rPr>
        <w:t xml:space="preserve">się główną metodą używaną przez zagranicznych </w:t>
      </w:r>
      <w:r w:rsidR="00A93D98">
        <w:rPr>
          <w:rStyle w:val="a-declarative"/>
          <w:szCs w:val="24"/>
        </w:rPr>
        <w:t>studentów</w:t>
      </w:r>
      <w:r w:rsidR="00BB3BEF" w:rsidRPr="00BB3BEF">
        <w:rPr>
          <w:rStyle w:val="a-declarative"/>
          <w:szCs w:val="24"/>
        </w:rPr>
        <w:t xml:space="preserve">, </w:t>
      </w:r>
      <w:r w:rsidR="007363D0">
        <w:rPr>
          <w:rStyle w:val="a-declarative"/>
          <w:szCs w:val="24"/>
        </w:rPr>
        <w:t>do nauki</w:t>
      </w:r>
      <w:r w:rsidR="00BB3BEF" w:rsidRPr="00BB3BEF">
        <w:rPr>
          <w:rStyle w:val="a-declarative"/>
          <w:szCs w:val="24"/>
        </w:rPr>
        <w:t xml:space="preserve"> pism</w:t>
      </w:r>
      <w:r w:rsidR="007363D0">
        <w:rPr>
          <w:rStyle w:val="a-declarative"/>
          <w:szCs w:val="24"/>
        </w:rPr>
        <w:t>a</w:t>
      </w:r>
      <w:r w:rsidR="00BB3BEF" w:rsidRPr="00BB3BEF">
        <w:rPr>
          <w:rStyle w:val="a-declarative"/>
          <w:szCs w:val="24"/>
        </w:rPr>
        <w:t xml:space="preserve"> </w:t>
      </w:r>
      <w:proofErr w:type="spellStart"/>
      <w:r w:rsidR="00BB3BEF" w:rsidRPr="00BB3BEF">
        <w:rPr>
          <w:rStyle w:val="a-declarative"/>
          <w:szCs w:val="24"/>
        </w:rPr>
        <w:t>kanji</w:t>
      </w:r>
      <w:proofErr w:type="spellEnd"/>
      <w:r w:rsidR="00BB3BEF" w:rsidRPr="00BB3BEF">
        <w:rPr>
          <w:rStyle w:val="a-declarative"/>
          <w:szCs w:val="24"/>
        </w:rPr>
        <w:t xml:space="preserve">. W badaniu przeprowadzonym przez </w:t>
      </w:r>
      <w:proofErr w:type="spellStart"/>
      <w:r w:rsidR="00BB3BEF" w:rsidRPr="00BB3BEF">
        <w:rPr>
          <w:rStyle w:val="a-declarative"/>
          <w:szCs w:val="24"/>
        </w:rPr>
        <w:t>Shimizu</w:t>
      </w:r>
      <w:proofErr w:type="spellEnd"/>
      <w:r w:rsidR="00BB3BEF" w:rsidRPr="00BB3BEF">
        <w:rPr>
          <w:rStyle w:val="a-declarative"/>
          <w:szCs w:val="24"/>
        </w:rPr>
        <w:t xml:space="preserve"> i Green (2002)</w:t>
      </w:r>
      <w:r w:rsidR="006F2B97">
        <w:rPr>
          <w:rStyle w:val="a-declarative"/>
          <w:szCs w:val="24"/>
        </w:rPr>
        <w:t xml:space="preserve"> [3]</w:t>
      </w:r>
      <w:r w:rsidR="00BB3BEF" w:rsidRPr="00BB3BEF">
        <w:rPr>
          <w:rStyle w:val="a-declarative"/>
          <w:szCs w:val="24"/>
        </w:rPr>
        <w:t>, odkry</w:t>
      </w:r>
      <w:r w:rsidR="007363D0">
        <w:rPr>
          <w:rStyle w:val="a-declarative"/>
          <w:szCs w:val="24"/>
        </w:rPr>
        <w:t>to</w:t>
      </w:r>
      <w:r w:rsidR="00BB3BEF" w:rsidRPr="00BB3BEF">
        <w:rPr>
          <w:rStyle w:val="a-declarative"/>
          <w:szCs w:val="24"/>
        </w:rPr>
        <w:t xml:space="preserve">, że strategia uczenia się na pamięć była </w:t>
      </w:r>
      <w:r w:rsidR="007363D0">
        <w:rPr>
          <w:rStyle w:val="a-declarative"/>
          <w:szCs w:val="24"/>
        </w:rPr>
        <w:t>najpopularniejsza</w:t>
      </w:r>
      <w:r w:rsidR="00AB2FF7">
        <w:rPr>
          <w:rStyle w:val="a-declarative"/>
          <w:szCs w:val="24"/>
        </w:rPr>
        <w:t xml:space="preserve"> wśród zagranicznych studentów</w:t>
      </w:r>
      <w:r w:rsidR="00BB3BEF" w:rsidRPr="00BB3BEF">
        <w:rPr>
          <w:rStyle w:val="a-declarative"/>
          <w:szCs w:val="24"/>
        </w:rPr>
        <w:t xml:space="preserve">. </w:t>
      </w:r>
      <w:proofErr w:type="spellStart"/>
      <w:r w:rsidR="00BB3BEF" w:rsidRPr="00BB3BEF">
        <w:rPr>
          <w:rStyle w:val="a-declarative"/>
          <w:szCs w:val="24"/>
        </w:rPr>
        <w:t>Shimizu</w:t>
      </w:r>
      <w:proofErr w:type="spellEnd"/>
      <w:r w:rsidR="00BB3BEF" w:rsidRPr="00BB3BEF">
        <w:rPr>
          <w:rStyle w:val="a-declarative"/>
          <w:szCs w:val="24"/>
        </w:rPr>
        <w:t xml:space="preserve"> zauważa, że przyczyn</w:t>
      </w:r>
      <w:r w:rsidR="007363D0">
        <w:rPr>
          <w:rStyle w:val="a-declarative"/>
          <w:szCs w:val="24"/>
        </w:rPr>
        <w:t>ą</w:t>
      </w:r>
      <w:r w:rsidR="00BB3BEF" w:rsidRPr="00BB3BEF">
        <w:rPr>
          <w:rStyle w:val="a-declarative"/>
          <w:szCs w:val="24"/>
        </w:rPr>
        <w:t xml:space="preserve"> popularności </w:t>
      </w:r>
      <w:r w:rsidR="007363D0">
        <w:rPr>
          <w:rStyle w:val="a-declarative"/>
          <w:szCs w:val="24"/>
        </w:rPr>
        <w:t>tej strategii</w:t>
      </w:r>
      <w:r w:rsidR="00BB3BEF" w:rsidRPr="00BB3BEF">
        <w:rPr>
          <w:rStyle w:val="a-declarative"/>
          <w:szCs w:val="24"/>
        </w:rPr>
        <w:t xml:space="preserve"> </w:t>
      </w:r>
      <w:r w:rsidR="007363D0">
        <w:rPr>
          <w:rStyle w:val="a-declarative"/>
          <w:szCs w:val="24"/>
        </w:rPr>
        <w:t xml:space="preserve">jest </w:t>
      </w:r>
      <w:r w:rsidR="00BB3BEF" w:rsidRPr="00BB3BEF">
        <w:rPr>
          <w:rStyle w:val="a-declarative"/>
          <w:szCs w:val="24"/>
        </w:rPr>
        <w:t xml:space="preserve">fakt, że wielu rodowitych japońskich nauczycieli czerpie z własnych doświadczeń w </w:t>
      </w:r>
      <w:r w:rsidR="00AB2FF7">
        <w:rPr>
          <w:rStyle w:val="a-declarative"/>
          <w:szCs w:val="24"/>
        </w:rPr>
        <w:t>nauce</w:t>
      </w:r>
      <w:r w:rsidR="00BB3BEF" w:rsidRPr="00BB3BEF">
        <w:rPr>
          <w:rStyle w:val="a-declarative"/>
          <w:szCs w:val="24"/>
        </w:rPr>
        <w:t xml:space="preserve"> </w:t>
      </w:r>
      <w:proofErr w:type="spellStart"/>
      <w:r w:rsidR="00BB3BEF" w:rsidRPr="00BB3BEF">
        <w:rPr>
          <w:rStyle w:val="a-declarative"/>
          <w:szCs w:val="24"/>
        </w:rPr>
        <w:t>kanji</w:t>
      </w:r>
      <w:proofErr w:type="spellEnd"/>
      <w:r w:rsidR="00AB2FF7">
        <w:rPr>
          <w:rStyle w:val="a-declarative"/>
          <w:szCs w:val="24"/>
        </w:rPr>
        <w:t xml:space="preserve">, </w:t>
      </w:r>
      <w:r w:rsidR="002225F0">
        <w:rPr>
          <w:rStyle w:val="a-declarative"/>
          <w:szCs w:val="24"/>
        </w:rPr>
        <w:br/>
      </w:r>
      <w:r w:rsidR="00AB2FF7">
        <w:rPr>
          <w:rStyle w:val="a-declarative"/>
          <w:szCs w:val="24"/>
        </w:rPr>
        <w:t xml:space="preserve">a </w:t>
      </w:r>
      <w:r w:rsidR="00BB3BEF" w:rsidRPr="00BB3BEF">
        <w:rPr>
          <w:rStyle w:val="a-declarative"/>
          <w:szCs w:val="24"/>
        </w:rPr>
        <w:t xml:space="preserve">większość z nich uczyła się metodami pamięciowymi.  Ponadto, </w:t>
      </w:r>
      <w:r w:rsidR="00AB2FF7">
        <w:rPr>
          <w:rStyle w:val="a-declarative"/>
          <w:szCs w:val="24"/>
        </w:rPr>
        <w:t>taka sama technika</w:t>
      </w:r>
      <w:r w:rsidR="00BB3BEF" w:rsidRPr="00BB3BEF">
        <w:rPr>
          <w:rStyle w:val="a-declarative"/>
          <w:szCs w:val="24"/>
        </w:rPr>
        <w:t xml:space="preserve"> używan</w:t>
      </w:r>
      <w:r w:rsidR="00AB2FF7">
        <w:rPr>
          <w:rStyle w:val="a-declarative"/>
          <w:szCs w:val="24"/>
        </w:rPr>
        <w:t xml:space="preserve">a jest </w:t>
      </w:r>
      <w:r w:rsidR="00BB3BEF" w:rsidRPr="00BB3BEF">
        <w:rPr>
          <w:rStyle w:val="a-declarative"/>
          <w:szCs w:val="24"/>
        </w:rPr>
        <w:t>przez rodowitych użytkowników języka angielskiego do zapamiętywania pisowni angielskich słów, a zatem to może być również czynnikiem, dlaczego tak wielu uczniów wybiera tę strategię.</w:t>
      </w:r>
      <w:r w:rsidR="00A93D98">
        <w:rPr>
          <w:rStyle w:val="a-declarative"/>
          <w:szCs w:val="24"/>
        </w:rPr>
        <w:t xml:space="preserve"> U</w:t>
      </w:r>
      <w:r w:rsidR="00A93D98" w:rsidRPr="00A93D98">
        <w:rPr>
          <w:rStyle w:val="a-declarative"/>
          <w:szCs w:val="24"/>
        </w:rPr>
        <w:t xml:space="preserve">czenie się na pamięć może być użyteczną metodą pomagającą </w:t>
      </w:r>
      <w:r w:rsidR="002225F0">
        <w:rPr>
          <w:rStyle w:val="a-declarative"/>
          <w:szCs w:val="24"/>
        </w:rPr>
        <w:br/>
      </w:r>
      <w:r w:rsidR="00A93D98" w:rsidRPr="00A93D98">
        <w:rPr>
          <w:rStyle w:val="a-declarative"/>
          <w:szCs w:val="24"/>
        </w:rPr>
        <w:t xml:space="preserve">w zapamiętywaniu </w:t>
      </w:r>
      <w:proofErr w:type="spellStart"/>
      <w:r w:rsidR="00A93D98" w:rsidRPr="00A93D98">
        <w:rPr>
          <w:rStyle w:val="a-declarative"/>
          <w:szCs w:val="24"/>
        </w:rPr>
        <w:t>kanji</w:t>
      </w:r>
      <w:proofErr w:type="spellEnd"/>
      <w:r w:rsidR="007158F9">
        <w:rPr>
          <w:rStyle w:val="a-declarative"/>
          <w:szCs w:val="24"/>
        </w:rPr>
        <w:t>.</w:t>
      </w:r>
      <w:r w:rsidR="00A93D98" w:rsidRPr="00A93D98">
        <w:rPr>
          <w:rStyle w:val="a-declarative"/>
          <w:szCs w:val="24"/>
        </w:rPr>
        <w:t xml:space="preserve"> </w:t>
      </w:r>
      <w:r w:rsidR="007158F9">
        <w:rPr>
          <w:rStyle w:val="a-declarative"/>
          <w:szCs w:val="24"/>
        </w:rPr>
        <w:t xml:space="preserve">Dodatkowo </w:t>
      </w:r>
      <w:r w:rsidR="00A93D98" w:rsidRPr="00A93D98">
        <w:rPr>
          <w:rStyle w:val="a-declarative"/>
          <w:szCs w:val="24"/>
        </w:rPr>
        <w:t xml:space="preserve">może pomóc </w:t>
      </w:r>
      <w:r w:rsidR="007158F9">
        <w:rPr>
          <w:rStyle w:val="a-declarative"/>
          <w:szCs w:val="24"/>
        </w:rPr>
        <w:t>studentom</w:t>
      </w:r>
      <w:r w:rsidR="00A93D98" w:rsidRPr="00A93D98">
        <w:rPr>
          <w:rStyle w:val="a-declarative"/>
          <w:szCs w:val="24"/>
        </w:rPr>
        <w:t xml:space="preserve"> w rozwijaniu umiejętności pisania </w:t>
      </w:r>
      <w:r w:rsidR="007158F9">
        <w:rPr>
          <w:rStyle w:val="a-declarative"/>
          <w:szCs w:val="24"/>
        </w:rPr>
        <w:t>znaku</w:t>
      </w:r>
      <w:r w:rsidR="00A93D98" w:rsidRPr="00A93D98">
        <w:rPr>
          <w:rStyle w:val="a-declarative"/>
          <w:szCs w:val="24"/>
        </w:rPr>
        <w:t xml:space="preserve"> z zachowaniem właściwych </w:t>
      </w:r>
      <w:r w:rsidR="007363D0">
        <w:rPr>
          <w:rStyle w:val="a-declarative"/>
          <w:szCs w:val="24"/>
        </w:rPr>
        <w:t>proporcji</w:t>
      </w:r>
      <w:r w:rsidR="00A93D98" w:rsidRPr="00A93D98">
        <w:rPr>
          <w:rStyle w:val="a-declarative"/>
          <w:szCs w:val="24"/>
        </w:rPr>
        <w:t xml:space="preserve">. </w:t>
      </w:r>
      <w:proofErr w:type="spellStart"/>
      <w:r w:rsidR="00A93D98" w:rsidRPr="00A93D98">
        <w:rPr>
          <w:rStyle w:val="a-declarative"/>
          <w:szCs w:val="24"/>
        </w:rPr>
        <w:t>Nesbitt</w:t>
      </w:r>
      <w:proofErr w:type="spellEnd"/>
      <w:r w:rsidR="007158F9">
        <w:rPr>
          <w:rStyle w:val="a-declarative"/>
          <w:szCs w:val="24"/>
        </w:rPr>
        <w:t xml:space="preserve"> [4]</w:t>
      </w:r>
      <w:r w:rsidR="00A93D98" w:rsidRPr="00A93D98">
        <w:rPr>
          <w:rStyle w:val="a-declarative"/>
          <w:szCs w:val="24"/>
        </w:rPr>
        <w:t xml:space="preserve"> sugeruje, aby w pierwszym roku nauki </w:t>
      </w:r>
      <w:proofErr w:type="spellStart"/>
      <w:r w:rsidR="00A93D98" w:rsidRPr="00A93D98">
        <w:rPr>
          <w:rStyle w:val="a-declarative"/>
          <w:szCs w:val="24"/>
        </w:rPr>
        <w:t>kanji</w:t>
      </w:r>
      <w:proofErr w:type="spellEnd"/>
      <w:r w:rsidR="00A93D98" w:rsidRPr="00A93D98">
        <w:rPr>
          <w:rStyle w:val="a-declarative"/>
          <w:szCs w:val="24"/>
        </w:rPr>
        <w:t xml:space="preserve"> wykorzystywać uczenie się na pamięć jako specyficzne, ustrukturyzowane narzędzie do nauki, </w:t>
      </w:r>
      <w:r w:rsidR="00AB2FF7">
        <w:rPr>
          <w:rStyle w:val="a-declarative"/>
          <w:szCs w:val="24"/>
        </w:rPr>
        <w:t>żeby</w:t>
      </w:r>
      <w:r w:rsidR="00A93D98" w:rsidRPr="00A93D98">
        <w:rPr>
          <w:rStyle w:val="a-declarative"/>
          <w:szCs w:val="24"/>
        </w:rPr>
        <w:t xml:space="preserve"> rozwinąć silne ścieżki neuronalne dla automatyzacji. </w:t>
      </w:r>
      <w:r w:rsidR="00B77075">
        <w:rPr>
          <w:rStyle w:val="a-declarative"/>
          <w:szCs w:val="24"/>
        </w:rPr>
        <w:t>U</w:t>
      </w:r>
      <w:r w:rsidR="00A93D98" w:rsidRPr="00A93D98">
        <w:rPr>
          <w:rStyle w:val="a-declarative"/>
          <w:szCs w:val="24"/>
        </w:rPr>
        <w:t xml:space="preserve">czenie się na pamięć będzie nadal miało swoje miejsce jako strategia nauki </w:t>
      </w:r>
      <w:r w:rsidR="00BE2286">
        <w:rPr>
          <w:rStyle w:val="a-declarative"/>
          <w:szCs w:val="24"/>
        </w:rPr>
        <w:t>znaków</w:t>
      </w:r>
      <w:r w:rsidR="00B77075">
        <w:rPr>
          <w:rStyle w:val="a-declarative"/>
          <w:szCs w:val="24"/>
        </w:rPr>
        <w:t xml:space="preserve"> mimo faktu, iż b</w:t>
      </w:r>
      <w:r w:rsidR="00A93D98" w:rsidRPr="00A93D98">
        <w:rPr>
          <w:rStyle w:val="a-declarative"/>
          <w:szCs w:val="24"/>
        </w:rPr>
        <w:t xml:space="preserve">adania wydają się sugerować, że nie jest ono szczególnie efektywne w poprawie </w:t>
      </w:r>
      <w:r w:rsidR="007363D0">
        <w:rPr>
          <w:rStyle w:val="a-declarative"/>
          <w:szCs w:val="24"/>
        </w:rPr>
        <w:t>zdolności zapamiętywania.</w:t>
      </w:r>
    </w:p>
    <w:p w14:paraId="6AFEEBA3" w14:textId="722ACC44" w:rsidR="00EE0E22" w:rsidRPr="00EE0E22" w:rsidRDefault="00BE2286" w:rsidP="00EE0E22">
      <w:pPr>
        <w:ind w:firstLine="0"/>
        <w:rPr>
          <w:szCs w:val="24"/>
        </w:rPr>
      </w:pPr>
      <w:r>
        <w:rPr>
          <w:rStyle w:val="a-declarative"/>
          <w:szCs w:val="24"/>
        </w:rPr>
        <w:lastRenderedPageBreak/>
        <w:tab/>
      </w:r>
      <w:r>
        <w:rPr>
          <w:b/>
          <w:bCs/>
          <w:szCs w:val="24"/>
        </w:rPr>
        <w:t xml:space="preserve">Mnemonika (nauka przez skojarzenia) </w:t>
      </w:r>
      <w:r w:rsidR="00EE0E22">
        <w:rPr>
          <w:szCs w:val="24"/>
        </w:rPr>
        <w:t xml:space="preserve">– </w:t>
      </w:r>
      <w:r w:rsidR="00EE0E22" w:rsidRPr="00EE0E22">
        <w:rPr>
          <w:szCs w:val="24"/>
        </w:rPr>
        <w:t xml:space="preserve">Użycie mnemotechnik w nauce </w:t>
      </w:r>
      <w:proofErr w:type="spellStart"/>
      <w:r w:rsidR="00EE0E22" w:rsidRPr="00EE0E22">
        <w:rPr>
          <w:szCs w:val="24"/>
        </w:rPr>
        <w:t>kanji</w:t>
      </w:r>
      <w:proofErr w:type="spellEnd"/>
      <w:r w:rsidR="00EE0E22" w:rsidRPr="00EE0E22">
        <w:rPr>
          <w:szCs w:val="24"/>
        </w:rPr>
        <w:t xml:space="preserve"> polega na użyciu słów kluczowych do reprezentowania poszczególnych elementów </w:t>
      </w:r>
      <w:proofErr w:type="spellStart"/>
      <w:r w:rsidR="00EE0E22" w:rsidRPr="00EE0E22">
        <w:rPr>
          <w:szCs w:val="24"/>
        </w:rPr>
        <w:t>kanji</w:t>
      </w:r>
      <w:proofErr w:type="spellEnd"/>
      <w:r w:rsidR="00EE0E22" w:rsidRPr="00EE0E22">
        <w:rPr>
          <w:szCs w:val="24"/>
        </w:rPr>
        <w:t xml:space="preserve">. Łącząc te słowa kluczowe w zdania, uczniowie otrzymują użyteczne narzędzie pomagające zapamiętać </w:t>
      </w:r>
      <w:proofErr w:type="spellStart"/>
      <w:r w:rsidR="00EE0E22" w:rsidRPr="00EE0E22">
        <w:rPr>
          <w:szCs w:val="24"/>
        </w:rPr>
        <w:t>kanji</w:t>
      </w:r>
      <w:proofErr w:type="spellEnd"/>
      <w:r w:rsidR="00EE0E22" w:rsidRPr="00EE0E22">
        <w:rPr>
          <w:szCs w:val="24"/>
        </w:rPr>
        <w:t xml:space="preserve">. </w:t>
      </w:r>
    </w:p>
    <w:p w14:paraId="22CA825C" w14:textId="614D2055" w:rsidR="00693182" w:rsidRDefault="00EE0E22" w:rsidP="00EE0E22">
      <w:pPr>
        <w:ind w:firstLine="0"/>
        <w:rPr>
          <w:szCs w:val="24"/>
        </w:rPr>
      </w:pPr>
      <w:r w:rsidRPr="00EE0E22">
        <w:rPr>
          <w:szCs w:val="24"/>
        </w:rPr>
        <w:t xml:space="preserve">Pomimo tego, że istnieje niewiele dowodów na to, </w:t>
      </w:r>
      <w:r>
        <w:rPr>
          <w:szCs w:val="24"/>
        </w:rPr>
        <w:t>iż</w:t>
      </w:r>
      <w:r w:rsidRPr="00EE0E22">
        <w:rPr>
          <w:szCs w:val="24"/>
        </w:rPr>
        <w:t xml:space="preserve"> mnemotechniki pomagają w długotrwałej </w:t>
      </w:r>
      <w:r>
        <w:rPr>
          <w:szCs w:val="24"/>
        </w:rPr>
        <w:t xml:space="preserve">zdolności </w:t>
      </w:r>
      <w:r w:rsidR="007D2A0D">
        <w:rPr>
          <w:szCs w:val="24"/>
        </w:rPr>
        <w:t>zapamiętywania</w:t>
      </w:r>
      <w:r w:rsidR="00B77075">
        <w:rPr>
          <w:szCs w:val="24"/>
        </w:rPr>
        <w:t>, strategia ta zyskuje na popularności.</w:t>
      </w:r>
    </w:p>
    <w:p w14:paraId="37EDE894" w14:textId="5D3E468A" w:rsidR="00693182" w:rsidRDefault="00EE0E22" w:rsidP="00EE0E22">
      <w:pPr>
        <w:ind w:firstLine="0"/>
        <w:rPr>
          <w:szCs w:val="24"/>
        </w:rPr>
      </w:pPr>
      <w:proofErr w:type="spellStart"/>
      <w:r w:rsidRPr="00EE0E22">
        <w:rPr>
          <w:szCs w:val="24"/>
        </w:rPr>
        <w:t>Wang</w:t>
      </w:r>
      <w:proofErr w:type="spellEnd"/>
      <w:r w:rsidRPr="00EE0E22">
        <w:rPr>
          <w:szCs w:val="24"/>
        </w:rPr>
        <w:t xml:space="preserve"> i Thomas</w:t>
      </w:r>
      <w:r w:rsidR="00FB2CEB">
        <w:rPr>
          <w:szCs w:val="24"/>
        </w:rPr>
        <w:t xml:space="preserve"> [5]</w:t>
      </w:r>
      <w:r w:rsidRPr="00EE0E22">
        <w:rPr>
          <w:szCs w:val="24"/>
        </w:rPr>
        <w:t xml:space="preserve"> stwierdzili, że nie było większej przewagi w zapamiętywaniu mnemotechnik w porównaniu z uczeniem się na pamięć, a w rzeczywistości w ich badaniu odnotowano większe zapominanie wśród uczących się, którzy używali mnemotechnik. Chociaż </w:t>
      </w:r>
      <w:r>
        <w:rPr>
          <w:szCs w:val="24"/>
        </w:rPr>
        <w:t>m</w:t>
      </w:r>
      <w:r w:rsidRPr="00EE0E22">
        <w:rPr>
          <w:szCs w:val="24"/>
        </w:rPr>
        <w:t xml:space="preserve">nemotechnika może pomóc czytelnikowi w zapamiętaniu struktury poszczególnych </w:t>
      </w:r>
      <w:proofErr w:type="spellStart"/>
      <w:r w:rsidRPr="00EE0E22">
        <w:rPr>
          <w:szCs w:val="24"/>
        </w:rPr>
        <w:t>kanji</w:t>
      </w:r>
      <w:proofErr w:type="spellEnd"/>
      <w:r w:rsidRPr="00EE0E22">
        <w:rPr>
          <w:szCs w:val="24"/>
        </w:rPr>
        <w:t xml:space="preserve">, </w:t>
      </w:r>
      <w:r w:rsidR="002225F0">
        <w:rPr>
          <w:szCs w:val="24"/>
        </w:rPr>
        <w:br/>
      </w:r>
      <w:r w:rsidRPr="00EE0E22">
        <w:rPr>
          <w:szCs w:val="24"/>
        </w:rPr>
        <w:t xml:space="preserve">nie może ona dostarczyć mu informacji semantycznych i fonologicznych dotyczących różnych </w:t>
      </w:r>
      <w:proofErr w:type="spellStart"/>
      <w:r w:rsidRPr="00EE0E22">
        <w:rPr>
          <w:szCs w:val="24"/>
        </w:rPr>
        <w:t>kanji</w:t>
      </w:r>
      <w:proofErr w:type="spellEnd"/>
      <w:r w:rsidR="00FB2CEB">
        <w:rPr>
          <w:szCs w:val="24"/>
        </w:rPr>
        <w:t>.</w:t>
      </w:r>
      <w:r w:rsidRPr="00EE0E22">
        <w:rPr>
          <w:szCs w:val="24"/>
        </w:rPr>
        <w:t xml:space="preserve"> </w:t>
      </w:r>
    </w:p>
    <w:p w14:paraId="725B9F74" w14:textId="6EEB3EAB" w:rsidR="00A93D98" w:rsidRDefault="006D0127" w:rsidP="00EE0E22">
      <w:pPr>
        <w:ind w:firstLine="0"/>
        <w:rPr>
          <w:szCs w:val="24"/>
        </w:rPr>
      </w:pPr>
      <w:r>
        <w:rPr>
          <w:szCs w:val="24"/>
        </w:rPr>
        <w:t>Jednym</w:t>
      </w:r>
      <w:r w:rsidR="00EE0E22" w:rsidRPr="00EE0E22">
        <w:rPr>
          <w:szCs w:val="24"/>
        </w:rPr>
        <w:t xml:space="preserve"> z głównych zarzutów wobec mnemotechniki jako strategii</w:t>
      </w:r>
      <w:r>
        <w:rPr>
          <w:szCs w:val="24"/>
        </w:rPr>
        <w:t xml:space="preserve"> nauki jest fakt, że może ona </w:t>
      </w:r>
      <w:r w:rsidRPr="00EE0E22">
        <w:rPr>
          <w:szCs w:val="24"/>
        </w:rPr>
        <w:t>pomaga</w:t>
      </w:r>
      <w:r>
        <w:rPr>
          <w:szCs w:val="24"/>
        </w:rPr>
        <w:t>ć</w:t>
      </w:r>
      <w:r w:rsidRPr="00EE0E22">
        <w:rPr>
          <w:szCs w:val="24"/>
        </w:rPr>
        <w:t xml:space="preserve"> w zapamiętywaniu struktury </w:t>
      </w:r>
      <w:r>
        <w:rPr>
          <w:szCs w:val="24"/>
        </w:rPr>
        <w:t xml:space="preserve">znaku, ale </w:t>
      </w:r>
      <w:r w:rsidR="00EE0E22" w:rsidRPr="00EE0E22">
        <w:rPr>
          <w:szCs w:val="24"/>
        </w:rPr>
        <w:t xml:space="preserve">nie pomaga uczniom w zapamiętywaniu czytania </w:t>
      </w:r>
      <w:proofErr w:type="spellStart"/>
      <w:r w:rsidR="00EE0E22" w:rsidRPr="00EE0E22">
        <w:rPr>
          <w:szCs w:val="24"/>
        </w:rPr>
        <w:t>kanji</w:t>
      </w:r>
      <w:proofErr w:type="spellEnd"/>
      <w:r w:rsidR="00EE0E22" w:rsidRPr="00EE0E22">
        <w:rPr>
          <w:szCs w:val="24"/>
        </w:rPr>
        <w:t>.</w:t>
      </w:r>
    </w:p>
    <w:p w14:paraId="431B8C3B" w14:textId="261FA3C1" w:rsidR="00AE2F12" w:rsidRPr="00AE2F12" w:rsidRDefault="007D2A0D" w:rsidP="00AE2F12">
      <w:pPr>
        <w:ind w:firstLine="0"/>
        <w:rPr>
          <w:szCs w:val="24"/>
        </w:rPr>
      </w:pPr>
      <w:r>
        <w:rPr>
          <w:szCs w:val="24"/>
        </w:rPr>
        <w:tab/>
      </w:r>
      <w:r w:rsidR="00AE2F12" w:rsidRPr="00AE2F12">
        <w:rPr>
          <w:b/>
          <w:bCs/>
          <w:szCs w:val="24"/>
        </w:rPr>
        <w:t>Metoda kontekstowa</w:t>
      </w:r>
      <w:r w:rsidR="00AE2F12">
        <w:rPr>
          <w:b/>
          <w:bCs/>
          <w:szCs w:val="24"/>
        </w:rPr>
        <w:t xml:space="preserve"> </w:t>
      </w:r>
      <w:r w:rsidR="00382D49">
        <w:rPr>
          <w:b/>
          <w:bCs/>
          <w:szCs w:val="24"/>
        </w:rPr>
        <w:t>–</w:t>
      </w:r>
      <w:r w:rsidR="00AE2F12">
        <w:rPr>
          <w:b/>
          <w:bCs/>
          <w:szCs w:val="24"/>
        </w:rPr>
        <w:t xml:space="preserve"> </w:t>
      </w:r>
      <w:r w:rsidR="00AE2F12" w:rsidRPr="00AE2F12">
        <w:rPr>
          <w:szCs w:val="24"/>
        </w:rPr>
        <w:t xml:space="preserve">Studiowanie </w:t>
      </w:r>
      <w:proofErr w:type="spellStart"/>
      <w:r w:rsidR="00AE2F12" w:rsidRPr="00AE2F12">
        <w:rPr>
          <w:szCs w:val="24"/>
        </w:rPr>
        <w:t>kanji</w:t>
      </w:r>
      <w:proofErr w:type="spellEnd"/>
      <w:r w:rsidR="00AE2F12" w:rsidRPr="00AE2F12">
        <w:rPr>
          <w:szCs w:val="24"/>
        </w:rPr>
        <w:t xml:space="preserve"> w kontekście jest popularną strategią uczenia się </w:t>
      </w:r>
      <w:proofErr w:type="spellStart"/>
      <w:r w:rsidR="00AE2F12" w:rsidRPr="00AE2F12">
        <w:rPr>
          <w:szCs w:val="24"/>
        </w:rPr>
        <w:t>kanji</w:t>
      </w:r>
      <w:proofErr w:type="spellEnd"/>
      <w:r w:rsidR="00AE2F12" w:rsidRPr="00AE2F12">
        <w:rPr>
          <w:szCs w:val="24"/>
        </w:rPr>
        <w:t xml:space="preserve">, a dowodem na to może być liczba popularnych podręczników </w:t>
      </w:r>
      <w:proofErr w:type="spellStart"/>
      <w:r w:rsidR="00AE2F12" w:rsidRPr="00AE2F12">
        <w:rPr>
          <w:szCs w:val="24"/>
        </w:rPr>
        <w:t>kanji</w:t>
      </w:r>
      <w:proofErr w:type="spellEnd"/>
      <w:r w:rsidR="00AE2F12" w:rsidRPr="00AE2F12">
        <w:rPr>
          <w:szCs w:val="24"/>
        </w:rPr>
        <w:t xml:space="preserve"> na rynku, które przyjmują to podejście; szczególnie książki "Basic </w:t>
      </w:r>
      <w:proofErr w:type="spellStart"/>
      <w:r w:rsidR="00AE2F12" w:rsidRPr="00AE2F12">
        <w:rPr>
          <w:szCs w:val="24"/>
        </w:rPr>
        <w:t>Kanji</w:t>
      </w:r>
      <w:proofErr w:type="spellEnd"/>
      <w:r w:rsidR="00AE2F12" w:rsidRPr="00AE2F12">
        <w:rPr>
          <w:szCs w:val="24"/>
        </w:rPr>
        <w:t xml:space="preserve"> </w:t>
      </w:r>
      <w:proofErr w:type="spellStart"/>
      <w:r w:rsidR="00AE2F12" w:rsidRPr="00AE2F12">
        <w:rPr>
          <w:szCs w:val="24"/>
        </w:rPr>
        <w:t>Book</w:t>
      </w:r>
      <w:proofErr w:type="spellEnd"/>
      <w:r w:rsidR="00AE2F12" w:rsidRPr="00AE2F12">
        <w:rPr>
          <w:szCs w:val="24"/>
        </w:rPr>
        <w:t>"</w:t>
      </w:r>
      <w:r w:rsidR="00357A09">
        <w:rPr>
          <w:szCs w:val="24"/>
        </w:rPr>
        <w:t>[6]</w:t>
      </w:r>
      <w:r w:rsidR="00AE2F12" w:rsidRPr="00AE2F12">
        <w:rPr>
          <w:szCs w:val="24"/>
        </w:rPr>
        <w:t>, "</w:t>
      </w:r>
      <w:proofErr w:type="spellStart"/>
      <w:r w:rsidR="00AE2F12" w:rsidRPr="00AE2F12">
        <w:rPr>
          <w:szCs w:val="24"/>
        </w:rPr>
        <w:t>Intermediate</w:t>
      </w:r>
      <w:proofErr w:type="spellEnd"/>
      <w:r w:rsidR="00AE2F12" w:rsidRPr="00AE2F12">
        <w:rPr>
          <w:szCs w:val="24"/>
        </w:rPr>
        <w:t xml:space="preserve"> </w:t>
      </w:r>
      <w:proofErr w:type="spellStart"/>
      <w:r w:rsidR="00AE2F12" w:rsidRPr="00AE2F12">
        <w:rPr>
          <w:szCs w:val="24"/>
        </w:rPr>
        <w:t>Kanji</w:t>
      </w:r>
      <w:proofErr w:type="spellEnd"/>
      <w:r w:rsidR="00AE2F12" w:rsidRPr="00AE2F12">
        <w:rPr>
          <w:szCs w:val="24"/>
        </w:rPr>
        <w:t xml:space="preserve"> </w:t>
      </w:r>
      <w:proofErr w:type="spellStart"/>
      <w:r w:rsidR="00AE2F12" w:rsidRPr="00AE2F12">
        <w:rPr>
          <w:szCs w:val="24"/>
        </w:rPr>
        <w:t>Book</w:t>
      </w:r>
      <w:proofErr w:type="spellEnd"/>
      <w:r w:rsidR="00AE2F12" w:rsidRPr="00AE2F12">
        <w:rPr>
          <w:szCs w:val="24"/>
        </w:rPr>
        <w:t>"</w:t>
      </w:r>
      <w:r w:rsidR="00357A09">
        <w:rPr>
          <w:szCs w:val="24"/>
        </w:rPr>
        <w:t>[7]</w:t>
      </w:r>
      <w:r w:rsidR="00AE2F12" w:rsidRPr="00AE2F12">
        <w:rPr>
          <w:szCs w:val="24"/>
        </w:rPr>
        <w:t xml:space="preserve"> i "</w:t>
      </w:r>
      <w:proofErr w:type="spellStart"/>
      <w:r w:rsidR="00AE2F12" w:rsidRPr="00AE2F12">
        <w:rPr>
          <w:szCs w:val="24"/>
        </w:rPr>
        <w:t>Kanji</w:t>
      </w:r>
      <w:proofErr w:type="spellEnd"/>
      <w:r w:rsidR="00AE2F12" w:rsidRPr="00AE2F12">
        <w:rPr>
          <w:szCs w:val="24"/>
        </w:rPr>
        <w:t xml:space="preserve"> in </w:t>
      </w:r>
      <w:proofErr w:type="spellStart"/>
      <w:r w:rsidR="00AE2F12" w:rsidRPr="00AE2F12">
        <w:rPr>
          <w:szCs w:val="24"/>
        </w:rPr>
        <w:t>Context</w:t>
      </w:r>
      <w:proofErr w:type="spellEnd"/>
      <w:r w:rsidR="00AE2F12" w:rsidRPr="00AE2F12">
        <w:rPr>
          <w:szCs w:val="24"/>
        </w:rPr>
        <w:t>"</w:t>
      </w:r>
      <w:r w:rsidR="00357A09">
        <w:rPr>
          <w:szCs w:val="24"/>
        </w:rPr>
        <w:t>[8]</w:t>
      </w:r>
      <w:r w:rsidR="00AE2F12" w:rsidRPr="00AE2F12">
        <w:rPr>
          <w:szCs w:val="24"/>
        </w:rPr>
        <w:t xml:space="preserve"> wydane przez Japan Times.   Podstawą tego podejścia jest to, że </w:t>
      </w:r>
      <w:proofErr w:type="spellStart"/>
      <w:r w:rsidR="00AE2F12" w:rsidRPr="00AE2F12">
        <w:rPr>
          <w:szCs w:val="24"/>
        </w:rPr>
        <w:t>kanji</w:t>
      </w:r>
      <w:proofErr w:type="spellEnd"/>
      <w:r w:rsidR="00AE2F12" w:rsidRPr="00AE2F12">
        <w:rPr>
          <w:szCs w:val="24"/>
        </w:rPr>
        <w:t xml:space="preserve"> powinno być traktowane jako "słownictwo", a nie jako "alfabet". </w:t>
      </w:r>
    </w:p>
    <w:p w14:paraId="7B33AECF" w14:textId="3AD3DB82" w:rsidR="00AE2F12" w:rsidRDefault="00AE2F12" w:rsidP="00AE2F12">
      <w:pPr>
        <w:ind w:firstLine="0"/>
        <w:rPr>
          <w:szCs w:val="24"/>
        </w:rPr>
      </w:pPr>
      <w:r>
        <w:rPr>
          <w:szCs w:val="24"/>
        </w:rPr>
        <w:t>J</w:t>
      </w:r>
      <w:r w:rsidRPr="00AE2F12">
        <w:rPr>
          <w:szCs w:val="24"/>
        </w:rPr>
        <w:t xml:space="preserve">est to często podejście stosowane w nauczaniu </w:t>
      </w:r>
      <w:proofErr w:type="spellStart"/>
      <w:r w:rsidRPr="00AE2F12">
        <w:rPr>
          <w:szCs w:val="24"/>
        </w:rPr>
        <w:t>kanji</w:t>
      </w:r>
      <w:proofErr w:type="spellEnd"/>
      <w:r w:rsidRPr="00AE2F12">
        <w:rPr>
          <w:szCs w:val="24"/>
        </w:rPr>
        <w:t xml:space="preserve"> na poziomie średniozaawansowanym.  Kano</w:t>
      </w:r>
      <w:r w:rsidR="00357A09">
        <w:rPr>
          <w:szCs w:val="24"/>
        </w:rPr>
        <w:t xml:space="preserve">[7] </w:t>
      </w:r>
      <w:r w:rsidRPr="00AE2F12">
        <w:rPr>
          <w:szCs w:val="24"/>
        </w:rPr>
        <w:t xml:space="preserve">twierdzi, że celem edukacji </w:t>
      </w:r>
      <w:proofErr w:type="spellStart"/>
      <w:r w:rsidRPr="00AE2F12">
        <w:rPr>
          <w:szCs w:val="24"/>
        </w:rPr>
        <w:t>kanji</w:t>
      </w:r>
      <w:proofErr w:type="spellEnd"/>
      <w:r w:rsidRPr="00AE2F12">
        <w:rPr>
          <w:szCs w:val="24"/>
        </w:rPr>
        <w:t xml:space="preserve"> na poziomie średniozaawansowanym powinno być efektywne budowanie słownictwa za pomocą słów użytkowych, a nie nauczanie </w:t>
      </w:r>
      <w:proofErr w:type="spellStart"/>
      <w:r w:rsidRPr="00AE2F12">
        <w:rPr>
          <w:szCs w:val="24"/>
        </w:rPr>
        <w:t>kanji</w:t>
      </w:r>
      <w:proofErr w:type="spellEnd"/>
      <w:r w:rsidRPr="00AE2F12">
        <w:rPr>
          <w:szCs w:val="24"/>
        </w:rPr>
        <w:t xml:space="preserve"> jako znaków. Według </w:t>
      </w:r>
      <w:proofErr w:type="spellStart"/>
      <w:r w:rsidRPr="00AE2F12">
        <w:rPr>
          <w:szCs w:val="24"/>
        </w:rPr>
        <w:t>Shimizu</w:t>
      </w:r>
      <w:proofErr w:type="spellEnd"/>
      <w:r w:rsidRPr="00AE2F12">
        <w:rPr>
          <w:szCs w:val="24"/>
        </w:rPr>
        <w:t xml:space="preserve"> i Green</w:t>
      </w:r>
      <w:r w:rsidR="00357A09">
        <w:rPr>
          <w:szCs w:val="24"/>
        </w:rPr>
        <w:t>a [3]</w:t>
      </w:r>
      <w:r w:rsidRPr="00AE2F12">
        <w:rPr>
          <w:szCs w:val="24"/>
        </w:rPr>
        <w:t xml:space="preserve">, strategie kontekstowe zostały podkreślane, ponieważ czytanie i znaczenie związków </w:t>
      </w:r>
      <w:proofErr w:type="spellStart"/>
      <w:r w:rsidRPr="00AE2F12">
        <w:rPr>
          <w:szCs w:val="24"/>
        </w:rPr>
        <w:t>kanji</w:t>
      </w:r>
      <w:proofErr w:type="spellEnd"/>
      <w:r w:rsidRPr="00AE2F12">
        <w:rPr>
          <w:szCs w:val="24"/>
        </w:rPr>
        <w:t xml:space="preserve"> jest często wysoce zależne od kontekstu. </w:t>
      </w:r>
    </w:p>
    <w:p w14:paraId="0F9659FA" w14:textId="3924F4EC" w:rsidR="007D2A0D" w:rsidRDefault="00AE2F12" w:rsidP="00AE2F12">
      <w:pPr>
        <w:ind w:firstLine="0"/>
        <w:rPr>
          <w:szCs w:val="24"/>
        </w:rPr>
      </w:pPr>
      <w:r w:rsidRPr="00AE2F12">
        <w:rPr>
          <w:szCs w:val="24"/>
        </w:rPr>
        <w:t xml:space="preserve">Z uwagi na dużą liczbą homonimów w języku japońskim, studiowanie </w:t>
      </w:r>
      <w:proofErr w:type="spellStart"/>
      <w:r w:rsidRPr="00AE2F12">
        <w:rPr>
          <w:szCs w:val="24"/>
        </w:rPr>
        <w:t>kanji</w:t>
      </w:r>
      <w:proofErr w:type="spellEnd"/>
      <w:r w:rsidRPr="00AE2F12">
        <w:rPr>
          <w:szCs w:val="24"/>
        </w:rPr>
        <w:t xml:space="preserve"> w kontekście, </w:t>
      </w:r>
      <w:r w:rsidR="002225F0">
        <w:rPr>
          <w:szCs w:val="24"/>
        </w:rPr>
        <w:br/>
      </w:r>
      <w:r w:rsidRPr="00AE2F12">
        <w:rPr>
          <w:szCs w:val="24"/>
        </w:rPr>
        <w:t xml:space="preserve">w przeciwieństwie do studiowania pojedynczych </w:t>
      </w:r>
      <w:r>
        <w:rPr>
          <w:szCs w:val="24"/>
        </w:rPr>
        <w:t xml:space="preserve">znaków </w:t>
      </w:r>
      <w:r w:rsidRPr="00AE2F12">
        <w:rPr>
          <w:szCs w:val="24"/>
        </w:rPr>
        <w:t xml:space="preserve">wyizolowanych z jakiegokolwiek kontekstu jest użyteczną strategią dla studenta </w:t>
      </w:r>
      <w:proofErr w:type="spellStart"/>
      <w:r w:rsidRPr="00AE2F12">
        <w:rPr>
          <w:szCs w:val="24"/>
        </w:rPr>
        <w:t>kanji</w:t>
      </w:r>
      <w:proofErr w:type="spellEnd"/>
      <w:r w:rsidRPr="00AE2F12">
        <w:rPr>
          <w:szCs w:val="24"/>
        </w:rPr>
        <w:t>.</w:t>
      </w:r>
    </w:p>
    <w:p w14:paraId="5B77C53E" w14:textId="59D4E4F0" w:rsidR="007A09B4" w:rsidRPr="00BE2286" w:rsidRDefault="00AE2F12" w:rsidP="00EE0E22">
      <w:pPr>
        <w:ind w:firstLine="0"/>
        <w:rPr>
          <w:rStyle w:val="a-declarative"/>
          <w:szCs w:val="24"/>
        </w:rPr>
      </w:pPr>
      <w:r>
        <w:rPr>
          <w:szCs w:val="24"/>
        </w:rPr>
        <w:tab/>
        <w:t xml:space="preserve">Na podstawie </w:t>
      </w:r>
      <w:r w:rsidR="00357A09" w:rsidRPr="00357A09">
        <w:rPr>
          <w:szCs w:val="24"/>
        </w:rPr>
        <w:t>analizy prac</w:t>
      </w:r>
      <w:r w:rsidR="00357A09">
        <w:rPr>
          <w:szCs w:val="24"/>
        </w:rPr>
        <w:t xml:space="preserve"> i</w:t>
      </w:r>
      <w:r w:rsidR="00357A09" w:rsidRPr="00357A09">
        <w:rPr>
          <w:szCs w:val="24"/>
        </w:rPr>
        <w:t xml:space="preserve"> metodyk dostępnych na rynku oraz </w:t>
      </w:r>
      <w:r w:rsidR="00382D49">
        <w:rPr>
          <w:szCs w:val="24"/>
        </w:rPr>
        <w:t>własnych doświadczeń w nauce języka japońskiego,</w:t>
      </w:r>
      <w:r w:rsidR="007A09B4">
        <w:rPr>
          <w:szCs w:val="24"/>
        </w:rPr>
        <w:t xml:space="preserve"> </w:t>
      </w:r>
      <w:r w:rsidR="00382D49">
        <w:rPr>
          <w:szCs w:val="24"/>
        </w:rPr>
        <w:t xml:space="preserve">w aplikacji </w:t>
      </w:r>
      <w:r w:rsidR="0086594E">
        <w:rPr>
          <w:szCs w:val="24"/>
        </w:rPr>
        <w:t xml:space="preserve">jako główna metoda </w:t>
      </w:r>
      <w:r w:rsidR="00382D49">
        <w:rPr>
          <w:szCs w:val="24"/>
        </w:rPr>
        <w:t>przyj</w:t>
      </w:r>
      <w:r w:rsidR="007A09B4">
        <w:rPr>
          <w:szCs w:val="24"/>
        </w:rPr>
        <w:t>ęta została</w:t>
      </w:r>
      <w:r w:rsidR="00382D49">
        <w:rPr>
          <w:szCs w:val="24"/>
        </w:rPr>
        <w:t xml:space="preserve"> strategi</w:t>
      </w:r>
      <w:r w:rsidR="007A09B4">
        <w:rPr>
          <w:szCs w:val="24"/>
        </w:rPr>
        <w:t>a</w:t>
      </w:r>
      <w:r w:rsidR="00382D49">
        <w:rPr>
          <w:szCs w:val="24"/>
        </w:rPr>
        <w:t xml:space="preserve"> nauki kontekstowej poprzez zmuszanie użytkownika do wyboru odpowiedniego znaku </w:t>
      </w:r>
      <w:r w:rsidR="002225F0">
        <w:rPr>
          <w:szCs w:val="24"/>
        </w:rPr>
        <w:br/>
      </w:r>
      <w:r w:rsidR="00382D49">
        <w:rPr>
          <w:szCs w:val="24"/>
        </w:rPr>
        <w:t xml:space="preserve">w </w:t>
      </w:r>
      <w:r w:rsidR="00357A09">
        <w:rPr>
          <w:szCs w:val="24"/>
        </w:rPr>
        <w:t>wyznaczonym</w:t>
      </w:r>
      <w:r w:rsidR="00382D49">
        <w:rPr>
          <w:szCs w:val="24"/>
        </w:rPr>
        <w:t xml:space="preserve">  zdaniu</w:t>
      </w:r>
      <w:r w:rsidR="0086594E">
        <w:rPr>
          <w:szCs w:val="24"/>
        </w:rPr>
        <w:t>.</w:t>
      </w:r>
    </w:p>
    <w:p w14:paraId="2F5C3302" w14:textId="559D385F" w:rsidR="00016958" w:rsidRDefault="00016958" w:rsidP="009B0F28">
      <w:pPr>
        <w:pStyle w:val="Nagwek2"/>
        <w:numPr>
          <w:ilvl w:val="1"/>
          <w:numId w:val="28"/>
        </w:numPr>
      </w:pPr>
      <w:bookmarkStart w:id="6" w:name="_Toc97749590"/>
      <w:r>
        <w:lastRenderedPageBreak/>
        <w:t>Konkurencyjne rozwiązania</w:t>
      </w:r>
      <w:bookmarkEnd w:id="6"/>
    </w:p>
    <w:p w14:paraId="758C8725" w14:textId="485F0C8C" w:rsidR="007E1FEE" w:rsidRDefault="009B0F28" w:rsidP="007E1FEE">
      <w:r>
        <w:t>Przed przystąpieniem do projektowani</w:t>
      </w:r>
      <w:r w:rsidR="00887EF4">
        <w:t>a</w:t>
      </w:r>
      <w:r>
        <w:t xml:space="preserve"> i implementacj</w:t>
      </w:r>
      <w:r w:rsidR="00887EF4">
        <w:t>i</w:t>
      </w:r>
      <w:r w:rsidR="007E1FEE">
        <w:t xml:space="preserve">, </w:t>
      </w:r>
      <w:r w:rsidR="00887EF4">
        <w:t>należy przenalizować</w:t>
      </w:r>
      <w:r w:rsidR="007E1FEE">
        <w:t xml:space="preserve"> istniejące już na rynku </w:t>
      </w:r>
      <w:r w:rsidR="00887EF4">
        <w:t>aplikacje</w:t>
      </w:r>
      <w:r w:rsidR="007E1FEE">
        <w:t xml:space="preserve">. Jest to ważna część </w:t>
      </w:r>
      <w:proofErr w:type="spellStart"/>
      <w:r w:rsidR="007E1FEE">
        <w:t>developmentu</w:t>
      </w:r>
      <w:proofErr w:type="spellEnd"/>
      <w:r w:rsidR="007E1FEE">
        <w:t xml:space="preserve"> gdyż</w:t>
      </w:r>
      <w:r w:rsidR="00887EF4">
        <w:t xml:space="preserve"> nie </w:t>
      </w:r>
      <w:r w:rsidR="006F25EC">
        <w:t>powinno się</w:t>
      </w:r>
      <w:r w:rsidR="00887EF4">
        <w:t xml:space="preserve"> powt</w:t>
      </w:r>
      <w:r w:rsidR="006F25EC">
        <w:t>arzać</w:t>
      </w:r>
      <w:r w:rsidR="00887EF4">
        <w:t xml:space="preserve"> istniejącego rozwiązania, a dodatkowo możemy sprawdzić jakie funkcjonalności można poprawić i zaimplementować w naszym </w:t>
      </w:r>
      <w:proofErr w:type="spellStart"/>
      <w:r w:rsidR="00887EF4">
        <w:t>projkecie</w:t>
      </w:r>
      <w:proofErr w:type="spellEnd"/>
      <w:r w:rsidR="00887EF4">
        <w:t>.</w:t>
      </w:r>
    </w:p>
    <w:p w14:paraId="503B2676" w14:textId="5D4C86D1" w:rsidR="00887EF4" w:rsidRDefault="00887EF4" w:rsidP="007E1FEE">
      <w:r>
        <w:t xml:space="preserve">Aktualnie rynek nauki znaków </w:t>
      </w:r>
      <w:proofErr w:type="spellStart"/>
      <w:r>
        <w:t>kanji</w:t>
      </w:r>
      <w:proofErr w:type="spellEnd"/>
      <w:r>
        <w:t xml:space="preserve"> jest rozbudowany, na sklepie </w:t>
      </w:r>
      <w:proofErr w:type="spellStart"/>
      <w:r>
        <w:t>play</w:t>
      </w:r>
      <w:proofErr w:type="spellEnd"/>
      <w:r>
        <w:t xml:space="preserve"> </w:t>
      </w:r>
      <w:r w:rsidR="002225F0">
        <w:br/>
      </w:r>
      <w:r>
        <w:t xml:space="preserve">jak i  w </w:t>
      </w:r>
      <w:proofErr w:type="spellStart"/>
      <w:r>
        <w:t>internecie</w:t>
      </w:r>
      <w:proofErr w:type="spellEnd"/>
      <w:r>
        <w:t xml:space="preserve"> dominują </w:t>
      </w:r>
      <w:r w:rsidR="008152B2">
        <w:t xml:space="preserve">aplikacje które głównie korzystają z metody pamięciowej. Duża część konkurencji to fiszki i ich klony gdzie nauka znaku nie różni się niestety dużo </w:t>
      </w:r>
      <w:r w:rsidR="002225F0">
        <w:br/>
      </w:r>
      <w:r w:rsidR="008152B2">
        <w:t xml:space="preserve">od przeglądania słownika </w:t>
      </w:r>
      <w:proofErr w:type="spellStart"/>
      <w:r w:rsidR="008152B2">
        <w:t>kanji</w:t>
      </w:r>
      <w:proofErr w:type="spellEnd"/>
      <w:r w:rsidR="008152B2">
        <w:t xml:space="preserve"> z wyszczególnieniem danych znaków. </w:t>
      </w:r>
      <w:r w:rsidR="006F25EC">
        <w:t>C</w:t>
      </w:r>
      <w:r w:rsidR="008152B2">
        <w:t>zęsto też brak wyraźnego podziału poziomów trudności</w:t>
      </w:r>
      <w:r w:rsidR="00027124">
        <w:t xml:space="preserve">, a jeśli już jest obecny to nie korzysta on </w:t>
      </w:r>
      <w:r w:rsidR="002225F0">
        <w:br/>
      </w:r>
      <w:r w:rsidR="00027124">
        <w:t>z ustandaryzowanego podziału dla egzaminu JLPT</w:t>
      </w:r>
      <w:r w:rsidR="00842A8E">
        <w:t>. Kolejnym zastrzeżeniem jest powtarzalność przykładów jak i brak automatyzacji rozpoznawania poziomu znajomości danego znaku.</w:t>
      </w:r>
    </w:p>
    <w:p w14:paraId="096BACCB" w14:textId="3484BCE9" w:rsidR="0018276E" w:rsidRDefault="0064061C" w:rsidP="0018276E">
      <w:r>
        <w:t xml:space="preserve">W pracy przeanalizowano 3 darmowe aplikacje które posiadają </w:t>
      </w:r>
      <w:r w:rsidR="00A44C37">
        <w:t>pewnego rodzaju</w:t>
      </w:r>
      <w:r>
        <w:t xml:space="preserve"> mikropłatności. Wybrano te aplikacje jako reprezentantów pewnych kategorii</w:t>
      </w:r>
      <w:r w:rsidR="00A44C37">
        <w:t xml:space="preserve"> sposobów</w:t>
      </w:r>
      <w:r>
        <w:t xml:space="preserve"> nauki.</w:t>
      </w:r>
    </w:p>
    <w:p w14:paraId="634FFCDA" w14:textId="0EA4189B" w:rsidR="002225F0" w:rsidRDefault="002225F0" w:rsidP="0018276E"/>
    <w:p w14:paraId="4850AAE1" w14:textId="3235CE51" w:rsidR="002225F0" w:rsidRDefault="002225F0" w:rsidP="0018276E"/>
    <w:p w14:paraId="5538BBE3" w14:textId="3160BCBE" w:rsidR="002225F0" w:rsidRDefault="002225F0" w:rsidP="0018276E"/>
    <w:p w14:paraId="673589F5" w14:textId="72519558" w:rsidR="002225F0" w:rsidRDefault="002225F0" w:rsidP="0018276E"/>
    <w:p w14:paraId="3EDB342D" w14:textId="62C6F323" w:rsidR="002225F0" w:rsidRDefault="002225F0" w:rsidP="0018276E"/>
    <w:p w14:paraId="056A7390" w14:textId="6689AF83" w:rsidR="002225F0" w:rsidRDefault="002225F0" w:rsidP="0018276E"/>
    <w:p w14:paraId="4B1F1326" w14:textId="6D803086" w:rsidR="002225F0" w:rsidRDefault="002225F0" w:rsidP="0018276E"/>
    <w:p w14:paraId="69D26FC0" w14:textId="499674B9" w:rsidR="002225F0" w:rsidRDefault="002225F0" w:rsidP="0018276E"/>
    <w:p w14:paraId="2C08CB6E" w14:textId="715365FC" w:rsidR="002225F0" w:rsidRDefault="002225F0" w:rsidP="0018276E"/>
    <w:p w14:paraId="277C67DD" w14:textId="48120A5D" w:rsidR="002225F0" w:rsidRDefault="002225F0" w:rsidP="0018276E"/>
    <w:p w14:paraId="77247C41" w14:textId="2F05E2BE" w:rsidR="002225F0" w:rsidRDefault="002225F0" w:rsidP="0018276E"/>
    <w:p w14:paraId="0FD8503E" w14:textId="64BB5688" w:rsidR="002225F0" w:rsidRDefault="002225F0" w:rsidP="0018276E"/>
    <w:p w14:paraId="01F39B0B" w14:textId="4906345B" w:rsidR="002225F0" w:rsidRDefault="002225F0" w:rsidP="0018276E"/>
    <w:p w14:paraId="0E1367B8" w14:textId="11F4528C" w:rsidR="002225F0" w:rsidRDefault="002225F0" w:rsidP="0018276E"/>
    <w:p w14:paraId="650F830C" w14:textId="74009246" w:rsidR="002225F0" w:rsidRDefault="002225F0" w:rsidP="0018276E"/>
    <w:p w14:paraId="6CB10001" w14:textId="77777777" w:rsidR="002225F0" w:rsidRPr="0018276E" w:rsidRDefault="002225F0" w:rsidP="0018276E"/>
    <w:p w14:paraId="717BF2CA" w14:textId="302407A7" w:rsidR="004E6151" w:rsidRPr="00EB100A" w:rsidRDefault="004E6151" w:rsidP="004E6151">
      <w:pPr>
        <w:pStyle w:val="Nagwek3"/>
        <w:rPr>
          <w:rFonts w:cs="Times New Roman"/>
          <w:b/>
          <w:bCs/>
          <w:sz w:val="26"/>
          <w:szCs w:val="26"/>
          <w:lang w:eastAsia="ja-JP"/>
        </w:rPr>
      </w:pPr>
      <w:bookmarkStart w:id="7" w:name="_Toc97749591"/>
      <w:r w:rsidRPr="00EB100A">
        <w:rPr>
          <w:rFonts w:cs="Times New Roman"/>
          <w:b/>
          <w:bCs/>
          <w:sz w:val="26"/>
          <w:szCs w:val="26"/>
          <w:lang w:eastAsia="ja-JP"/>
        </w:rPr>
        <w:lastRenderedPageBreak/>
        <w:t xml:space="preserve">1.2.1 </w:t>
      </w:r>
      <w:proofErr w:type="spellStart"/>
      <w:r w:rsidRPr="00EB100A">
        <w:rPr>
          <w:rFonts w:cs="Times New Roman"/>
          <w:b/>
          <w:bCs/>
          <w:sz w:val="26"/>
          <w:szCs w:val="26"/>
          <w:lang w:eastAsia="ja-JP"/>
        </w:rPr>
        <w:t>Duolingo</w:t>
      </w:r>
      <w:bookmarkEnd w:id="7"/>
      <w:proofErr w:type="spellEnd"/>
      <w:r w:rsidRPr="00EB100A">
        <w:rPr>
          <w:rFonts w:cs="Times New Roman"/>
          <w:b/>
          <w:bCs/>
          <w:sz w:val="26"/>
          <w:szCs w:val="26"/>
          <w:lang w:eastAsia="ja-JP"/>
        </w:rPr>
        <w:t xml:space="preserve">  </w:t>
      </w:r>
    </w:p>
    <w:p w14:paraId="758ED5B7" w14:textId="5BDCDFD5" w:rsidR="00D63B57" w:rsidRPr="00EB100A" w:rsidRDefault="004E6151" w:rsidP="007E1FEE">
      <w:pPr>
        <w:rPr>
          <w:rFonts w:eastAsia="Yu Mincho"/>
          <w:szCs w:val="24"/>
          <w:lang w:eastAsia="ja-JP"/>
        </w:rPr>
      </w:pPr>
      <w:proofErr w:type="spellStart"/>
      <w:r w:rsidRPr="00EB100A">
        <w:rPr>
          <w:rFonts w:eastAsia="Yu Mincho"/>
          <w:szCs w:val="24"/>
          <w:lang w:eastAsia="ja-JP"/>
        </w:rPr>
        <w:t>Duolingo</w:t>
      </w:r>
      <w:proofErr w:type="spellEnd"/>
      <w:r w:rsidRPr="00EB100A">
        <w:rPr>
          <w:rFonts w:eastAsia="Yu Mincho"/>
          <w:szCs w:val="24"/>
          <w:lang w:eastAsia="ja-JP"/>
        </w:rPr>
        <w:t xml:space="preserve"> jest aplikacją mobilną do nauki języków. Jej głównym celem jest nauka języka jako całości, a nie nauka poszczególnych </w:t>
      </w:r>
      <w:r w:rsidR="00D63B57" w:rsidRPr="00EB100A">
        <w:rPr>
          <w:rFonts w:eastAsia="Yu Mincho"/>
          <w:szCs w:val="24"/>
          <w:lang w:eastAsia="ja-JP"/>
        </w:rPr>
        <w:t>elementów,</w:t>
      </w:r>
      <w:r w:rsidRPr="00EB100A">
        <w:rPr>
          <w:rFonts w:eastAsia="Yu Mincho"/>
          <w:szCs w:val="24"/>
          <w:lang w:eastAsia="ja-JP"/>
        </w:rPr>
        <w:t xml:space="preserve"> jednak jej popularność </w:t>
      </w:r>
      <w:r w:rsidR="002225F0">
        <w:rPr>
          <w:rFonts w:eastAsia="Yu Mincho"/>
          <w:szCs w:val="24"/>
          <w:lang w:eastAsia="ja-JP"/>
        </w:rPr>
        <w:br/>
      </w:r>
      <w:r w:rsidRPr="00EB100A">
        <w:rPr>
          <w:rFonts w:eastAsia="Yu Mincho"/>
          <w:szCs w:val="24"/>
          <w:lang w:eastAsia="ja-JP"/>
        </w:rPr>
        <w:t>i posiadanie w pewnym stopniu podobnej funkcjonalności sprawiło, że warto ją wspomnieć . Użytkownik jest zapoznawany ze znakami w sposób chaotyczny. Nie można wybrać opcji nauki samych znaków, a dodatkowo z jakiego poziomu znajomości języka powinny być one wyświetlane</w:t>
      </w:r>
      <w:r w:rsidR="00295C85" w:rsidRPr="00EB100A">
        <w:rPr>
          <w:rFonts w:eastAsia="Yu Mincho"/>
          <w:szCs w:val="24"/>
          <w:lang w:eastAsia="ja-JP"/>
        </w:rPr>
        <w:t>.</w:t>
      </w:r>
      <w:r w:rsidR="00D63B57" w:rsidRPr="00EB100A">
        <w:rPr>
          <w:rFonts w:eastAsia="Yu Mincho"/>
          <w:szCs w:val="24"/>
          <w:lang w:eastAsia="ja-JP"/>
        </w:rPr>
        <w:t xml:space="preserve"> </w:t>
      </w:r>
    </w:p>
    <w:p w14:paraId="394A4A92" w14:textId="4383DB66" w:rsidR="004E6151" w:rsidRPr="00EB100A" w:rsidRDefault="00D63B57" w:rsidP="007E1FEE">
      <w:pPr>
        <w:rPr>
          <w:rFonts w:eastAsia="Yu Mincho"/>
          <w:szCs w:val="24"/>
          <w:lang w:eastAsia="ja-JP"/>
        </w:rPr>
      </w:pPr>
      <w:r w:rsidRPr="00EB100A">
        <w:rPr>
          <w:rFonts w:eastAsia="Yu Mincho"/>
          <w:szCs w:val="24"/>
          <w:lang w:eastAsia="ja-JP"/>
        </w:rPr>
        <w:t xml:space="preserve">Dużym plusem aplikacji jest mieszanie metod nauczania i stosowanie metody kontekstowej. Dodatkowo wyróżnia się przyjazną szatą graficzną i systemem rankingu użytkowników. </w:t>
      </w:r>
      <w:r w:rsidR="006F25EC">
        <w:rPr>
          <w:rFonts w:eastAsia="Yu Mincho"/>
          <w:szCs w:val="24"/>
          <w:lang w:eastAsia="ja-JP"/>
        </w:rPr>
        <w:t>Mankamentem jest</w:t>
      </w:r>
      <w:r w:rsidRPr="00EB100A">
        <w:rPr>
          <w:rFonts w:eastAsia="Yu Mincho"/>
          <w:szCs w:val="24"/>
          <w:lang w:eastAsia="ja-JP"/>
        </w:rPr>
        <w:t xml:space="preserve"> jednak mała ilość znaków jakie poznajemy podczas całego kursu i bardziej zaawansowany student japońskiego racze</w:t>
      </w:r>
      <w:r w:rsidR="00D149E3" w:rsidRPr="00EB100A">
        <w:rPr>
          <w:rFonts w:eastAsia="Yu Mincho"/>
          <w:szCs w:val="24"/>
          <w:lang w:eastAsia="ja-JP"/>
        </w:rPr>
        <w:t>j nie znajdzie tutaj nic nowego.</w:t>
      </w:r>
      <w:r w:rsidR="006F25EC">
        <w:rPr>
          <w:rFonts w:eastAsia="Yu Mincho"/>
          <w:szCs w:val="24"/>
          <w:lang w:eastAsia="ja-JP"/>
        </w:rPr>
        <w:t xml:space="preserve"> </w:t>
      </w:r>
      <w:r w:rsidR="002225F0">
        <w:rPr>
          <w:rFonts w:eastAsia="Yu Mincho"/>
          <w:szCs w:val="24"/>
          <w:lang w:eastAsia="ja-JP"/>
        </w:rPr>
        <w:br/>
      </w:r>
      <w:r w:rsidR="006F25EC" w:rsidRPr="006F25EC">
        <w:rPr>
          <w:rFonts w:eastAsia="Yu Mincho"/>
          <w:szCs w:val="24"/>
          <w:lang w:eastAsia="ja-JP"/>
        </w:rPr>
        <w:t>Na Rysunku 1 przedstawiono przykładowy ekran aplikacj</w:t>
      </w:r>
      <w:r w:rsidR="006F25EC">
        <w:rPr>
          <w:rFonts w:eastAsia="Yu Mincho"/>
          <w:szCs w:val="24"/>
          <w:lang w:eastAsia="ja-JP"/>
        </w:rPr>
        <w:t>i.</w:t>
      </w:r>
    </w:p>
    <w:p w14:paraId="50D3EE44" w14:textId="77777777" w:rsidR="0018276E" w:rsidRDefault="0018276E" w:rsidP="0018276E">
      <w:pPr>
        <w:keepNext/>
      </w:pPr>
      <w:r>
        <w:rPr>
          <w:noProof/>
        </w:rPr>
        <w:drawing>
          <wp:inline distT="0" distB="0" distL="0" distR="0" wp14:anchorId="7932FA06" wp14:editId="4474CEC3">
            <wp:extent cx="3537459" cy="1582101"/>
            <wp:effectExtent l="0" t="0" r="6350" b="0"/>
            <wp:docPr id="3" name="Obraz 3" descr="Duolingo free language learning app released their first Japanese lessons,  so we tested them out! | SoraNews24 -Japan News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uolingo free language learning app released their first Japanese lessons,  so we tested them out! | SoraNews24 -Japan News-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61" cy="1644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A60B8" w14:textId="1B970DC7" w:rsidR="0018276E" w:rsidRDefault="0018276E" w:rsidP="0018276E">
      <w:pPr>
        <w:pStyle w:val="Legenda"/>
      </w:pPr>
      <w:r>
        <w:t xml:space="preserve">Rysunek </w:t>
      </w:r>
      <w:fldSimple w:instr=" SEQ Rysunek \* ARABIC ">
        <w:r w:rsidR="00DB27B4">
          <w:rPr>
            <w:noProof/>
          </w:rPr>
          <w:t>1</w:t>
        </w:r>
      </w:fldSimple>
      <w:r>
        <w:t xml:space="preserve">. Przykładowe ekrany aplikacji </w:t>
      </w:r>
      <w:proofErr w:type="spellStart"/>
      <w:r>
        <w:t>Duolingo</w:t>
      </w:r>
      <w:proofErr w:type="spellEnd"/>
    </w:p>
    <w:p w14:paraId="39057409" w14:textId="784B020F" w:rsidR="00756893" w:rsidRPr="00EB100A" w:rsidRDefault="00EB100A" w:rsidP="00EB100A">
      <w:pPr>
        <w:pStyle w:val="Nagwek3"/>
        <w:rPr>
          <w:b/>
          <w:bCs/>
          <w:sz w:val="26"/>
          <w:szCs w:val="26"/>
        </w:rPr>
      </w:pPr>
      <w:bookmarkStart w:id="8" w:name="_Toc97749592"/>
      <w:r w:rsidRPr="00EB100A">
        <w:rPr>
          <w:b/>
          <w:bCs/>
          <w:sz w:val="26"/>
          <w:szCs w:val="26"/>
        </w:rPr>
        <w:t>1.2.2 Anki</w:t>
      </w:r>
      <w:bookmarkEnd w:id="8"/>
    </w:p>
    <w:p w14:paraId="709AEC03" w14:textId="4670C421" w:rsidR="00EB100A" w:rsidRDefault="00EB100A" w:rsidP="00EB100A">
      <w:pPr>
        <w:rPr>
          <w:lang w:eastAsia="ja-JP"/>
        </w:rPr>
      </w:pPr>
      <w:r>
        <w:rPr>
          <w:lang w:eastAsia="ja-JP"/>
        </w:rPr>
        <w:t>Anki - jest to aplikacja do tworzenia fiszek i zestaw</w:t>
      </w:r>
      <w:r w:rsidRPr="00EB100A">
        <w:rPr>
          <w:lang w:eastAsia="ja-JP"/>
        </w:rPr>
        <w:t>ó</w:t>
      </w:r>
      <w:r>
        <w:rPr>
          <w:lang w:eastAsia="ja-JP"/>
        </w:rPr>
        <w:t>w do nauki, jest ona w pełni konfigurowalna i dużo zależy od zestaw</w:t>
      </w:r>
      <w:r w:rsidRPr="00EB100A">
        <w:rPr>
          <w:lang w:eastAsia="ja-JP"/>
        </w:rPr>
        <w:t>ó</w:t>
      </w:r>
      <w:r>
        <w:rPr>
          <w:lang w:eastAsia="ja-JP"/>
        </w:rPr>
        <w:t>w używanych przez użytkownika. Minusem jest jednak powtarzalność fiszek i ryzyko, że użytkownik będzie dany znak koja</w:t>
      </w:r>
      <w:r w:rsidR="006F25EC">
        <w:rPr>
          <w:lang w:eastAsia="ja-JP"/>
        </w:rPr>
        <w:t>rz</w:t>
      </w:r>
      <w:r>
        <w:rPr>
          <w:lang w:eastAsia="ja-JP"/>
        </w:rPr>
        <w:t>ył z konkretnym zdaniem na fiszce lub słowem, a kiedy znak zostanie użyty w innej formie nie będzie go rozpoznawał. Dodatkowo aplikacja bazuje czysto na naszym feedbacku.</w:t>
      </w:r>
    </w:p>
    <w:p w14:paraId="6F20F2CA" w14:textId="77777777" w:rsidR="002225F0" w:rsidRDefault="002225F0" w:rsidP="00EB100A">
      <w:pPr>
        <w:rPr>
          <w:lang w:eastAsia="ja-JP"/>
        </w:rPr>
      </w:pPr>
    </w:p>
    <w:p w14:paraId="6B680802" w14:textId="77777777" w:rsidR="00BA469A" w:rsidRDefault="00BA469A" w:rsidP="00BA469A">
      <w:pPr>
        <w:keepNext/>
      </w:pPr>
      <w:r>
        <w:rPr>
          <w:noProof/>
        </w:rPr>
        <w:drawing>
          <wp:inline distT="0" distB="0" distL="0" distR="0" wp14:anchorId="3F45DF3C" wp14:editId="002CF3B7">
            <wp:extent cx="2987849" cy="1681962"/>
            <wp:effectExtent l="0" t="0" r="3175" b="0"/>
            <wp:docPr id="4" name="Obraz 4" descr="How to Use Anki to Learn Japanese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Use Anki to Learn Japanese - YouTub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345" cy="172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64137" w14:textId="7A20839F" w:rsidR="002225F0" w:rsidRDefault="00BA469A" w:rsidP="00BF3CA7">
      <w:pPr>
        <w:pStyle w:val="Legenda"/>
      </w:pPr>
      <w:r>
        <w:t xml:space="preserve">Rysunek </w:t>
      </w:r>
      <w:fldSimple w:instr=" SEQ Rysunek \* ARABIC ">
        <w:r w:rsidR="00DB27B4">
          <w:rPr>
            <w:noProof/>
          </w:rPr>
          <w:t>2</w:t>
        </w:r>
      </w:fldSimple>
      <w:r>
        <w:t xml:space="preserve"> Przykładowy ekran aplikacji Anki</w:t>
      </w:r>
    </w:p>
    <w:p w14:paraId="12EB62E4" w14:textId="5FD1F4BD" w:rsidR="00BA469A" w:rsidRDefault="00BA469A" w:rsidP="00BA469A">
      <w:pPr>
        <w:pStyle w:val="Nagwek3"/>
        <w:rPr>
          <w:b/>
          <w:bCs/>
          <w:sz w:val="26"/>
          <w:szCs w:val="26"/>
        </w:rPr>
      </w:pPr>
      <w:bookmarkStart w:id="9" w:name="_Toc97749593"/>
      <w:r w:rsidRPr="00BA469A">
        <w:rPr>
          <w:b/>
          <w:bCs/>
          <w:sz w:val="26"/>
          <w:szCs w:val="26"/>
        </w:rPr>
        <w:lastRenderedPageBreak/>
        <w:t xml:space="preserve">1.2.3 </w:t>
      </w:r>
      <w:proofErr w:type="spellStart"/>
      <w:r w:rsidRPr="00BA469A">
        <w:rPr>
          <w:b/>
          <w:bCs/>
          <w:sz w:val="26"/>
          <w:szCs w:val="26"/>
        </w:rPr>
        <w:t>Kanji</w:t>
      </w:r>
      <w:proofErr w:type="spellEnd"/>
      <w:r w:rsidRPr="00BA469A">
        <w:rPr>
          <w:b/>
          <w:bCs/>
          <w:sz w:val="26"/>
          <w:szCs w:val="26"/>
        </w:rPr>
        <w:t xml:space="preserve"> </w:t>
      </w:r>
      <w:proofErr w:type="spellStart"/>
      <w:r w:rsidRPr="00BA469A">
        <w:rPr>
          <w:b/>
          <w:bCs/>
          <w:sz w:val="26"/>
          <w:szCs w:val="26"/>
        </w:rPr>
        <w:t>Study</w:t>
      </w:r>
      <w:bookmarkEnd w:id="9"/>
      <w:proofErr w:type="spellEnd"/>
    </w:p>
    <w:p w14:paraId="2F17816F" w14:textId="6288400D" w:rsidR="00BA469A" w:rsidRDefault="00DC6584" w:rsidP="00BA469A">
      <w:proofErr w:type="spellStart"/>
      <w:r>
        <w:t>Kanji</w:t>
      </w:r>
      <w:proofErr w:type="spellEnd"/>
      <w:r>
        <w:t xml:space="preserve"> </w:t>
      </w:r>
      <w:proofErr w:type="spellStart"/>
      <w:r>
        <w:t>Study</w:t>
      </w:r>
      <w:proofErr w:type="spellEnd"/>
      <w:r w:rsidR="00BA469A" w:rsidRPr="00BA469A">
        <w:t xml:space="preserve"> to aplikacja mobilna nastawiona na naukę znaków </w:t>
      </w:r>
      <w:proofErr w:type="spellStart"/>
      <w:r w:rsidR="00BA469A" w:rsidRPr="00BA469A">
        <w:t>kanji</w:t>
      </w:r>
      <w:proofErr w:type="spellEnd"/>
      <w:r w:rsidR="00BA469A" w:rsidRPr="00BA469A">
        <w:t xml:space="preserve">. Posiada podział na poziomy N5 do N1 i przykłady zdań ze znakami </w:t>
      </w:r>
      <w:proofErr w:type="spellStart"/>
      <w:r w:rsidR="00BA469A" w:rsidRPr="00BA469A">
        <w:t>kanji</w:t>
      </w:r>
      <w:proofErr w:type="spellEnd"/>
      <w:r w:rsidR="00BA469A" w:rsidRPr="00BA469A">
        <w:t xml:space="preserve">. Aplikacja jest bezpłatna dla najłatwiejszych znaków za wyższe </w:t>
      </w:r>
      <w:proofErr w:type="spellStart"/>
      <w:r w:rsidR="00BA469A" w:rsidRPr="00BA469A">
        <w:t>pozimy</w:t>
      </w:r>
      <w:proofErr w:type="spellEnd"/>
      <w:r w:rsidR="00BA469A" w:rsidRPr="00BA469A">
        <w:t xml:space="preserve"> należy wykupić wersję </w:t>
      </w:r>
      <w:proofErr w:type="spellStart"/>
      <w:r w:rsidR="00BA469A" w:rsidRPr="00BA469A">
        <w:t>premium</w:t>
      </w:r>
      <w:proofErr w:type="spellEnd"/>
      <w:r w:rsidR="00BA469A" w:rsidRPr="00BA469A">
        <w:t xml:space="preserve">. Aplikacja głównie stawia na naukę poprzez fiszki opatrzone jednak w dużą ilość informacji gdzie sami oceniamy naszą znajomość znaku </w:t>
      </w:r>
      <w:proofErr w:type="spellStart"/>
      <w:r w:rsidR="00BA469A" w:rsidRPr="00BA469A">
        <w:t>kanji</w:t>
      </w:r>
      <w:proofErr w:type="spellEnd"/>
      <w:r w:rsidR="00BA469A" w:rsidRPr="00BA469A">
        <w:t>.</w:t>
      </w:r>
      <w:r>
        <w:t xml:space="preserve"> Wielką zaletą jest usystematyzowany podział i różne opcje fiszek, dodatkowo w przeciwieństwie do Anki, tutaj cały zestaw do nauki dostarcza aplikacja i nie musimy sami wgrywać go w aplikację.</w:t>
      </w:r>
      <w:r w:rsidR="00BA469A" w:rsidRPr="00BA469A">
        <w:t xml:space="preserve"> Jest to moim zdaniem najlepsza konkurencyjna aplikacja, jednak powtarzalność fiszek </w:t>
      </w:r>
      <w:r>
        <w:t xml:space="preserve">i konieczność wykupienia pełnej wersji, aby uzyskać dostęp do wyższych poziomów </w:t>
      </w:r>
      <w:r w:rsidR="00BA469A" w:rsidRPr="00BA469A">
        <w:t xml:space="preserve">stanowi główną wadę aplikacji. </w:t>
      </w:r>
    </w:p>
    <w:p w14:paraId="200E25D1" w14:textId="77777777" w:rsidR="00BF3CA7" w:rsidRPr="00BA469A" w:rsidRDefault="00BF3CA7" w:rsidP="00BA469A"/>
    <w:p w14:paraId="7AD71366" w14:textId="77777777" w:rsidR="00DC6584" w:rsidRDefault="00DC6584" w:rsidP="00DC6584">
      <w:pPr>
        <w:keepNext/>
      </w:pPr>
      <w:r>
        <w:rPr>
          <w:noProof/>
        </w:rPr>
        <w:drawing>
          <wp:inline distT="0" distB="0" distL="0" distR="0" wp14:anchorId="20F34B71" wp14:editId="398511DF">
            <wp:extent cx="4825629" cy="2804348"/>
            <wp:effectExtent l="0" t="0" r="0" b="0"/>
            <wp:docPr id="5" name="Obraz 5" descr="Best Japanese Learning Apps - from beginners to advanced levels - PLAZA  HO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st Japanese Learning Apps - from beginners to advanced levels - PLAZA  HOM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636" cy="281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560C8" w14:textId="123232E3" w:rsidR="00BA469A" w:rsidRDefault="00DC6584" w:rsidP="00DC6584">
      <w:pPr>
        <w:pStyle w:val="Legenda"/>
      </w:pPr>
      <w:r>
        <w:t xml:space="preserve">Rysunek </w:t>
      </w:r>
      <w:fldSimple w:instr=" SEQ Rysunek \* ARABIC ">
        <w:r w:rsidR="00DB27B4">
          <w:rPr>
            <w:noProof/>
          </w:rPr>
          <w:t>3</w:t>
        </w:r>
      </w:fldSimple>
      <w:r>
        <w:t xml:space="preserve"> Przykładowe ekrany aplikacji </w:t>
      </w:r>
      <w:proofErr w:type="spellStart"/>
      <w:r>
        <w:t>Kanji</w:t>
      </w:r>
      <w:proofErr w:type="spellEnd"/>
      <w:r>
        <w:t xml:space="preserve"> </w:t>
      </w:r>
      <w:proofErr w:type="spellStart"/>
      <w:r>
        <w:t>Study</w:t>
      </w:r>
      <w:proofErr w:type="spellEnd"/>
    </w:p>
    <w:p w14:paraId="0696039E" w14:textId="441569CA" w:rsidR="00BF3CA7" w:rsidRDefault="00BF3CA7" w:rsidP="00BF3CA7"/>
    <w:p w14:paraId="0488365D" w14:textId="66F82333" w:rsidR="00BF3CA7" w:rsidRDefault="00BF3CA7" w:rsidP="00BF3CA7"/>
    <w:p w14:paraId="586B4CF8" w14:textId="4557664F" w:rsidR="00BF3CA7" w:rsidRDefault="00BF3CA7" w:rsidP="00BF3CA7"/>
    <w:p w14:paraId="44FCB3AC" w14:textId="497D56E5" w:rsidR="00BF3CA7" w:rsidRDefault="00BF3CA7" w:rsidP="00BF3CA7"/>
    <w:p w14:paraId="687B66EE" w14:textId="5FE3C314" w:rsidR="00BF3CA7" w:rsidRDefault="00BF3CA7" w:rsidP="00BF3CA7"/>
    <w:p w14:paraId="3FBFB7E6" w14:textId="17C25938" w:rsidR="00BF3CA7" w:rsidRDefault="00BF3CA7" w:rsidP="00BF3CA7"/>
    <w:p w14:paraId="15E5701F" w14:textId="1AE034A0" w:rsidR="00BF3CA7" w:rsidRDefault="00BF3CA7" w:rsidP="00BF3CA7"/>
    <w:p w14:paraId="264FA861" w14:textId="6408A13F" w:rsidR="00BF3CA7" w:rsidRDefault="00BF3CA7" w:rsidP="00BF3CA7"/>
    <w:p w14:paraId="3A1EE39A" w14:textId="2602FDAA" w:rsidR="00BF3CA7" w:rsidRDefault="00BF3CA7" w:rsidP="00BF3CA7"/>
    <w:p w14:paraId="5BCA28D0" w14:textId="57E03D22" w:rsidR="00BF3CA7" w:rsidRDefault="00BF3CA7" w:rsidP="00BF3CA7"/>
    <w:p w14:paraId="50961D10" w14:textId="77777777" w:rsidR="00BF3CA7" w:rsidRPr="00BF3CA7" w:rsidRDefault="00BF3CA7" w:rsidP="00BF3CA7"/>
    <w:p w14:paraId="700D482A" w14:textId="3BA8B324" w:rsidR="00547142" w:rsidRDefault="002C5E04" w:rsidP="002C5E04">
      <w:pPr>
        <w:pStyle w:val="Nagwek2"/>
        <w:numPr>
          <w:ilvl w:val="1"/>
          <w:numId w:val="28"/>
        </w:numPr>
      </w:pPr>
      <w:bookmarkStart w:id="10" w:name="_Toc97749594"/>
      <w:r>
        <w:lastRenderedPageBreak/>
        <w:t>Przedstawienie problemu</w:t>
      </w:r>
      <w:bookmarkEnd w:id="10"/>
    </w:p>
    <w:p w14:paraId="385B284B" w14:textId="1312E3C6" w:rsidR="001E1E30" w:rsidRDefault="005041DD" w:rsidP="000C75AF">
      <w:r>
        <w:t>Mnogość sposobów nauczania znaków powoduj</w:t>
      </w:r>
      <w:r w:rsidR="000C75AF">
        <w:t>e</w:t>
      </w:r>
      <w:r>
        <w:t xml:space="preserve"> </w:t>
      </w:r>
      <w:r w:rsidR="00EC3D79">
        <w:t>obecność na rynku</w:t>
      </w:r>
      <w:r w:rsidR="000C75AF">
        <w:t xml:space="preserve"> wiel</w:t>
      </w:r>
      <w:r w:rsidR="00EC3D79">
        <w:t>u</w:t>
      </w:r>
      <w:r w:rsidR="000C75AF">
        <w:t xml:space="preserve"> rozwiązań i aplikacj</w:t>
      </w:r>
      <w:r w:rsidR="002542FB">
        <w:t xml:space="preserve">i.  </w:t>
      </w:r>
      <w:r w:rsidR="00EC3D79">
        <w:t xml:space="preserve">Wiele z nich jednak nie </w:t>
      </w:r>
      <w:r w:rsidR="00A52C52">
        <w:t>naucza studentów w sposób usystematyzowany przez</w:t>
      </w:r>
      <w:r w:rsidR="00CD4D63">
        <w:t xml:space="preserve"> certyfikat z języka japońskiego. </w:t>
      </w:r>
      <w:r w:rsidR="00D338E5">
        <w:t>Często główn</w:t>
      </w:r>
      <w:r w:rsidR="006F119E">
        <w:t xml:space="preserve">ymi quizami nauczającymi są zwykłe fiszki, a dopiero po wejściu </w:t>
      </w:r>
      <w:r w:rsidR="00090C12">
        <w:t xml:space="preserve">w konkretny znak możemy poznać jego użycie w kontekście. </w:t>
      </w:r>
    </w:p>
    <w:p w14:paraId="56B8D7AE" w14:textId="4DFCECF4" w:rsidR="00B6472B" w:rsidRDefault="00B6472B" w:rsidP="000C75AF">
      <w:r>
        <w:t>Kolejnym problemem jest powtarzalność przykładów</w:t>
      </w:r>
      <w:r w:rsidR="00F853F6">
        <w:t xml:space="preserve">, zazwyczaj znaki mają przypisane stałe rodzaje użycia co powoduje u osoby uczącej się </w:t>
      </w:r>
      <w:r w:rsidR="00697214">
        <w:t>powstawanie skojarzeń ze znakami obok zamiast świadomego wybieranie odpowiedniego czytania lub znaczenia.</w:t>
      </w:r>
    </w:p>
    <w:p w14:paraId="56A38804" w14:textId="55E28D9F" w:rsidR="00A110E5" w:rsidRDefault="00543927" w:rsidP="00543927">
      <w:r>
        <w:t>Duża ilość informacji jest rozproszona na wielu stronach internetowych czy książkach, a</w:t>
      </w:r>
      <w:r w:rsidR="00090C12">
        <w:t xml:space="preserve"> wiele materiałów </w:t>
      </w:r>
      <w:r>
        <w:t xml:space="preserve">jest zapisanych </w:t>
      </w:r>
      <w:r w:rsidR="001E1E30">
        <w:t>w przestarzałej formie</w:t>
      </w:r>
      <w:r w:rsidR="00547798">
        <w:t xml:space="preserve"> </w:t>
      </w:r>
      <w:r>
        <w:t>np</w:t>
      </w:r>
      <w:r w:rsidR="00547798">
        <w:t xml:space="preserve">. w formatach </w:t>
      </w:r>
      <w:r>
        <w:t xml:space="preserve">arkuszy </w:t>
      </w:r>
      <w:r w:rsidR="00547798">
        <w:t>do wydrukowania</w:t>
      </w:r>
      <w:r w:rsidR="006F25EC">
        <w:t>.</w:t>
      </w:r>
      <w:r w:rsidR="00547798">
        <w:t xml:space="preserve"> </w:t>
      </w:r>
      <w:r w:rsidR="006F25EC">
        <w:t>Nie jest ona</w:t>
      </w:r>
      <w:r w:rsidR="00547798">
        <w:t xml:space="preserve"> przystępn</w:t>
      </w:r>
      <w:r w:rsidR="006F25EC">
        <w:t>a</w:t>
      </w:r>
      <w:r w:rsidR="00547798">
        <w:t xml:space="preserve"> dla</w:t>
      </w:r>
      <w:r w:rsidR="00770886">
        <w:t xml:space="preserve"> młodego</w:t>
      </w:r>
      <w:r w:rsidR="00547798">
        <w:t xml:space="preserve"> </w:t>
      </w:r>
      <w:r w:rsidR="00770886">
        <w:t xml:space="preserve">człowieka żyjącego cały czas w ruchu chcącego uczyć się </w:t>
      </w:r>
      <w:r w:rsidR="00512FDA">
        <w:t>na telefonie lub komputerze</w:t>
      </w:r>
      <w:r w:rsidR="006F25EC">
        <w:t>.</w:t>
      </w:r>
      <w:r w:rsidR="00C304EE">
        <w:t xml:space="preserve"> </w:t>
      </w:r>
    </w:p>
    <w:p w14:paraId="154169D3" w14:textId="3630E0A1" w:rsidR="000C75AF" w:rsidRDefault="0005533C" w:rsidP="000C75AF">
      <w:r>
        <w:t>Podsumowując</w:t>
      </w:r>
      <w:r w:rsidR="0086594E">
        <w:t>,</w:t>
      </w:r>
      <w:r>
        <w:t xml:space="preserve"> p</w:t>
      </w:r>
      <w:r w:rsidR="00D728F3">
        <w:t>roblem</w:t>
      </w:r>
      <w:r>
        <w:t>em jest</w:t>
      </w:r>
      <w:r w:rsidR="001D1D92">
        <w:t xml:space="preserve"> brak na rynku rozwiązania skupiającego się na nauce kontekstowej, ale przy tym posiada</w:t>
      </w:r>
      <w:r>
        <w:t>jącego</w:t>
      </w:r>
      <w:r w:rsidR="001D1D92">
        <w:t xml:space="preserve"> również </w:t>
      </w:r>
      <w:r w:rsidR="005D61DD">
        <w:t xml:space="preserve">możliwość </w:t>
      </w:r>
      <w:r w:rsidR="001D1D92">
        <w:t>nauk</w:t>
      </w:r>
      <w:r w:rsidR="005D61DD">
        <w:t>i</w:t>
      </w:r>
      <w:r w:rsidR="001D1D92">
        <w:t xml:space="preserve"> pojedyncz</w:t>
      </w:r>
      <w:r w:rsidR="005D61DD">
        <w:t>ych</w:t>
      </w:r>
      <w:r w:rsidR="001D1D92">
        <w:t xml:space="preserve"> sł</w:t>
      </w:r>
      <w:r w:rsidR="005D61DD">
        <w:t>ówek</w:t>
      </w:r>
      <w:r w:rsidR="00B778B8">
        <w:t>(znaków)</w:t>
      </w:r>
      <w:r w:rsidR="005D61DD">
        <w:t xml:space="preserve"> z wybranego zakresu.</w:t>
      </w:r>
      <w:r w:rsidR="001D1D92">
        <w:t xml:space="preserve"> </w:t>
      </w:r>
      <w:r w:rsidR="00770886">
        <w:t xml:space="preserve"> </w:t>
      </w:r>
      <w:r w:rsidR="00ED4897">
        <w:t xml:space="preserve">Brakuje również rozwiązania celującego głównie w naukę </w:t>
      </w:r>
      <w:proofErr w:type="spellStart"/>
      <w:r w:rsidR="007233E7">
        <w:t>kanji</w:t>
      </w:r>
      <w:proofErr w:type="spellEnd"/>
      <w:r w:rsidR="007233E7">
        <w:t xml:space="preserve"> </w:t>
      </w:r>
      <w:r w:rsidR="00ED4897">
        <w:t>pod k</w:t>
      </w:r>
      <w:r w:rsidR="007233E7">
        <w:t xml:space="preserve">ątem przystąpienia do egzaminu JLPT gdzie przykłady byłyby </w:t>
      </w:r>
      <w:r w:rsidR="00A84F2E">
        <w:t>wzorowane na prawdziwym układzie testu certyfikującego.</w:t>
      </w:r>
    </w:p>
    <w:p w14:paraId="0C264101" w14:textId="11F8BAB5" w:rsidR="00BF3CA7" w:rsidRDefault="00BF3CA7" w:rsidP="000C75AF"/>
    <w:p w14:paraId="0E1F7E8F" w14:textId="6946EE64" w:rsidR="00BF3CA7" w:rsidRDefault="00BF3CA7" w:rsidP="000C75AF"/>
    <w:p w14:paraId="6134663E" w14:textId="3243324A" w:rsidR="00BF3CA7" w:rsidRDefault="00BF3CA7" w:rsidP="000C75AF"/>
    <w:p w14:paraId="56ED0B96" w14:textId="5EE25700" w:rsidR="00BF3CA7" w:rsidRDefault="00BF3CA7" w:rsidP="000C75AF"/>
    <w:p w14:paraId="2C308F37" w14:textId="5DF30041" w:rsidR="00BF3CA7" w:rsidRDefault="00BF3CA7" w:rsidP="000C75AF"/>
    <w:p w14:paraId="4E5D9E32" w14:textId="788AC32C" w:rsidR="00BF3CA7" w:rsidRDefault="00BF3CA7" w:rsidP="000C75AF"/>
    <w:p w14:paraId="7E6E551C" w14:textId="69C40330" w:rsidR="00BF3CA7" w:rsidRDefault="00BF3CA7" w:rsidP="000C75AF"/>
    <w:p w14:paraId="1FBB378F" w14:textId="6C4F2ABC" w:rsidR="00BF3CA7" w:rsidRDefault="00BF3CA7" w:rsidP="000C75AF"/>
    <w:p w14:paraId="34275A92" w14:textId="64CA58A5" w:rsidR="00BF3CA7" w:rsidRDefault="00BF3CA7" w:rsidP="000C75AF"/>
    <w:p w14:paraId="41B7A854" w14:textId="3DC1780E" w:rsidR="00BF3CA7" w:rsidRDefault="00BF3CA7" w:rsidP="000C75AF"/>
    <w:p w14:paraId="42278D3F" w14:textId="77777777" w:rsidR="00BF3CA7" w:rsidRDefault="00BF3CA7" w:rsidP="000C75AF"/>
    <w:p w14:paraId="51ED3CC6" w14:textId="77777777" w:rsidR="000C75AF" w:rsidRPr="000C75AF" w:rsidRDefault="000C75AF" w:rsidP="000C75AF"/>
    <w:p w14:paraId="222EDE19" w14:textId="1DFE1C38" w:rsidR="002B2AF7" w:rsidRDefault="002B2AF7" w:rsidP="002B2AF7">
      <w:pPr>
        <w:pStyle w:val="Nagwek1"/>
        <w:ind w:firstLine="0"/>
      </w:pPr>
      <w:bookmarkStart w:id="11" w:name="_Toc97749595"/>
      <w:r>
        <w:lastRenderedPageBreak/>
        <w:t>Rozdział 2</w:t>
      </w:r>
      <w:bookmarkEnd w:id="11"/>
    </w:p>
    <w:p w14:paraId="0CF9D27C" w14:textId="2B52E5A9" w:rsidR="00BA469A" w:rsidRDefault="00744652" w:rsidP="002B2AF7">
      <w:pPr>
        <w:pStyle w:val="Nagwek1"/>
        <w:ind w:left="720" w:firstLine="0"/>
      </w:pPr>
      <w:bookmarkStart w:id="12" w:name="_Toc97749596"/>
      <w:r>
        <w:t>Wybór narzędzi środowiska programowania</w:t>
      </w:r>
      <w:bookmarkEnd w:id="12"/>
    </w:p>
    <w:p w14:paraId="5058BC20" w14:textId="77777777" w:rsidR="00D9760D" w:rsidRDefault="00326DA9" w:rsidP="007B4300">
      <w:r>
        <w:t>W tym rozdziale zostały opisane narzędzia użyte d</w:t>
      </w:r>
      <w:r w:rsidR="00433A4F">
        <w:t>o zaprojektowania i implementacji aplikacji webowej</w:t>
      </w:r>
      <w:r>
        <w:t xml:space="preserve">. </w:t>
      </w:r>
      <w:r w:rsidR="004B3EB2">
        <w:t>Narz</w:t>
      </w:r>
      <w:r w:rsidR="00461971">
        <w:t xml:space="preserve">ędzia </w:t>
      </w:r>
      <w:r w:rsidR="00D9760D">
        <w:t xml:space="preserve">można podzielić na trzy główne kategorie: </w:t>
      </w:r>
    </w:p>
    <w:p w14:paraId="552257B7" w14:textId="47A39EE0" w:rsidR="00D9760D" w:rsidRDefault="00D9760D" w:rsidP="00D9760D">
      <w:r>
        <w:t>-</w:t>
      </w:r>
      <w:r w:rsidR="00FE3DD7">
        <w:t>projektowe</w:t>
      </w:r>
      <w:r>
        <w:t xml:space="preserve"> – użyte w kontekście całego projektu </w:t>
      </w:r>
    </w:p>
    <w:p w14:paraId="53169B71" w14:textId="7E72FE45" w:rsidR="00D9760D" w:rsidRDefault="00D9760D" w:rsidP="00D9760D">
      <w:r>
        <w:t xml:space="preserve">-front-end – narzędzia użyte przy pisaniu i tworzeniu front-endu aplikacji </w:t>
      </w:r>
    </w:p>
    <w:p w14:paraId="1C9188F7" w14:textId="15DC4FB1" w:rsidR="00AD1039" w:rsidRPr="007B4300" w:rsidRDefault="00AD1039" w:rsidP="00D9760D">
      <w:r>
        <w:t>-</w:t>
      </w:r>
      <w:proofErr w:type="spellStart"/>
      <w:r>
        <w:t>back</w:t>
      </w:r>
      <w:proofErr w:type="spellEnd"/>
      <w:r>
        <w:t xml:space="preserve">-end – narzędzia użyte przy pisaniu i tworzeniu </w:t>
      </w:r>
      <w:proofErr w:type="spellStart"/>
      <w:r>
        <w:t>back</w:t>
      </w:r>
      <w:proofErr w:type="spellEnd"/>
      <w:r>
        <w:t>-endu aplikacji</w:t>
      </w:r>
    </w:p>
    <w:p w14:paraId="216F1E6F" w14:textId="74C8178E" w:rsidR="002B2AF7" w:rsidRDefault="00AD1039" w:rsidP="00AD1039">
      <w:pPr>
        <w:pStyle w:val="Nagwek2"/>
      </w:pPr>
      <w:bookmarkStart w:id="13" w:name="_Toc97749597"/>
      <w:r>
        <w:t xml:space="preserve">2.1 Narzędzia </w:t>
      </w:r>
      <w:r w:rsidR="00FE3DD7">
        <w:t>projektowe</w:t>
      </w:r>
      <w:bookmarkEnd w:id="13"/>
    </w:p>
    <w:p w14:paraId="140E0937" w14:textId="44EA5139" w:rsidR="00AD1039" w:rsidRPr="00FD76BE" w:rsidRDefault="00AD1039" w:rsidP="00AD1039">
      <w:pPr>
        <w:pStyle w:val="Nagwek3"/>
        <w:rPr>
          <w:b/>
          <w:bCs/>
        </w:rPr>
      </w:pPr>
      <w:bookmarkStart w:id="14" w:name="_Toc97749598"/>
      <w:r w:rsidRPr="00FD76BE">
        <w:rPr>
          <w:b/>
          <w:bCs/>
        </w:rPr>
        <w:t xml:space="preserve">2.1.1 Visual Studio </w:t>
      </w:r>
      <w:proofErr w:type="spellStart"/>
      <w:r w:rsidRPr="00FD76BE">
        <w:rPr>
          <w:b/>
          <w:bCs/>
        </w:rPr>
        <w:t>Code</w:t>
      </w:r>
      <w:bookmarkEnd w:id="14"/>
      <w:proofErr w:type="spellEnd"/>
    </w:p>
    <w:p w14:paraId="17ECC22D" w14:textId="51C8E22C" w:rsidR="00FB06F0" w:rsidRDefault="00C47D26" w:rsidP="00AD1039">
      <w:bookmarkStart w:id="15" w:name="_Hlk92143417"/>
      <w:r>
        <w:t xml:space="preserve">Visual Studio </w:t>
      </w:r>
      <w:proofErr w:type="spellStart"/>
      <w:r>
        <w:t>Code</w:t>
      </w:r>
      <w:bookmarkEnd w:id="15"/>
      <w:proofErr w:type="spellEnd"/>
      <w:r>
        <w:t xml:space="preserve"> jest darmowym edytorem kodu źródłowego</w:t>
      </w:r>
      <w:r w:rsidR="00157752">
        <w:t xml:space="preserve"> stworzonym przez Microsoft.</w:t>
      </w:r>
      <w:r>
        <w:t xml:space="preserve"> </w:t>
      </w:r>
      <w:r w:rsidR="00E6210F">
        <w:t>K</w:t>
      </w:r>
      <w:r>
        <w:t>od źródłowy</w:t>
      </w:r>
      <w:r w:rsidR="00E6210F">
        <w:t xml:space="preserve"> programu</w:t>
      </w:r>
      <w:r>
        <w:t xml:space="preserve"> jest otwarty</w:t>
      </w:r>
      <w:r w:rsidR="00157752">
        <w:t>, na licencji MIT.</w:t>
      </w:r>
      <w:r w:rsidR="00DA4F23">
        <w:t xml:space="preserve"> </w:t>
      </w:r>
      <w:r w:rsidR="00FB06F0">
        <w:t>Jest to bardzo popularne środowisko,</w:t>
      </w:r>
      <w:r w:rsidR="005E3309">
        <w:t xml:space="preserve"> jak</w:t>
      </w:r>
      <w:r w:rsidR="00DA4F23">
        <w:t xml:space="preserve"> podaje serwis </w:t>
      </w:r>
      <w:proofErr w:type="spellStart"/>
      <w:r w:rsidR="00DA4F23">
        <w:t>stackoverflow</w:t>
      </w:r>
      <w:proofErr w:type="spellEnd"/>
      <w:r w:rsidR="005E3309">
        <w:t xml:space="preserve">, </w:t>
      </w:r>
      <w:r w:rsidR="00DA4F23">
        <w:t xml:space="preserve">w 2020 roku według ankiety przeprowadzonej na 82 277 badanych, aż 71 % </w:t>
      </w:r>
      <w:r w:rsidR="00FB06F0">
        <w:t xml:space="preserve">developerów używa VS </w:t>
      </w:r>
      <w:proofErr w:type="spellStart"/>
      <w:r w:rsidR="00FB06F0">
        <w:t>Code</w:t>
      </w:r>
      <w:proofErr w:type="spellEnd"/>
      <w:r w:rsidR="00FB06F0">
        <w:t>.</w:t>
      </w:r>
      <w:r w:rsidR="00157752">
        <w:t xml:space="preserve"> </w:t>
      </w:r>
      <w:r w:rsidR="005E3309">
        <w:t>[9]</w:t>
      </w:r>
    </w:p>
    <w:p w14:paraId="6C3AC854" w14:textId="026293C4" w:rsidR="00AD1039" w:rsidRDefault="005E3309" w:rsidP="00FB06F0">
      <w:r>
        <w:t>O</w:t>
      </w:r>
      <w:r w:rsidR="00157752">
        <w:t xml:space="preserve">programowanie </w:t>
      </w:r>
      <w:r>
        <w:t xml:space="preserve">to jest </w:t>
      </w:r>
      <w:r w:rsidR="00157752">
        <w:t xml:space="preserve">proste w użyciu, a jego największą zaletą jest uniwersalność ponieważ </w:t>
      </w:r>
      <w:r>
        <w:t xml:space="preserve">użytkownik może </w:t>
      </w:r>
      <w:r w:rsidR="00157752">
        <w:t>dostosow</w:t>
      </w:r>
      <w:r>
        <w:t>ać</w:t>
      </w:r>
      <w:r w:rsidR="00157752">
        <w:t xml:space="preserve"> wtyczki do technologii</w:t>
      </w:r>
      <w:r>
        <w:t>,</w:t>
      </w:r>
      <w:r w:rsidR="00157752">
        <w:t xml:space="preserve"> które zainstaluje.</w:t>
      </w:r>
      <w:r w:rsidR="00FB06F0">
        <w:t xml:space="preserve"> Dzięki temu moż</w:t>
      </w:r>
      <w:r>
        <w:t>na</w:t>
      </w:r>
      <w:r w:rsidR="00FB06F0">
        <w:t xml:space="preserve"> pisać w wielu językach programowania </w:t>
      </w:r>
      <w:r>
        <w:t>używając</w:t>
      </w:r>
      <w:r w:rsidR="00FB06F0">
        <w:t xml:space="preserve"> jedn</w:t>
      </w:r>
      <w:r>
        <w:t>ego,</w:t>
      </w:r>
      <w:r w:rsidR="00FB06F0">
        <w:t xml:space="preserve"> zintegrowan</w:t>
      </w:r>
      <w:r>
        <w:t xml:space="preserve">ego </w:t>
      </w:r>
      <w:r w:rsidR="00FB06F0">
        <w:t>środowisk</w:t>
      </w:r>
      <w:r>
        <w:t>a</w:t>
      </w:r>
      <w:r w:rsidR="00FB06F0">
        <w:t>.</w:t>
      </w:r>
      <w:r w:rsidR="00157752">
        <w:t xml:space="preserve"> </w:t>
      </w:r>
      <w:r w:rsidRPr="005E3309">
        <w:t xml:space="preserve">Visual Studio </w:t>
      </w:r>
      <w:proofErr w:type="spellStart"/>
      <w:r w:rsidRPr="005E3309">
        <w:t>Code</w:t>
      </w:r>
      <w:proofErr w:type="spellEnd"/>
      <w:r w:rsidR="00FB06F0">
        <w:t xml:space="preserve"> p</w:t>
      </w:r>
      <w:r w:rsidR="00DA4F23">
        <w:t xml:space="preserve">ozwala </w:t>
      </w:r>
      <w:r w:rsidR="00FB06F0">
        <w:t xml:space="preserve">na debugowanie, automatyczne uzupełnianie, wykrywanie błędów i </w:t>
      </w:r>
      <w:proofErr w:type="spellStart"/>
      <w:r w:rsidR="00FB06F0">
        <w:t>refaktoryzację</w:t>
      </w:r>
      <w:proofErr w:type="spellEnd"/>
      <w:r w:rsidR="00FB06F0">
        <w:t xml:space="preserve"> kodu.</w:t>
      </w:r>
    </w:p>
    <w:p w14:paraId="1ACB6C92" w14:textId="77777777" w:rsidR="00BF3CA7" w:rsidRDefault="00BF3CA7" w:rsidP="00FB06F0"/>
    <w:p w14:paraId="66A86114" w14:textId="71DEE782" w:rsidR="00FD76BE" w:rsidRPr="00FD76BE" w:rsidRDefault="00FD76BE" w:rsidP="00FD76BE">
      <w:pPr>
        <w:pStyle w:val="Nagwek3"/>
        <w:rPr>
          <w:b/>
          <w:bCs/>
        </w:rPr>
      </w:pPr>
      <w:bookmarkStart w:id="16" w:name="_Toc97749599"/>
      <w:r w:rsidRPr="00FD76BE">
        <w:rPr>
          <w:b/>
          <w:bCs/>
        </w:rPr>
        <w:t>2.1.2 Git</w:t>
      </w:r>
      <w:bookmarkEnd w:id="16"/>
    </w:p>
    <w:p w14:paraId="0F6463CF" w14:textId="4263611C" w:rsidR="00FD76BE" w:rsidRDefault="00A545C0" w:rsidP="00FD76BE">
      <w:r>
        <w:t>Git to</w:t>
      </w:r>
      <w:r w:rsidR="00FD76BE">
        <w:t xml:space="preserve"> system kontroli wersji, stworzony przez Linusa </w:t>
      </w:r>
      <w:proofErr w:type="spellStart"/>
      <w:r w:rsidR="00FD76BE">
        <w:t>Torvaldsa</w:t>
      </w:r>
      <w:proofErr w:type="spellEnd"/>
      <w:r w:rsidR="00FD76BE">
        <w:t xml:space="preserve">. Stanowi on wolne oprogramowani na licencji GNU GPL. System </w:t>
      </w:r>
      <w:proofErr w:type="spellStart"/>
      <w:r w:rsidR="00FD76BE">
        <w:t>kontoli</w:t>
      </w:r>
      <w:proofErr w:type="spellEnd"/>
      <w:r w:rsidR="00FD76BE">
        <w:t xml:space="preserve"> wersji pozwala na zapisywanie zmian dokonanych w plikach, łączenie </w:t>
      </w:r>
      <w:r w:rsidR="008915D3">
        <w:t>plików w których dokonano równolegle edycji czy powrót do danej wersji pliku. Git jest tak zwanym rozproszonym systemem kontroli wersji</w:t>
      </w:r>
      <w:r w:rsidR="00EE0960">
        <w:t>;</w:t>
      </w:r>
      <w:r w:rsidR="008915D3">
        <w:t xml:space="preserve"> oznacza to, że każda kopia repozytorium posiada wszystkie jego gałęzie i każdy klient posiada dokładną jego kopię.</w:t>
      </w:r>
      <w:r w:rsidR="00893F37">
        <w:t xml:space="preserve"> </w:t>
      </w:r>
      <w:r w:rsidR="00EE0960">
        <w:t xml:space="preserve">Badania </w:t>
      </w:r>
      <w:r>
        <w:t xml:space="preserve">przeprowadzone przez serwis </w:t>
      </w:r>
      <w:proofErr w:type="spellStart"/>
      <w:r>
        <w:t>stackoverflow</w:t>
      </w:r>
      <w:proofErr w:type="spellEnd"/>
      <w:r>
        <w:t>[9]</w:t>
      </w:r>
      <w:r w:rsidR="00EE0960">
        <w:t xml:space="preserve"> w</w:t>
      </w:r>
      <w:r>
        <w:t>y</w:t>
      </w:r>
      <w:r w:rsidR="00EE0960">
        <w:t xml:space="preserve">kazały, że aż 93% programistów korzysta z Gita, co </w:t>
      </w:r>
      <w:r w:rsidR="00731B79">
        <w:t>sprawia</w:t>
      </w:r>
      <w:r w:rsidR="00EE0960">
        <w:t>, że te</w:t>
      </w:r>
      <w:r>
        <w:t>n</w:t>
      </w:r>
      <w:r w:rsidR="00EE0960">
        <w:t xml:space="preserve"> system kontroli </w:t>
      </w:r>
      <w:r w:rsidR="008F779D">
        <w:t xml:space="preserve">wersji </w:t>
      </w:r>
      <w:r w:rsidR="00EE0960">
        <w:t>jest najczęściej używanym narz</w:t>
      </w:r>
      <w:r>
        <w:t>ę</w:t>
      </w:r>
      <w:r w:rsidR="00EE0960">
        <w:t>dziem przez programist</w:t>
      </w:r>
      <w:r w:rsidR="0038763D">
        <w:t>ów.</w:t>
      </w:r>
    </w:p>
    <w:p w14:paraId="5A2F092D" w14:textId="597FDADD" w:rsidR="00FE3DD7" w:rsidRDefault="00FE3DD7" w:rsidP="00FD76BE"/>
    <w:p w14:paraId="18FC301F" w14:textId="1DCED4F4" w:rsidR="00FE3DD7" w:rsidRDefault="00FE3DD7" w:rsidP="00FD76BE"/>
    <w:p w14:paraId="22CC5741" w14:textId="77777777" w:rsidR="00FE3DD7" w:rsidRDefault="00FE3DD7" w:rsidP="00FD76BE"/>
    <w:p w14:paraId="7566A87F" w14:textId="50044D8C" w:rsidR="00893F37" w:rsidRDefault="000E4859" w:rsidP="000E4859">
      <w:pPr>
        <w:pStyle w:val="Nagwek3"/>
        <w:rPr>
          <w:b/>
          <w:bCs/>
        </w:rPr>
      </w:pPr>
      <w:bookmarkStart w:id="17" w:name="_Toc97749600"/>
      <w:r w:rsidRPr="000E4859">
        <w:rPr>
          <w:b/>
          <w:bCs/>
        </w:rPr>
        <w:lastRenderedPageBreak/>
        <w:t>2.1.3</w:t>
      </w:r>
      <w:r>
        <w:rPr>
          <w:b/>
          <w:bCs/>
        </w:rPr>
        <w:t xml:space="preserve"> </w:t>
      </w:r>
      <w:r w:rsidR="0089621D">
        <w:rPr>
          <w:b/>
          <w:bCs/>
        </w:rPr>
        <w:t>XAMPP</w:t>
      </w:r>
      <w:bookmarkEnd w:id="17"/>
    </w:p>
    <w:p w14:paraId="501FD7E3" w14:textId="131C40AD" w:rsidR="0089621D" w:rsidRDefault="0038763D" w:rsidP="0089621D">
      <w:r>
        <w:t>XAMPP</w:t>
      </w:r>
      <w:r w:rsidR="0089621D">
        <w:t xml:space="preserve"> to pakiet w którego skład wchodzą </w:t>
      </w:r>
      <w:proofErr w:type="spellStart"/>
      <w:r w:rsidR="0089621D">
        <w:t>server</w:t>
      </w:r>
      <w:proofErr w:type="spellEnd"/>
      <w:r w:rsidR="0089621D">
        <w:t xml:space="preserve"> Apache</w:t>
      </w:r>
      <w:r>
        <w:t xml:space="preserve"> oraz </w:t>
      </w:r>
      <w:r w:rsidR="0089621D">
        <w:t xml:space="preserve">bazy danych MySQL </w:t>
      </w:r>
      <w:r w:rsidR="008F779D">
        <w:br/>
      </w:r>
      <w:r w:rsidR="0089621D">
        <w:t>i interpreter</w:t>
      </w:r>
      <w:r w:rsidR="008F779D">
        <w:t>y</w:t>
      </w:r>
      <w:r w:rsidR="0089621D">
        <w:t xml:space="preserve"> dla PHP i Perl. W projekcie wykorzystano </w:t>
      </w:r>
      <w:proofErr w:type="spellStart"/>
      <w:r w:rsidR="0089621D">
        <w:t>server</w:t>
      </w:r>
      <w:proofErr w:type="spellEnd"/>
      <w:r w:rsidR="0089621D">
        <w:t xml:space="preserve"> Apache i bazę danych MySQL. Pakiet ten został użyty ze względu na mały rozmiar aplikacji i brak konieczności </w:t>
      </w:r>
      <w:r w:rsidR="00FE3DD7">
        <w:t xml:space="preserve">wystawiania </w:t>
      </w:r>
      <w:proofErr w:type="spellStart"/>
      <w:r w:rsidR="00FE3DD7">
        <w:t>aplikaji</w:t>
      </w:r>
      <w:proofErr w:type="spellEnd"/>
      <w:r w:rsidR="00FE3DD7">
        <w:t xml:space="preserve"> na serwerze produkcyjnym. XAMPP pozwala na uruchomienie całego środowiska lokalnie</w:t>
      </w:r>
    </w:p>
    <w:p w14:paraId="3DE9E951" w14:textId="77777777" w:rsidR="000C65E7" w:rsidRDefault="000C65E7" w:rsidP="0089621D"/>
    <w:p w14:paraId="6168E057" w14:textId="4E4BDA51" w:rsidR="00FE3DD7" w:rsidRDefault="00FE3DD7" w:rsidP="00FE3DD7">
      <w:pPr>
        <w:pStyle w:val="Nagwek2"/>
      </w:pPr>
      <w:bookmarkStart w:id="18" w:name="_Toc97749601"/>
      <w:r>
        <w:t>2.2 Front-end</w:t>
      </w:r>
      <w:bookmarkEnd w:id="18"/>
    </w:p>
    <w:p w14:paraId="4F032AEB" w14:textId="0E1840F9" w:rsidR="00FE3DD7" w:rsidRDefault="00FE3DD7" w:rsidP="00FE3DD7">
      <w:pPr>
        <w:pStyle w:val="Nagwek3"/>
        <w:rPr>
          <w:b/>
          <w:bCs/>
        </w:rPr>
      </w:pPr>
      <w:bookmarkStart w:id="19" w:name="_Toc97749602"/>
      <w:r w:rsidRPr="00FE3DD7">
        <w:rPr>
          <w:b/>
          <w:bCs/>
        </w:rPr>
        <w:t>2.2.1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Javascript</w:t>
      </w:r>
      <w:proofErr w:type="spellEnd"/>
      <w:r w:rsidR="00710EA6">
        <w:rPr>
          <w:b/>
          <w:bCs/>
        </w:rPr>
        <w:t xml:space="preserve"> w wersji ES7</w:t>
      </w:r>
      <w:bookmarkEnd w:id="19"/>
    </w:p>
    <w:p w14:paraId="66933992" w14:textId="0EB94A79" w:rsidR="00FE3DD7" w:rsidRDefault="00FE3DD7" w:rsidP="00FE3DD7">
      <w:proofErr w:type="spellStart"/>
      <w:r>
        <w:t>Javascript</w:t>
      </w:r>
      <w:proofErr w:type="spellEnd"/>
      <w:r>
        <w:t xml:space="preserve"> jest skryptowym językiem programowania służącym głównie przy tworzeniu stron internetowych</w:t>
      </w:r>
      <w:r w:rsidR="00710EA6">
        <w:t>. Jedną z głównych zalet</w:t>
      </w:r>
      <w:r w:rsidR="008F779D">
        <w:t xml:space="preserve"> </w:t>
      </w:r>
      <w:proofErr w:type="spellStart"/>
      <w:r w:rsidR="008F779D">
        <w:t>javascriptu</w:t>
      </w:r>
      <w:proofErr w:type="spellEnd"/>
      <w:r w:rsidR="0038763D" w:rsidRPr="0038763D">
        <w:rPr>
          <w:color w:val="FF0000"/>
        </w:rPr>
        <w:t xml:space="preserve"> </w:t>
      </w:r>
      <w:r w:rsidR="00710EA6">
        <w:t xml:space="preserve">jest odciążenie serwera </w:t>
      </w:r>
      <w:r w:rsidR="003C74DA">
        <w:br/>
      </w:r>
      <w:r w:rsidR="00710EA6">
        <w:t>z wykonywania programu – kod wykonuje się</w:t>
      </w:r>
      <w:r w:rsidR="0038763D">
        <w:t xml:space="preserve"> </w:t>
      </w:r>
      <w:r w:rsidR="00710EA6">
        <w:t>po stronie klienta.</w:t>
      </w:r>
      <w:r w:rsidR="003C74DA">
        <w:t xml:space="preserve"> Według definicji zawartej na stronie developer.mozilla.org</w:t>
      </w:r>
      <w:r w:rsidR="00710EA6">
        <w:t xml:space="preserve"> </w:t>
      </w:r>
      <w:r w:rsidR="00F55FF6">
        <w:t>„Każda karta przeglądarki jest swoim własnym kontenerem dla kodu, który w niej się wykonuje (te kontenery są nazywane technicznie "środowiskami wykonywania" (ang. "</w:t>
      </w:r>
      <w:proofErr w:type="spellStart"/>
      <w:r w:rsidR="00F55FF6">
        <w:t>execution</w:t>
      </w:r>
      <w:proofErr w:type="spellEnd"/>
      <w:r w:rsidR="00F55FF6">
        <w:t xml:space="preserve"> </w:t>
      </w:r>
      <w:proofErr w:type="spellStart"/>
      <w:r w:rsidR="00F55FF6">
        <w:t>environments</w:t>
      </w:r>
      <w:proofErr w:type="spellEnd"/>
      <w:r w:rsidR="00F55FF6">
        <w:t>")</w:t>
      </w:r>
      <w:r w:rsidR="003C74DA">
        <w:t xml:space="preserve">. </w:t>
      </w:r>
      <w:r w:rsidR="00F55FF6">
        <w:t xml:space="preserve"> </w:t>
      </w:r>
      <w:r w:rsidR="003C74DA">
        <w:t>O</w:t>
      </w:r>
      <w:r w:rsidR="00F55FF6">
        <w:t xml:space="preserve">znacza to, </w:t>
      </w:r>
      <w:r w:rsidR="003C74DA">
        <w:t>ż</w:t>
      </w:r>
      <w:r w:rsidR="00F55FF6">
        <w:t xml:space="preserve">e w większości przypadków kod w każdej karcie jest wykonywany oddzielnie i kod z jednej z kart nie jest w stanie bezpośrednio wpłynąć na ten wykonujący się w innej karcie.”[10] </w:t>
      </w:r>
    </w:p>
    <w:p w14:paraId="7FF9DC42" w14:textId="6567D0DB" w:rsidR="00F55FF6" w:rsidRDefault="00F55FF6" w:rsidP="00FE3DD7">
      <w:proofErr w:type="spellStart"/>
      <w:r>
        <w:t>Javascript</w:t>
      </w:r>
      <w:proofErr w:type="spellEnd"/>
      <w:r>
        <w:t xml:space="preserve"> posiada również wiele bibliotek usprawniających pisanie stron. Najważniejszą biblioteką po stronie front-endu</w:t>
      </w:r>
      <w:r w:rsidR="00A34B5E">
        <w:t xml:space="preserve"> jest </w:t>
      </w:r>
      <w:proofErr w:type="spellStart"/>
      <w:r w:rsidR="00A34B5E">
        <w:t>React</w:t>
      </w:r>
      <w:proofErr w:type="spellEnd"/>
      <w:r w:rsidR="00A34B5E">
        <w:t>.</w:t>
      </w:r>
    </w:p>
    <w:p w14:paraId="5AC45612" w14:textId="5832A0C2" w:rsidR="007B75FE" w:rsidRDefault="009B15DA" w:rsidP="009B15DA">
      <w:pPr>
        <w:pStyle w:val="Nagwek4"/>
      </w:pPr>
      <w:r>
        <w:t>2.2.1.1 React.js</w:t>
      </w:r>
    </w:p>
    <w:p w14:paraId="294E0978" w14:textId="231E836E" w:rsidR="009B15DA" w:rsidRDefault="009B15DA" w:rsidP="009B15DA">
      <w:r>
        <w:t xml:space="preserve">Biblioteka </w:t>
      </w:r>
      <w:proofErr w:type="spellStart"/>
      <w:r>
        <w:t>React</w:t>
      </w:r>
      <w:proofErr w:type="spellEnd"/>
      <w:r>
        <w:t xml:space="preserve"> pozwala na łatwiejsze projektowanie i implementację stron internetowych. Główną ideą jest tworzenie wyizolowanych komponentów, zamiast szablonów. Komponenty możemy dowolnie łączyć w </w:t>
      </w:r>
      <w:r w:rsidR="00F94CA8">
        <w:t xml:space="preserve">jeden większy moduł. </w:t>
      </w:r>
      <w:r w:rsidR="000873D0">
        <w:t>Kolejną zaletą</w:t>
      </w:r>
      <w:r w:rsidR="003C74DA">
        <w:t xml:space="preserve"> </w:t>
      </w:r>
      <w:proofErr w:type="spellStart"/>
      <w:r w:rsidR="003C74DA">
        <w:t>Reacta</w:t>
      </w:r>
      <w:proofErr w:type="spellEnd"/>
      <w:r w:rsidR="000873D0">
        <w:t xml:space="preserve"> jest posiadanie </w:t>
      </w:r>
      <w:proofErr w:type="spellStart"/>
      <w:r w:rsidR="000873D0">
        <w:t>Vitual</w:t>
      </w:r>
      <w:proofErr w:type="spellEnd"/>
      <w:r w:rsidR="000873D0">
        <w:t xml:space="preserve"> DOM które pozwala na aktualizację drzewa DOM w wybranym fragmencie zamiast całości. </w:t>
      </w:r>
    </w:p>
    <w:p w14:paraId="676A9922" w14:textId="0C963C72" w:rsidR="0011639D" w:rsidRDefault="0011639D" w:rsidP="009B15DA">
      <w:proofErr w:type="spellStart"/>
      <w:r>
        <w:t>React</w:t>
      </w:r>
      <w:proofErr w:type="spellEnd"/>
      <w:r>
        <w:t xml:space="preserve"> pozwala również na budowę aplikacji </w:t>
      </w:r>
      <w:proofErr w:type="spellStart"/>
      <w:r>
        <w:t>jednostronnicowych</w:t>
      </w:r>
      <w:proofErr w:type="spellEnd"/>
      <w:r w:rsidR="003C74DA">
        <w:t>,</w:t>
      </w:r>
      <w:r>
        <w:t xml:space="preserve"> gdzie użytkownik nie musi czekać na ładowanie kolejnych podstron aplikacji</w:t>
      </w:r>
      <w:r w:rsidR="003C74DA">
        <w:t>. S</w:t>
      </w:r>
      <w:r>
        <w:t xml:space="preserve">prawia ona wrażenie bardziej interaktywnej i szybszej. </w:t>
      </w:r>
    </w:p>
    <w:p w14:paraId="3DA05276" w14:textId="6E038F56" w:rsidR="00BF55A7" w:rsidRDefault="0011639D" w:rsidP="009B15DA">
      <w:r>
        <w:t xml:space="preserve">Ważnym </w:t>
      </w:r>
      <w:r w:rsidR="00FD1A3E">
        <w:t xml:space="preserve">argumentem dla wyboru biblioteki </w:t>
      </w:r>
      <w:proofErr w:type="spellStart"/>
      <w:r w:rsidR="00FD1A3E">
        <w:t>React</w:t>
      </w:r>
      <w:proofErr w:type="spellEnd"/>
      <w:r>
        <w:t xml:space="preserve"> jest również duża społeczność programistów używających </w:t>
      </w:r>
      <w:r w:rsidR="00FD1A3E">
        <w:t>jej. Pozwala to na</w:t>
      </w:r>
      <w:r w:rsidR="00BF55A7">
        <w:t xml:space="preserve"> znale</w:t>
      </w:r>
      <w:r w:rsidR="00FD1A3E">
        <w:t>zienie</w:t>
      </w:r>
      <w:r w:rsidR="00BF55A7">
        <w:t xml:space="preserve"> rozwiązań</w:t>
      </w:r>
      <w:r w:rsidR="00FD1A3E">
        <w:t xml:space="preserve"> wielu problemów</w:t>
      </w:r>
      <w:r w:rsidR="00BF55A7">
        <w:t xml:space="preserve"> </w:t>
      </w:r>
      <w:r w:rsidR="00FD1A3E">
        <w:t xml:space="preserve">programistycznych oraz ułatwia wzajemną pomoc </w:t>
      </w:r>
      <w:r w:rsidR="00BF55A7">
        <w:t xml:space="preserve">innych użytkowników. </w:t>
      </w:r>
    </w:p>
    <w:p w14:paraId="7311705F" w14:textId="4A8856AD" w:rsidR="0011639D" w:rsidRDefault="0011639D" w:rsidP="009B15DA">
      <w:r>
        <w:t xml:space="preserve"> </w:t>
      </w:r>
    </w:p>
    <w:p w14:paraId="1D073406" w14:textId="77777777" w:rsidR="00BF55A7" w:rsidRDefault="00BF55A7" w:rsidP="00BF55A7">
      <w:pPr>
        <w:keepNext/>
      </w:pPr>
      <w:r>
        <w:rPr>
          <w:noProof/>
        </w:rPr>
        <w:lastRenderedPageBreak/>
        <w:drawing>
          <wp:inline distT="0" distB="0" distL="0" distR="0" wp14:anchorId="5BA05F1B" wp14:editId="5ABD0A08">
            <wp:extent cx="4144498" cy="4627756"/>
            <wp:effectExtent l="0" t="0" r="8890" b="190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1394" cy="46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1492" w14:textId="16E874AA" w:rsidR="00BF55A7" w:rsidRDefault="00BF55A7" w:rsidP="00BF55A7">
      <w:pPr>
        <w:pStyle w:val="Legenda"/>
      </w:pPr>
      <w:r>
        <w:t xml:space="preserve">Rysunek </w:t>
      </w:r>
      <w:fldSimple w:instr=" SEQ Rysunek \* ARABIC ">
        <w:r w:rsidR="00DB27B4">
          <w:rPr>
            <w:noProof/>
          </w:rPr>
          <w:t>4</w:t>
        </w:r>
      </w:fldSimple>
      <w:r>
        <w:t xml:space="preserve"> Najbardziej popularne </w:t>
      </w:r>
      <w:proofErr w:type="spellStart"/>
      <w:r>
        <w:t>frameworki</w:t>
      </w:r>
      <w:proofErr w:type="spellEnd"/>
      <w:r>
        <w:t xml:space="preserve"> wśród web developerów w 2021 [11]</w:t>
      </w:r>
    </w:p>
    <w:p w14:paraId="1EA8E6D2" w14:textId="50ABDB2F" w:rsidR="00BF55A7" w:rsidRDefault="00BF55A7" w:rsidP="00BF55A7"/>
    <w:p w14:paraId="310153C3" w14:textId="68A12C64" w:rsidR="00BF55A7" w:rsidRDefault="00F840D7" w:rsidP="00F840D7">
      <w:pPr>
        <w:pStyle w:val="Nagwek4"/>
      </w:pPr>
      <w:r>
        <w:t xml:space="preserve">2.2.1.2 </w:t>
      </w:r>
      <w:proofErr w:type="spellStart"/>
      <w:r>
        <w:t>Bulma</w:t>
      </w:r>
      <w:proofErr w:type="spellEnd"/>
    </w:p>
    <w:p w14:paraId="0A30F3BD" w14:textId="0290F23B" w:rsidR="00F840D7" w:rsidRDefault="002E0168" w:rsidP="00F840D7">
      <w:proofErr w:type="spellStart"/>
      <w:r w:rsidRPr="002E0168">
        <w:t>Bulma</w:t>
      </w:r>
      <w:proofErr w:type="spellEnd"/>
      <w:r w:rsidRPr="002E0168">
        <w:t xml:space="preserve"> jest darmowym</w:t>
      </w:r>
      <w:r>
        <w:t xml:space="preserve"> </w:t>
      </w:r>
      <w:proofErr w:type="spellStart"/>
      <w:r w:rsidRPr="002E0168">
        <w:t>frameworkiem</w:t>
      </w:r>
      <w:proofErr w:type="spellEnd"/>
      <w:r w:rsidRPr="002E0168">
        <w:t xml:space="preserve">, który dostarcza gotowe do użycia komponenty </w:t>
      </w:r>
      <w:proofErr w:type="spellStart"/>
      <w:r w:rsidRPr="002E0168">
        <w:t>frontendowe</w:t>
      </w:r>
      <w:proofErr w:type="spellEnd"/>
      <w:r w:rsidRPr="002E0168">
        <w:t>, które można łatwo połączyć w celu zbudowania responsywnych interfejsów internetowych.</w:t>
      </w:r>
      <w:r>
        <w:t xml:space="preserve"> Pozwala on budować responsywne i skomplikowane style bez zaawansowanej znajomości CSS</w:t>
      </w:r>
      <w:r w:rsidR="00526673">
        <w:t xml:space="preserve">. </w:t>
      </w:r>
      <w:proofErr w:type="spellStart"/>
      <w:r w:rsidR="00526673">
        <w:t>Bulma</w:t>
      </w:r>
      <w:proofErr w:type="spellEnd"/>
      <w:r w:rsidR="00351CC7">
        <w:t xml:space="preserve"> w projekcie została użyta do </w:t>
      </w:r>
      <w:proofErr w:type="spellStart"/>
      <w:r w:rsidR="00351CC7">
        <w:t>ostylowania</w:t>
      </w:r>
      <w:proofErr w:type="spellEnd"/>
      <w:r w:rsidR="00351CC7">
        <w:t xml:space="preserve"> strony.</w:t>
      </w:r>
    </w:p>
    <w:p w14:paraId="1F600C45" w14:textId="77777777" w:rsidR="003A790E" w:rsidRDefault="003A790E" w:rsidP="00F840D7"/>
    <w:p w14:paraId="3CACFF5B" w14:textId="450562A9" w:rsidR="003A790E" w:rsidRPr="00500C11" w:rsidRDefault="003A790E" w:rsidP="003A790E">
      <w:pPr>
        <w:pStyle w:val="Nagwek3"/>
        <w:rPr>
          <w:b/>
          <w:bCs/>
        </w:rPr>
      </w:pPr>
      <w:bookmarkStart w:id="20" w:name="_Toc97749603"/>
      <w:r w:rsidRPr="00500C11">
        <w:rPr>
          <w:b/>
          <w:bCs/>
        </w:rPr>
        <w:t>2.2.2 HTML w wersji 5</w:t>
      </w:r>
      <w:bookmarkEnd w:id="20"/>
    </w:p>
    <w:p w14:paraId="7AA6B459" w14:textId="0DA97669" w:rsidR="003A790E" w:rsidRDefault="0070585E" w:rsidP="003A790E">
      <w:r>
        <w:t>HTML jest językiem znaczników używanym do tworzenia struktur stron internetowych. Odpowiada też za to</w:t>
      </w:r>
      <w:r w:rsidR="00526673">
        <w:t>,</w:t>
      </w:r>
      <w:r>
        <w:t xml:space="preserve"> co wyświetlane jest na ekranie. HTML 5 obsługuje tradycyjną skł</w:t>
      </w:r>
      <w:r w:rsidR="00500C11">
        <w:t>a</w:t>
      </w:r>
      <w:r>
        <w:t>dnię HTML 5 oraz XHTML</w:t>
      </w:r>
      <w:r w:rsidR="00500C11">
        <w:t xml:space="preserve">. </w:t>
      </w:r>
    </w:p>
    <w:p w14:paraId="34EC4B83" w14:textId="77777777" w:rsidR="00500C11" w:rsidRDefault="00500C11" w:rsidP="003A790E"/>
    <w:p w14:paraId="01AB4093" w14:textId="4202BEC5" w:rsidR="00500C11" w:rsidRPr="00D54113" w:rsidRDefault="00500C11" w:rsidP="00500C11">
      <w:pPr>
        <w:pStyle w:val="Nagwek3"/>
        <w:rPr>
          <w:b/>
          <w:bCs/>
        </w:rPr>
      </w:pPr>
      <w:bookmarkStart w:id="21" w:name="_Toc97749604"/>
      <w:r w:rsidRPr="00D54113">
        <w:rPr>
          <w:b/>
          <w:bCs/>
        </w:rPr>
        <w:lastRenderedPageBreak/>
        <w:t>2.2.3 Kaskadowe arkusze stylów – CSS</w:t>
      </w:r>
      <w:bookmarkEnd w:id="21"/>
    </w:p>
    <w:p w14:paraId="5ADCD5CD" w14:textId="309A89AA" w:rsidR="00500C11" w:rsidRDefault="00D54113" w:rsidP="00500C11">
      <w:r w:rsidRPr="00D54113">
        <w:t xml:space="preserve">CSS jest jednym z podstawowych języków otwartej sieci i jest standaryzowany </w:t>
      </w:r>
      <w:r w:rsidR="00526673">
        <w:br/>
      </w:r>
      <w:r w:rsidRPr="00D54113">
        <w:t>w przeglądarkach internetowych zgodnie ze specyfikacją W3C</w:t>
      </w:r>
      <w:r>
        <w:t xml:space="preserve">. </w:t>
      </w:r>
      <w:r w:rsidR="00A66DED">
        <w:t xml:space="preserve">CSS </w:t>
      </w:r>
      <w:r w:rsidR="00526673">
        <w:t>służy do</w:t>
      </w:r>
      <w:r w:rsidR="00A66DED">
        <w:t xml:space="preserve"> ustalenia sposobu wyświetlania strony internetowej. Kaskadowe arkusze stylów określają  reguły wyświetlania danych elementów HTML strony przez przeglądarkę. </w:t>
      </w:r>
      <w:r w:rsidR="000C65E7">
        <w:t>CSS p</w:t>
      </w:r>
      <w:r w:rsidR="00A66DED">
        <w:t xml:space="preserve">ozwala </w:t>
      </w:r>
      <w:r w:rsidR="000C65E7">
        <w:t>również</w:t>
      </w:r>
      <w:r w:rsidR="00A66DED">
        <w:t xml:space="preserve"> na ustalenie wyglądu poszczególnych elementów</w:t>
      </w:r>
      <w:r w:rsidR="000C65E7">
        <w:t xml:space="preserve">, takich </w:t>
      </w:r>
      <w:r w:rsidR="00A66DED">
        <w:t>jak kolor i wielkość czcionki</w:t>
      </w:r>
      <w:r>
        <w:t>, wielkość marginesu czy układ list.</w:t>
      </w:r>
    </w:p>
    <w:p w14:paraId="3BA435E0" w14:textId="33A01753" w:rsidR="00351CC7" w:rsidRDefault="00351CC7" w:rsidP="00500C11">
      <w:r>
        <w:t xml:space="preserve">W projekcie wraz z pomocą </w:t>
      </w:r>
      <w:proofErr w:type="spellStart"/>
      <w:r>
        <w:t>frameworku</w:t>
      </w:r>
      <w:proofErr w:type="spellEnd"/>
      <w:r>
        <w:t xml:space="preserve"> </w:t>
      </w:r>
      <w:proofErr w:type="spellStart"/>
      <w:r>
        <w:t>Bulma</w:t>
      </w:r>
      <w:proofErr w:type="spellEnd"/>
      <w:r>
        <w:t xml:space="preserve"> CSS odpowiada za wygląd i układ stron aplikacji.</w:t>
      </w:r>
    </w:p>
    <w:p w14:paraId="1FAB9974" w14:textId="152AC9DD" w:rsidR="000C65E7" w:rsidRDefault="000C65E7" w:rsidP="00500C11"/>
    <w:p w14:paraId="258EEB25" w14:textId="76DFA555" w:rsidR="000C65E7" w:rsidRDefault="000C65E7" w:rsidP="00500C11"/>
    <w:p w14:paraId="7CD6A53C" w14:textId="518DFCA3" w:rsidR="000C65E7" w:rsidRDefault="000C65E7" w:rsidP="00500C11"/>
    <w:p w14:paraId="4F21CD35" w14:textId="5ECA5BD8" w:rsidR="000C65E7" w:rsidRDefault="000C65E7" w:rsidP="00500C11"/>
    <w:p w14:paraId="14325566" w14:textId="6A02DB0E" w:rsidR="000C65E7" w:rsidRDefault="000C65E7" w:rsidP="00500C11"/>
    <w:p w14:paraId="0A9AA059" w14:textId="69063E43" w:rsidR="000C65E7" w:rsidRDefault="000C65E7" w:rsidP="00500C11"/>
    <w:p w14:paraId="2F8F7891" w14:textId="2E111F8E" w:rsidR="000C65E7" w:rsidRDefault="000C65E7" w:rsidP="00500C11"/>
    <w:p w14:paraId="61F44BFF" w14:textId="7414656D" w:rsidR="000C65E7" w:rsidRDefault="000C65E7" w:rsidP="00500C11"/>
    <w:p w14:paraId="4D840719" w14:textId="5D1137B3" w:rsidR="000C65E7" w:rsidRDefault="000C65E7" w:rsidP="00500C11"/>
    <w:p w14:paraId="7892C443" w14:textId="3180304F" w:rsidR="000C65E7" w:rsidRDefault="000C65E7" w:rsidP="00500C11"/>
    <w:p w14:paraId="1DCA04D1" w14:textId="6A278FA7" w:rsidR="000C65E7" w:rsidRDefault="000C65E7" w:rsidP="00500C11"/>
    <w:p w14:paraId="0ABEEFAF" w14:textId="59FDC345" w:rsidR="000C65E7" w:rsidRDefault="000C65E7" w:rsidP="00500C11"/>
    <w:p w14:paraId="77391ED5" w14:textId="6560B961" w:rsidR="000C65E7" w:rsidRDefault="000C65E7" w:rsidP="00500C11"/>
    <w:p w14:paraId="4AB49C93" w14:textId="0DE7812E" w:rsidR="000C65E7" w:rsidRDefault="000C65E7" w:rsidP="00500C11"/>
    <w:p w14:paraId="05538A05" w14:textId="70E2A027" w:rsidR="000C65E7" w:rsidRDefault="000C65E7" w:rsidP="00500C11"/>
    <w:p w14:paraId="4126FD2A" w14:textId="0FCB1DFC" w:rsidR="000C65E7" w:rsidRDefault="000C65E7" w:rsidP="00500C11"/>
    <w:p w14:paraId="7E4A0B55" w14:textId="79A1C452" w:rsidR="000C65E7" w:rsidRDefault="000C65E7" w:rsidP="00500C11"/>
    <w:p w14:paraId="4DF57526" w14:textId="5C9C1A47" w:rsidR="000C65E7" w:rsidRDefault="000C65E7" w:rsidP="00500C11"/>
    <w:p w14:paraId="6BA91013" w14:textId="4FDA9386" w:rsidR="000C65E7" w:rsidRDefault="000C65E7" w:rsidP="00500C11"/>
    <w:p w14:paraId="0F5A67CE" w14:textId="1A4D016F" w:rsidR="000C65E7" w:rsidRDefault="000C65E7" w:rsidP="00500C11"/>
    <w:p w14:paraId="173CD0A0" w14:textId="77777777" w:rsidR="000C65E7" w:rsidRDefault="000C65E7" w:rsidP="00500C11"/>
    <w:p w14:paraId="2F8BE8EF" w14:textId="3A94179D" w:rsidR="00D54113" w:rsidRPr="00526673" w:rsidRDefault="004E1A8A" w:rsidP="004E1A8A">
      <w:pPr>
        <w:pStyle w:val="Nagwek2"/>
        <w:rPr>
          <w:lang w:val="en-US"/>
        </w:rPr>
      </w:pPr>
      <w:bookmarkStart w:id="22" w:name="_Toc97749605"/>
      <w:r w:rsidRPr="00526673">
        <w:rPr>
          <w:lang w:val="en-US"/>
        </w:rPr>
        <w:lastRenderedPageBreak/>
        <w:t>2.3 Back-end</w:t>
      </w:r>
      <w:bookmarkEnd w:id="22"/>
    </w:p>
    <w:p w14:paraId="5E5AC264" w14:textId="5320A562" w:rsidR="004E1A8A" w:rsidRPr="006D6157" w:rsidRDefault="004E1A8A" w:rsidP="004E1A8A">
      <w:pPr>
        <w:pStyle w:val="Nagwek3"/>
        <w:rPr>
          <w:b/>
          <w:bCs/>
          <w:lang w:val="en-US"/>
        </w:rPr>
      </w:pPr>
      <w:bookmarkStart w:id="23" w:name="_Toc97749606"/>
      <w:r w:rsidRPr="006D6157">
        <w:rPr>
          <w:b/>
          <w:bCs/>
          <w:lang w:val="en-US"/>
        </w:rPr>
        <w:t xml:space="preserve">2.3.1 Python w </w:t>
      </w:r>
      <w:proofErr w:type="spellStart"/>
      <w:r w:rsidRPr="006D6157">
        <w:rPr>
          <w:b/>
          <w:bCs/>
          <w:lang w:val="en-US"/>
        </w:rPr>
        <w:t>wersji</w:t>
      </w:r>
      <w:proofErr w:type="spellEnd"/>
      <w:r w:rsidRPr="006D6157">
        <w:rPr>
          <w:b/>
          <w:bCs/>
          <w:lang w:val="en-US"/>
        </w:rPr>
        <w:t xml:space="preserve"> 3.7.4</w:t>
      </w:r>
      <w:bookmarkEnd w:id="23"/>
    </w:p>
    <w:p w14:paraId="26758BE7" w14:textId="46CCB7D1" w:rsidR="00A531DB" w:rsidRDefault="00A531DB" w:rsidP="00A531DB">
      <w:proofErr w:type="spellStart"/>
      <w:r w:rsidRPr="00A531DB">
        <w:t>Python</w:t>
      </w:r>
      <w:proofErr w:type="spellEnd"/>
      <w:r w:rsidRPr="00A531DB">
        <w:t xml:space="preserve"> jest interpretowanym, obiektowym, wysokopoziomowym językiem programowani</w:t>
      </w:r>
      <w:r>
        <w:t>a</w:t>
      </w:r>
      <w:r w:rsidRPr="00A531DB">
        <w:t xml:space="preserve">. </w:t>
      </w:r>
      <w:proofErr w:type="spellStart"/>
      <w:r w:rsidR="0009496B">
        <w:t>Python</w:t>
      </w:r>
      <w:proofErr w:type="spellEnd"/>
      <w:r w:rsidR="0009496B">
        <w:t xml:space="preserve"> posiada wiele zastosowań</w:t>
      </w:r>
      <w:r w:rsidR="000C65E7">
        <w:t>,</w:t>
      </w:r>
      <w:r w:rsidR="0009496B">
        <w:t xml:space="preserve"> na co pozwala duża ilość dostępnych bibliotek. Aktualnie </w:t>
      </w:r>
      <w:proofErr w:type="spellStart"/>
      <w:r w:rsidR="0009496B">
        <w:t>python</w:t>
      </w:r>
      <w:proofErr w:type="spellEnd"/>
      <w:r w:rsidR="0009496B">
        <w:t xml:space="preserve"> jest używany</w:t>
      </w:r>
      <w:r w:rsidR="006D6157">
        <w:t xml:space="preserve"> między innymi</w:t>
      </w:r>
      <w:r w:rsidR="0009496B">
        <w:t xml:space="preserve"> do:</w:t>
      </w:r>
    </w:p>
    <w:p w14:paraId="22E70D26" w14:textId="04D4BB80" w:rsidR="0009496B" w:rsidRDefault="00310DF6" w:rsidP="0009496B">
      <w:r>
        <w:t>-</w:t>
      </w:r>
      <w:r w:rsidR="0009496B">
        <w:t>Oblicze</w:t>
      </w:r>
      <w:r>
        <w:t>ń</w:t>
      </w:r>
      <w:r w:rsidR="0009496B">
        <w:t xml:space="preserve"> naukow</w:t>
      </w:r>
      <w:r>
        <w:t>ych</w:t>
      </w:r>
      <w:r w:rsidR="0009496B">
        <w:t xml:space="preserve"> i numeryczn</w:t>
      </w:r>
      <w:r>
        <w:t>ych</w:t>
      </w:r>
      <w:r w:rsidR="0009496B">
        <w:t xml:space="preserve"> </w:t>
      </w:r>
    </w:p>
    <w:p w14:paraId="750D2F5F" w14:textId="57531B9C" w:rsidR="0009496B" w:rsidRDefault="00310DF6" w:rsidP="0009496B">
      <w:r>
        <w:t>-</w:t>
      </w:r>
      <w:r w:rsidR="0009496B">
        <w:t>Aplikacj</w:t>
      </w:r>
      <w:r>
        <w:t>i</w:t>
      </w:r>
      <w:r w:rsidR="0009496B">
        <w:t xml:space="preserve"> biznesow</w:t>
      </w:r>
      <w:r>
        <w:t>ych</w:t>
      </w:r>
    </w:p>
    <w:p w14:paraId="15DF50FE" w14:textId="1325DF4C" w:rsidR="0009496B" w:rsidRDefault="00310DF6" w:rsidP="0009496B">
      <w:r>
        <w:t xml:space="preserve">-Tworzenia </w:t>
      </w:r>
      <w:r w:rsidR="0009496B">
        <w:t>serwis</w:t>
      </w:r>
      <w:r>
        <w:t>ów webowych</w:t>
      </w:r>
      <w:r w:rsidR="0009496B">
        <w:t xml:space="preserve"> </w:t>
      </w:r>
    </w:p>
    <w:p w14:paraId="2EF41E5B" w14:textId="530477AD" w:rsidR="00AA515B" w:rsidRDefault="00AA515B" w:rsidP="0009496B">
      <w:r>
        <w:t>-Tworzenia skryptów automatyzujących pracę</w:t>
      </w:r>
    </w:p>
    <w:p w14:paraId="3332CEF4" w14:textId="172E0D8E" w:rsidR="0009496B" w:rsidRDefault="006D6157" w:rsidP="006D6157">
      <w:pPr>
        <w:ind w:firstLine="0"/>
      </w:pPr>
      <w:r>
        <w:tab/>
        <w:t xml:space="preserve">W projekcie </w:t>
      </w:r>
      <w:proofErr w:type="spellStart"/>
      <w:r>
        <w:t>Python</w:t>
      </w:r>
      <w:proofErr w:type="spellEnd"/>
      <w:r>
        <w:t xml:space="preserve"> odpowiada za </w:t>
      </w:r>
      <w:proofErr w:type="spellStart"/>
      <w:r>
        <w:t>back</w:t>
      </w:r>
      <w:proofErr w:type="spellEnd"/>
      <w:r>
        <w:t xml:space="preserve">-end aplikacji, zbieranie danych i zarządzanie bazą danych przez użycie bibliotek i </w:t>
      </w:r>
      <w:proofErr w:type="spellStart"/>
      <w:r>
        <w:t>frameworków</w:t>
      </w:r>
      <w:proofErr w:type="spellEnd"/>
      <w:r>
        <w:t>.</w:t>
      </w:r>
    </w:p>
    <w:p w14:paraId="5CCACBBD" w14:textId="77777777" w:rsidR="000C65E7" w:rsidRDefault="000C65E7" w:rsidP="006D6157">
      <w:pPr>
        <w:ind w:firstLine="0"/>
      </w:pPr>
    </w:p>
    <w:p w14:paraId="0392BA42" w14:textId="5CBAA630" w:rsidR="006D6157" w:rsidRDefault="006D6157" w:rsidP="006D6157">
      <w:pPr>
        <w:pStyle w:val="Nagwek4"/>
      </w:pPr>
      <w:r>
        <w:t xml:space="preserve">2.3.1.1 </w:t>
      </w:r>
      <w:proofErr w:type="spellStart"/>
      <w:r>
        <w:t>FastAPI</w:t>
      </w:r>
      <w:proofErr w:type="spellEnd"/>
    </w:p>
    <w:p w14:paraId="7F867778" w14:textId="4CDB8187" w:rsidR="006D6157" w:rsidRDefault="00351CC7" w:rsidP="006D6157">
      <w:proofErr w:type="spellStart"/>
      <w:r>
        <w:t>FastAPI</w:t>
      </w:r>
      <w:proofErr w:type="spellEnd"/>
      <w:r>
        <w:t xml:space="preserve"> jest </w:t>
      </w:r>
      <w:proofErr w:type="spellStart"/>
      <w:r>
        <w:t>frameworkiem</w:t>
      </w:r>
      <w:proofErr w:type="spellEnd"/>
      <w:r>
        <w:t xml:space="preserve"> webowym pozwalającym na budowanie interfejsów API </w:t>
      </w:r>
      <w:r w:rsidR="00D72F95">
        <w:br/>
      </w:r>
      <w:r>
        <w:t xml:space="preserve">za pomocą języka </w:t>
      </w:r>
      <w:proofErr w:type="spellStart"/>
      <w:r>
        <w:t>Python</w:t>
      </w:r>
      <w:proofErr w:type="spellEnd"/>
      <w:r>
        <w:t xml:space="preserve">. </w:t>
      </w:r>
      <w:r w:rsidR="00D72F95">
        <w:t>Przy jego użyciu można</w:t>
      </w:r>
      <w:r w:rsidR="00251CF1">
        <w:t xml:space="preserve"> szybk</w:t>
      </w:r>
      <w:r w:rsidR="00D72F95">
        <w:t>o</w:t>
      </w:r>
      <w:r w:rsidR="00251CF1">
        <w:t xml:space="preserve"> </w:t>
      </w:r>
      <w:r w:rsidR="00D72F95">
        <w:t>z</w:t>
      </w:r>
      <w:r w:rsidR="00251CF1">
        <w:t>budow</w:t>
      </w:r>
      <w:r w:rsidR="00D72F95">
        <w:t>ać</w:t>
      </w:r>
      <w:r w:rsidR="00251CF1">
        <w:t xml:space="preserve"> </w:t>
      </w:r>
      <w:proofErr w:type="spellStart"/>
      <w:r w:rsidR="00251CF1">
        <w:t>backend</w:t>
      </w:r>
      <w:proofErr w:type="spellEnd"/>
      <w:r w:rsidR="00251CF1">
        <w:t xml:space="preserve"> aplikacji.</w:t>
      </w:r>
      <w:r w:rsidR="00FC58E7">
        <w:t xml:space="preserve"> </w:t>
      </w:r>
      <w:proofErr w:type="spellStart"/>
      <w:r w:rsidR="00E83523">
        <w:t>FastAPI</w:t>
      </w:r>
      <w:proofErr w:type="spellEnd"/>
      <w:r w:rsidR="00E83523">
        <w:t xml:space="preserve"> wyróżnia się na tle innych webowych </w:t>
      </w:r>
      <w:proofErr w:type="spellStart"/>
      <w:r w:rsidR="00E83523">
        <w:t>frameworków</w:t>
      </w:r>
      <w:proofErr w:type="spellEnd"/>
      <w:r w:rsidR="00E83523">
        <w:t xml:space="preserve"> </w:t>
      </w:r>
      <w:proofErr w:type="spellStart"/>
      <w:r w:rsidR="00E83523">
        <w:t>pythona</w:t>
      </w:r>
      <w:proofErr w:type="spellEnd"/>
      <w:r w:rsidR="00E83523">
        <w:t xml:space="preserve"> możliwością obsługi asynchronicznych zapytań.</w:t>
      </w:r>
      <w:r w:rsidR="00B4795B">
        <w:t xml:space="preserve"> </w:t>
      </w:r>
    </w:p>
    <w:p w14:paraId="1A79AB13" w14:textId="4ECB4266" w:rsidR="00251CF1" w:rsidRDefault="00251CF1" w:rsidP="006D6157">
      <w:r>
        <w:t xml:space="preserve">W projekcie </w:t>
      </w:r>
      <w:proofErr w:type="spellStart"/>
      <w:r>
        <w:t>FastAPI</w:t>
      </w:r>
      <w:proofErr w:type="spellEnd"/>
      <w:r>
        <w:t xml:space="preserve"> jest odpowiedzialny za przyjmowanie </w:t>
      </w:r>
      <w:proofErr w:type="spellStart"/>
      <w:r>
        <w:t>requestów</w:t>
      </w:r>
      <w:proofErr w:type="spellEnd"/>
      <w:r>
        <w:t xml:space="preserve"> i zwracanie odpowiednich odpowiedzi niezbędnych do poprawnego działania aplikacji.</w:t>
      </w:r>
      <w:r w:rsidR="00FC58E7">
        <w:t xml:space="preserve"> </w:t>
      </w:r>
      <w:proofErr w:type="spellStart"/>
      <w:r w:rsidR="00E83523" w:rsidRPr="00E83523">
        <w:t>FastAPI</w:t>
      </w:r>
      <w:proofErr w:type="spellEnd"/>
      <w:r w:rsidR="00E83523" w:rsidRPr="00E83523">
        <w:t xml:space="preserve"> automatycznie generuje dokumentację zgodną z </w:t>
      </w:r>
      <w:proofErr w:type="spellStart"/>
      <w:r w:rsidR="00E83523" w:rsidRPr="00E83523">
        <w:t>OpenAPI</w:t>
      </w:r>
      <w:proofErr w:type="spellEnd"/>
      <w:r w:rsidR="00E83523" w:rsidRPr="00E83523">
        <w:t xml:space="preserve"> przy użyciu interaktywnego </w:t>
      </w:r>
      <w:proofErr w:type="spellStart"/>
      <w:r w:rsidR="00E83523" w:rsidRPr="00E83523">
        <w:t>Swagger</w:t>
      </w:r>
      <w:proofErr w:type="spellEnd"/>
      <w:r w:rsidR="00E83523" w:rsidRPr="00E83523">
        <w:t xml:space="preserve"> UI.</w:t>
      </w:r>
      <w:r w:rsidR="00E83523">
        <w:t xml:space="preserve"> </w:t>
      </w:r>
      <w:r w:rsidR="004E1398">
        <w:t xml:space="preserve">Serwer jest obsługiwany przez lekki </w:t>
      </w:r>
      <w:proofErr w:type="spellStart"/>
      <w:r w:rsidR="004E1398">
        <w:t>framework</w:t>
      </w:r>
      <w:proofErr w:type="spellEnd"/>
      <w:r w:rsidR="004E1398">
        <w:t xml:space="preserve"> </w:t>
      </w:r>
      <w:proofErr w:type="spellStart"/>
      <w:r w:rsidR="004E1398">
        <w:t>Uvicorn</w:t>
      </w:r>
      <w:proofErr w:type="spellEnd"/>
      <w:r w:rsidR="004E1398">
        <w:t xml:space="preserve"> wspierający asynchroniczne działanie </w:t>
      </w:r>
      <w:proofErr w:type="spellStart"/>
      <w:r w:rsidR="004E1398">
        <w:t>FastAPI</w:t>
      </w:r>
      <w:proofErr w:type="spellEnd"/>
      <w:r w:rsidR="004E1398">
        <w:t>.</w:t>
      </w:r>
    </w:p>
    <w:p w14:paraId="66BF1865" w14:textId="77777777" w:rsidR="00F21872" w:rsidRDefault="00F21872" w:rsidP="006D6157"/>
    <w:p w14:paraId="3DAC421D" w14:textId="453AF149" w:rsidR="004E1398" w:rsidRDefault="004E1398" w:rsidP="004E1398">
      <w:pPr>
        <w:pStyle w:val="Nagwek4"/>
      </w:pPr>
      <w:r>
        <w:t>2.</w:t>
      </w:r>
      <w:r w:rsidR="00B4795B">
        <w:t>3</w:t>
      </w:r>
      <w:r>
        <w:t xml:space="preserve">.1.2 </w:t>
      </w:r>
      <w:proofErr w:type="spellStart"/>
      <w:r>
        <w:t>Beautiful</w:t>
      </w:r>
      <w:proofErr w:type="spellEnd"/>
      <w:r>
        <w:t xml:space="preserve"> Soup</w:t>
      </w:r>
    </w:p>
    <w:p w14:paraId="19B18451" w14:textId="39114509" w:rsidR="004E1398" w:rsidRDefault="004E1398" w:rsidP="004E1398">
      <w:proofErr w:type="spellStart"/>
      <w:r w:rsidRPr="004E1398">
        <w:t>Beautiful</w:t>
      </w:r>
      <w:proofErr w:type="spellEnd"/>
      <w:r w:rsidRPr="004E1398">
        <w:t xml:space="preserve"> Soup jest pakietem pozwa</w:t>
      </w:r>
      <w:r>
        <w:t>lającym na zebranie z danej strony jej kodu HTML oraz wyciągnięcie z niego potrzebnych informacji</w:t>
      </w:r>
      <w:r w:rsidR="00F21872">
        <w:t xml:space="preserve"> tak zwanego web </w:t>
      </w:r>
      <w:proofErr w:type="spellStart"/>
      <w:r w:rsidR="00F21872">
        <w:t>scrapingu</w:t>
      </w:r>
      <w:proofErr w:type="spellEnd"/>
      <w:r w:rsidR="00F21872">
        <w:t>.</w:t>
      </w:r>
      <w:r>
        <w:t xml:space="preserve"> W projekcie </w:t>
      </w:r>
      <w:r w:rsidR="00F21872">
        <w:t>posłużył</w:t>
      </w:r>
      <w:r>
        <w:t xml:space="preserve"> do zbierania danych do nauki</w:t>
      </w:r>
      <w:r w:rsidR="00F21872">
        <w:t xml:space="preserve"> znaków za pomocą stworzonych na te potrzebę skryptów. </w:t>
      </w:r>
    </w:p>
    <w:p w14:paraId="4B0197EC" w14:textId="6AF6F29D" w:rsidR="000C65E7" w:rsidRDefault="000C65E7" w:rsidP="004E1398"/>
    <w:p w14:paraId="1EC672E3" w14:textId="3E324010" w:rsidR="000C65E7" w:rsidRDefault="000C65E7" w:rsidP="004E1398"/>
    <w:p w14:paraId="28D0783C" w14:textId="77777777" w:rsidR="000C65E7" w:rsidRDefault="000C65E7" w:rsidP="004E1398"/>
    <w:p w14:paraId="2B5BA439" w14:textId="365ABC3C" w:rsidR="00B4795B" w:rsidRDefault="00B4795B" w:rsidP="00B4795B">
      <w:pPr>
        <w:pStyle w:val="Nagwek4"/>
      </w:pPr>
      <w:r>
        <w:lastRenderedPageBreak/>
        <w:t xml:space="preserve">2.3.1.3 </w:t>
      </w:r>
      <w:proofErr w:type="spellStart"/>
      <w:r>
        <w:t>SQLAlchemy</w:t>
      </w:r>
      <w:proofErr w:type="spellEnd"/>
    </w:p>
    <w:p w14:paraId="1A5A0267" w14:textId="10825025" w:rsidR="00875D97" w:rsidRDefault="009728A7" w:rsidP="009728A7">
      <w:proofErr w:type="spellStart"/>
      <w:r>
        <w:t>SQLAlchemy</w:t>
      </w:r>
      <w:proofErr w:type="spellEnd"/>
      <w:r>
        <w:t xml:space="preserve"> to biblioteka </w:t>
      </w:r>
      <w:proofErr w:type="spellStart"/>
      <w:r>
        <w:t>Pythona</w:t>
      </w:r>
      <w:proofErr w:type="spellEnd"/>
      <w:r>
        <w:t xml:space="preserve"> służąca </w:t>
      </w:r>
      <w:r w:rsidR="007D51E2">
        <w:t xml:space="preserve">obsłudze i zarządzaniu relacyjnymi bazami danych SQL. </w:t>
      </w:r>
      <w:r w:rsidR="009C3DF1">
        <w:t>Biblioteka ta pozwala definiować klasy</w:t>
      </w:r>
      <w:r w:rsidR="00D72F95">
        <w:t>,</w:t>
      </w:r>
      <w:r w:rsidR="009C3DF1">
        <w:t xml:space="preserve"> które </w:t>
      </w:r>
      <w:r w:rsidR="00B04A6D">
        <w:t xml:space="preserve">w sposób automatyczny stworzą tabelę w bazie danych. </w:t>
      </w:r>
      <w:proofErr w:type="spellStart"/>
      <w:r w:rsidR="00B04A6D">
        <w:t>SQLAlchemy</w:t>
      </w:r>
      <w:proofErr w:type="spellEnd"/>
      <w:r w:rsidR="00B04A6D">
        <w:t xml:space="preserve"> posiada ORM</w:t>
      </w:r>
      <w:r w:rsidR="00D72F95">
        <w:t>, dzięki któremu można zarządzać</w:t>
      </w:r>
      <w:r w:rsidR="00B04A6D">
        <w:t xml:space="preserve"> bazą danych za pomocą </w:t>
      </w:r>
      <w:r w:rsidR="00875D97">
        <w:t>obiektów bez pisania czystych zapytań SQL</w:t>
      </w:r>
      <w:r w:rsidR="00FE5869">
        <w:t xml:space="preserve">, </w:t>
      </w:r>
      <w:r w:rsidR="00875D97">
        <w:t xml:space="preserve"> co z kolei chroni przed atakami typu SQL </w:t>
      </w:r>
      <w:proofErr w:type="spellStart"/>
      <w:r w:rsidR="00875D97">
        <w:t>injection</w:t>
      </w:r>
      <w:proofErr w:type="spellEnd"/>
      <w:r w:rsidR="00875D97">
        <w:t xml:space="preserve">. </w:t>
      </w:r>
    </w:p>
    <w:p w14:paraId="2B251ED2" w14:textId="77777777" w:rsidR="000C65E7" w:rsidRDefault="000C65E7" w:rsidP="009728A7"/>
    <w:p w14:paraId="51F41998" w14:textId="2392FF20" w:rsidR="009728A7" w:rsidRDefault="00364614" w:rsidP="00364614">
      <w:pPr>
        <w:pStyle w:val="Nagwek4"/>
      </w:pPr>
      <w:r>
        <w:t>2.</w:t>
      </w:r>
      <w:r w:rsidR="00CF57FD">
        <w:t xml:space="preserve">3.1.4 </w:t>
      </w:r>
      <w:proofErr w:type="spellStart"/>
      <w:r w:rsidR="00CF57FD">
        <w:t>Pandas</w:t>
      </w:r>
      <w:proofErr w:type="spellEnd"/>
    </w:p>
    <w:p w14:paraId="59523EB9" w14:textId="4A1C2DCA" w:rsidR="00CF57FD" w:rsidRDefault="00CF57FD" w:rsidP="00CF57FD">
      <w:proofErr w:type="spellStart"/>
      <w:r>
        <w:t>Pandas</w:t>
      </w:r>
      <w:proofErr w:type="spellEnd"/>
      <w:r>
        <w:t xml:space="preserve"> jest biblioteką służąc</w:t>
      </w:r>
      <w:r w:rsidR="00411CA2">
        <w:t>a do manipulacji danych. W projekcie używana</w:t>
      </w:r>
      <w:r w:rsidR="008B7B23">
        <w:t xml:space="preserve"> głównie</w:t>
      </w:r>
      <w:r w:rsidR="00411CA2">
        <w:t xml:space="preserve"> jest do obróbki danych zebranych za pomocą web </w:t>
      </w:r>
      <w:proofErr w:type="spellStart"/>
      <w:r w:rsidR="00411CA2">
        <w:t>scrapingu</w:t>
      </w:r>
      <w:proofErr w:type="spellEnd"/>
      <w:r w:rsidR="008B7B23">
        <w:t xml:space="preserve">. </w:t>
      </w:r>
      <w:proofErr w:type="spellStart"/>
      <w:r w:rsidR="00897B3F">
        <w:t>Pandas</w:t>
      </w:r>
      <w:proofErr w:type="spellEnd"/>
      <w:r w:rsidR="00897B3F">
        <w:t xml:space="preserve"> pozwala na spreparowanie danych gotowych do grupowego insertu do bazy danych.</w:t>
      </w:r>
    </w:p>
    <w:p w14:paraId="36156D82" w14:textId="77777777" w:rsidR="000C65E7" w:rsidRDefault="000C65E7" w:rsidP="00CF57FD"/>
    <w:p w14:paraId="08091372" w14:textId="55208C58" w:rsidR="00897B3F" w:rsidRDefault="00897B3F" w:rsidP="00897B3F">
      <w:pPr>
        <w:pStyle w:val="Nagwek4"/>
      </w:pPr>
      <w:r>
        <w:t xml:space="preserve">2.3.1.5 </w:t>
      </w:r>
      <w:proofErr w:type="spellStart"/>
      <w:r>
        <w:t>Bcrypt</w:t>
      </w:r>
      <w:proofErr w:type="spellEnd"/>
    </w:p>
    <w:p w14:paraId="5CB4E715" w14:textId="72494B51" w:rsidR="00897B3F" w:rsidRDefault="00897B3F" w:rsidP="00897B3F">
      <w:proofErr w:type="spellStart"/>
      <w:r>
        <w:t>Bcrypt</w:t>
      </w:r>
      <w:proofErr w:type="spellEnd"/>
      <w:r>
        <w:t xml:space="preserve"> to prosta biblioteka pozwalająca na </w:t>
      </w:r>
      <w:proofErr w:type="spellStart"/>
      <w:r>
        <w:t>haszowanie</w:t>
      </w:r>
      <w:proofErr w:type="spellEnd"/>
      <w:r>
        <w:t xml:space="preserve"> haseł</w:t>
      </w:r>
      <w:r w:rsidR="00FE5869">
        <w:t>,</w:t>
      </w:r>
      <w:r>
        <w:t xml:space="preserve"> oparta na szyfrze </w:t>
      </w:r>
      <w:proofErr w:type="spellStart"/>
      <w:r>
        <w:t>Blowfish</w:t>
      </w:r>
      <w:proofErr w:type="spellEnd"/>
      <w:r>
        <w:t>.</w:t>
      </w:r>
    </w:p>
    <w:p w14:paraId="5CA3E043" w14:textId="77777777" w:rsidR="000C65E7" w:rsidRDefault="000C65E7" w:rsidP="00897B3F"/>
    <w:p w14:paraId="0B9A895B" w14:textId="2ABC4FB7" w:rsidR="000516F0" w:rsidRDefault="000516F0" w:rsidP="000516F0">
      <w:pPr>
        <w:pStyle w:val="Nagwek3"/>
        <w:rPr>
          <w:b/>
          <w:bCs/>
        </w:rPr>
      </w:pPr>
      <w:bookmarkStart w:id="24" w:name="_Toc97749607"/>
      <w:r w:rsidRPr="000516F0">
        <w:rPr>
          <w:b/>
          <w:bCs/>
        </w:rPr>
        <w:t>2.3.2</w:t>
      </w:r>
      <w:r>
        <w:rPr>
          <w:b/>
          <w:bCs/>
        </w:rPr>
        <w:t xml:space="preserve"> MySQL</w:t>
      </w:r>
      <w:bookmarkEnd w:id="24"/>
    </w:p>
    <w:p w14:paraId="154AE8B0" w14:textId="33127AF0" w:rsidR="000516F0" w:rsidRDefault="000516F0" w:rsidP="000516F0">
      <w:r>
        <w:t xml:space="preserve">MySQL jest </w:t>
      </w:r>
      <w:r w:rsidR="00B70087">
        <w:t>systemem zarządzania relacyjną bazą danych. Zaletami MySQL jest:</w:t>
      </w:r>
    </w:p>
    <w:p w14:paraId="67031BFB" w14:textId="5DBB9B68" w:rsidR="00B70087" w:rsidRDefault="00B70087" w:rsidP="000516F0">
      <w:r>
        <w:t>-skalowalność - możliwość obsługi bardzo dużej ilości zapytań naraz przy bardzo dużej wydajności</w:t>
      </w:r>
    </w:p>
    <w:p w14:paraId="29BCFF5F" w14:textId="5BB9A2BB" w:rsidR="00B70087" w:rsidRDefault="00B70087" w:rsidP="000516F0">
      <w:r>
        <w:t>-uniwersalność</w:t>
      </w:r>
      <w:r w:rsidR="00D429B3">
        <w:t xml:space="preserve"> – działa na wielu platformach i systemach operacyjnych</w:t>
      </w:r>
    </w:p>
    <w:p w14:paraId="7BA4B69F" w14:textId="2BA19810" w:rsidR="00D429B3" w:rsidRDefault="00D429B3" w:rsidP="000516F0">
      <w:r>
        <w:t>-ochrona danych – MySQL posiada wiele mechanizmów pozwalających na skuteczną ochronę danych zapisanych w bazie</w:t>
      </w:r>
      <w:r w:rsidR="00AB0904">
        <w:t xml:space="preserve"> jak uwierzytelnianie użytkownika, wparcie dla protokołów SSH i SSL</w:t>
      </w:r>
      <w:r w:rsidR="00FE5869">
        <w:t>, a także</w:t>
      </w:r>
      <w:r w:rsidR="00AB0904">
        <w:t xml:space="preserve"> </w:t>
      </w:r>
      <w:proofErr w:type="spellStart"/>
      <w:r w:rsidR="00AB0904">
        <w:t>enkrypcja</w:t>
      </w:r>
      <w:proofErr w:type="spellEnd"/>
      <w:r w:rsidR="00AB0904">
        <w:t xml:space="preserve"> oraz </w:t>
      </w:r>
      <w:proofErr w:type="spellStart"/>
      <w:r w:rsidR="00AB0904">
        <w:t>dekrypcja</w:t>
      </w:r>
      <w:proofErr w:type="spellEnd"/>
      <w:r w:rsidR="00AB0904">
        <w:t xml:space="preserve"> danych.[13]</w:t>
      </w:r>
    </w:p>
    <w:p w14:paraId="158637AC" w14:textId="2990296B" w:rsidR="00AB0904" w:rsidRDefault="00AB0904" w:rsidP="000516F0">
      <w:r>
        <w:t xml:space="preserve">MySQL został wybrany ze względu na wydajność i wygodną platformę do zarządzania bazą w postaci </w:t>
      </w:r>
      <w:proofErr w:type="spellStart"/>
      <w:r>
        <w:t>phpmyadmin</w:t>
      </w:r>
      <w:proofErr w:type="spellEnd"/>
      <w:r>
        <w:t xml:space="preserve"> zapewnioną przez XAMPP. W projekcie MySQL posłużył </w:t>
      </w:r>
      <w:r w:rsidR="00FE5869">
        <w:br/>
      </w:r>
      <w:r>
        <w:t xml:space="preserve">do przechowywania, dodawania, usuwania czy edytowania danych użytkowników i zestawów do nauki.  </w:t>
      </w:r>
    </w:p>
    <w:p w14:paraId="1A91AE3D" w14:textId="00B3CD38" w:rsidR="00012E6F" w:rsidRDefault="00012E6F" w:rsidP="000516F0"/>
    <w:p w14:paraId="0CD48AD4" w14:textId="566E4BAA" w:rsidR="00012E6F" w:rsidRDefault="00012E6F" w:rsidP="000516F0"/>
    <w:p w14:paraId="6059A8C6" w14:textId="02CC5C9D" w:rsidR="00012E6F" w:rsidRDefault="00012E6F" w:rsidP="000516F0"/>
    <w:p w14:paraId="750991D4" w14:textId="009BB45E" w:rsidR="00012E6F" w:rsidRDefault="00012E6F" w:rsidP="000516F0"/>
    <w:p w14:paraId="70632920" w14:textId="5A79FFA4" w:rsidR="00012E6F" w:rsidRDefault="00012E6F" w:rsidP="000516F0"/>
    <w:p w14:paraId="465E9A46" w14:textId="365150C3" w:rsidR="00012E6F" w:rsidRPr="00012E6F" w:rsidRDefault="00012E6F" w:rsidP="00012E6F">
      <w:pPr>
        <w:pStyle w:val="Nagwek1"/>
      </w:pPr>
      <w:r>
        <w:lastRenderedPageBreak/>
        <w:t>Rozdział 3</w:t>
      </w:r>
    </w:p>
    <w:p w14:paraId="10C69667" w14:textId="689420CE" w:rsidR="00744652" w:rsidRDefault="005F559F" w:rsidP="00012E6F">
      <w:pPr>
        <w:pStyle w:val="Nagwek1"/>
        <w:ind w:left="720" w:firstLine="698"/>
      </w:pPr>
      <w:bookmarkStart w:id="25" w:name="_Toc97749608"/>
      <w:r>
        <w:t>Projekt i implementacja aplikacji</w:t>
      </w:r>
      <w:bookmarkEnd w:id="25"/>
    </w:p>
    <w:p w14:paraId="15BB621E" w14:textId="4A069C10" w:rsidR="00012E6F" w:rsidRDefault="00012E6F" w:rsidP="00012E6F">
      <w:r>
        <w:t xml:space="preserve">W tym rozdziale opisany został proces projektowania i implementacji aplikacji. </w:t>
      </w:r>
    </w:p>
    <w:p w14:paraId="7A9DF384" w14:textId="648CE7DE" w:rsidR="00A425DA" w:rsidRDefault="00A425DA" w:rsidP="00A425DA">
      <w:pPr>
        <w:pStyle w:val="Nagwek2"/>
      </w:pPr>
      <w:r>
        <w:t xml:space="preserve">3.1 Projekt wyglądu </w:t>
      </w:r>
      <w:r w:rsidR="00686249">
        <w:t xml:space="preserve">ekranów </w:t>
      </w:r>
      <w:r>
        <w:t>aplikacji</w:t>
      </w:r>
    </w:p>
    <w:p w14:paraId="74DED05C" w14:textId="440C0E25" w:rsidR="00A425DA" w:rsidRDefault="00A425DA" w:rsidP="00A425DA">
      <w:r>
        <w:t xml:space="preserve">Przy projektowaniu wyglądu aplikacji jednym z podstawowych założeń była prostota interfejsu użytkownika. </w:t>
      </w:r>
      <w:r w:rsidR="00867CD2">
        <w:t xml:space="preserve">W wielu aplikacjach użytkownika przytłacza ilość funkcji i informacji co nie pozwala skupić się na głównym celu jakim jest nauka. </w:t>
      </w:r>
    </w:p>
    <w:p w14:paraId="1D878D57" w14:textId="11D93635" w:rsidR="00686249" w:rsidRDefault="00686249" w:rsidP="00A425DA">
      <w:r>
        <w:t xml:space="preserve">Ekran logowania i rejestracji został połączony w jeden dla zmniejszenia konieczności ładowania kolejnych stron. Umieszczenie obydwu funkcjonalności na tej samej stronie pozwala zaoszczędzić czas użytkownikowi </w:t>
      </w:r>
      <w:r w:rsidR="008167EA">
        <w:t>nie tracąc przy tym na przejrzystości aplikacji.</w:t>
      </w:r>
    </w:p>
    <w:p w14:paraId="4C60CAE6" w14:textId="77777777" w:rsidR="007D31E2" w:rsidRDefault="007D31E2" w:rsidP="007D31E2">
      <w:pPr>
        <w:keepNext/>
      </w:pPr>
      <w:r>
        <w:rPr>
          <w:noProof/>
        </w:rPr>
        <w:drawing>
          <wp:inline distT="0" distB="0" distL="0" distR="0" wp14:anchorId="3F76B3BE" wp14:editId="1D256A99">
            <wp:extent cx="5756275" cy="368109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13E15" w14:textId="4DCDCD63" w:rsidR="008167EA" w:rsidRDefault="007D31E2" w:rsidP="007D31E2">
      <w:pPr>
        <w:pStyle w:val="Legenda"/>
      </w:pPr>
      <w:r>
        <w:t xml:space="preserve">Rysunek </w:t>
      </w:r>
      <w:r w:rsidR="00544B57">
        <w:fldChar w:fldCharType="begin"/>
      </w:r>
      <w:r w:rsidR="00544B57">
        <w:instrText xml:space="preserve"> SEQ Rysunek \* ARABIC </w:instrText>
      </w:r>
      <w:r w:rsidR="00544B57">
        <w:fldChar w:fldCharType="separate"/>
      </w:r>
      <w:r w:rsidR="00DB27B4">
        <w:rPr>
          <w:noProof/>
        </w:rPr>
        <w:t>5</w:t>
      </w:r>
      <w:r w:rsidR="00544B57">
        <w:rPr>
          <w:noProof/>
        </w:rPr>
        <w:fldChar w:fldCharType="end"/>
      </w:r>
      <w:r>
        <w:t xml:space="preserve"> Projekt ekranu logowania i rejestracji</w:t>
      </w:r>
    </w:p>
    <w:p w14:paraId="14055ABA" w14:textId="77777777" w:rsidR="007D31E2" w:rsidRDefault="007D31E2" w:rsidP="00A425DA"/>
    <w:p w14:paraId="4F18BC7B" w14:textId="77777777" w:rsidR="007D31E2" w:rsidRDefault="007D31E2" w:rsidP="00A425DA"/>
    <w:p w14:paraId="3C515FBF" w14:textId="77777777" w:rsidR="007D31E2" w:rsidRDefault="007D31E2" w:rsidP="00A425DA"/>
    <w:p w14:paraId="722B99D8" w14:textId="77777777" w:rsidR="007D31E2" w:rsidRDefault="007D31E2" w:rsidP="00A425DA"/>
    <w:p w14:paraId="1A3F6F7C" w14:textId="18D30320" w:rsidR="00867CD2" w:rsidRDefault="00867CD2" w:rsidP="00A425DA">
      <w:r>
        <w:lastRenderedPageBreak/>
        <w:t>Główny ekran aplikacji pozwala łatwo zlokalizować opcje nauki i rozpocząć studiowanie już po kilkunastu sekundach po zalogowaniu</w:t>
      </w:r>
      <w:r w:rsidR="00F70768">
        <w:t>. Posiada również podstawową opcję wylogowania użytkownika.</w:t>
      </w:r>
    </w:p>
    <w:p w14:paraId="11410043" w14:textId="77777777" w:rsidR="00F70768" w:rsidRDefault="00F70768" w:rsidP="00F70768">
      <w:pPr>
        <w:keepNext/>
      </w:pPr>
      <w:r>
        <w:rPr>
          <w:noProof/>
        </w:rPr>
        <w:drawing>
          <wp:inline distT="0" distB="0" distL="0" distR="0" wp14:anchorId="7519DCCF" wp14:editId="0B84EEA0">
            <wp:extent cx="5756275" cy="408368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7F7A" w14:textId="2818F2B9" w:rsidR="00F70768" w:rsidRPr="00A425DA" w:rsidRDefault="00F70768" w:rsidP="00F70768">
      <w:pPr>
        <w:pStyle w:val="Legenda"/>
      </w:pPr>
      <w:r>
        <w:t xml:space="preserve">Rysunek </w:t>
      </w:r>
      <w:r w:rsidR="00544B57">
        <w:fldChar w:fldCharType="begin"/>
      </w:r>
      <w:r w:rsidR="00544B57">
        <w:instrText xml:space="preserve"> SEQ Rysunek \* ARABIC </w:instrText>
      </w:r>
      <w:r w:rsidR="00544B57">
        <w:fldChar w:fldCharType="separate"/>
      </w:r>
      <w:r w:rsidR="00DB27B4">
        <w:rPr>
          <w:noProof/>
        </w:rPr>
        <w:t>6</w:t>
      </w:r>
      <w:r w:rsidR="00544B57">
        <w:rPr>
          <w:noProof/>
        </w:rPr>
        <w:fldChar w:fldCharType="end"/>
      </w:r>
      <w:r>
        <w:t xml:space="preserve"> Projekt ekranu głównego aplikacji</w:t>
      </w:r>
    </w:p>
    <w:p w14:paraId="5BCA4722" w14:textId="77777777" w:rsidR="00816566" w:rsidRDefault="00816566" w:rsidP="00012E6F"/>
    <w:p w14:paraId="7F0EEC73" w14:textId="77777777" w:rsidR="00816566" w:rsidRDefault="00816566" w:rsidP="00012E6F"/>
    <w:p w14:paraId="4979513F" w14:textId="77777777" w:rsidR="00816566" w:rsidRDefault="00816566" w:rsidP="00012E6F"/>
    <w:p w14:paraId="704E379F" w14:textId="77777777" w:rsidR="00816566" w:rsidRDefault="00816566" w:rsidP="00012E6F"/>
    <w:p w14:paraId="60B29076" w14:textId="77777777" w:rsidR="00816566" w:rsidRDefault="00816566" w:rsidP="00012E6F"/>
    <w:p w14:paraId="33140E53" w14:textId="77777777" w:rsidR="00816566" w:rsidRDefault="00816566" w:rsidP="00012E6F"/>
    <w:p w14:paraId="0EB50BCE" w14:textId="77777777" w:rsidR="00816566" w:rsidRDefault="00816566" w:rsidP="00012E6F"/>
    <w:p w14:paraId="5A08F0D0" w14:textId="77777777" w:rsidR="00816566" w:rsidRDefault="00816566" w:rsidP="00012E6F"/>
    <w:p w14:paraId="5FE9811C" w14:textId="77777777" w:rsidR="00816566" w:rsidRDefault="00816566" w:rsidP="00012E6F"/>
    <w:p w14:paraId="6D06A251" w14:textId="77777777" w:rsidR="00816566" w:rsidRDefault="00816566" w:rsidP="00012E6F"/>
    <w:p w14:paraId="07D2AEA8" w14:textId="77777777" w:rsidR="00816566" w:rsidRDefault="00816566" w:rsidP="00012E6F"/>
    <w:p w14:paraId="18006B08" w14:textId="77777777" w:rsidR="00816566" w:rsidRDefault="00816566" w:rsidP="00012E6F"/>
    <w:p w14:paraId="4E2EB679" w14:textId="3883166F" w:rsidR="00012E6F" w:rsidRDefault="007D31E2" w:rsidP="00012E6F">
      <w:r>
        <w:lastRenderedPageBreak/>
        <w:t>Ekran odpowiadający za naukę został zaprojektowany w formie quizu gdzie użytkownik wybiera odpowiednie opcje</w:t>
      </w:r>
      <w:r w:rsidR="009E3CB0">
        <w:t xml:space="preserve"> dla danego znaku lub zadanego zdania. Każda odpowiedź jest przyciskiem który pozwala na wybór danej opcji. </w:t>
      </w:r>
    </w:p>
    <w:p w14:paraId="79350099" w14:textId="5CCD392E" w:rsidR="00816566" w:rsidRDefault="00816566" w:rsidP="00816566">
      <w:pPr>
        <w:keepNext/>
      </w:pPr>
      <w:r>
        <w:rPr>
          <w:noProof/>
        </w:rPr>
        <w:drawing>
          <wp:inline distT="0" distB="0" distL="0" distR="0" wp14:anchorId="4F57840B" wp14:editId="5828FD92">
            <wp:extent cx="5299165" cy="3253740"/>
            <wp:effectExtent l="0" t="0" r="0" b="381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916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721B" w14:textId="7EB7285F" w:rsidR="00816566" w:rsidRDefault="00816566" w:rsidP="00816566">
      <w:pPr>
        <w:pStyle w:val="Legenda"/>
      </w:pPr>
      <w:r>
        <w:t xml:space="preserve">Rysunek </w:t>
      </w:r>
      <w:r w:rsidR="00544B57">
        <w:fldChar w:fldCharType="begin"/>
      </w:r>
      <w:r w:rsidR="00544B57">
        <w:instrText xml:space="preserve"> SEQ Rysunek \* ARABIC </w:instrText>
      </w:r>
      <w:r w:rsidR="00544B57">
        <w:fldChar w:fldCharType="separate"/>
      </w:r>
      <w:r w:rsidR="00DB27B4">
        <w:rPr>
          <w:noProof/>
        </w:rPr>
        <w:t>7</w:t>
      </w:r>
      <w:r w:rsidR="00544B57">
        <w:rPr>
          <w:noProof/>
        </w:rPr>
        <w:fldChar w:fldCharType="end"/>
      </w:r>
      <w:r>
        <w:t xml:space="preserve"> Projekt ekranu nauki</w:t>
      </w:r>
    </w:p>
    <w:p w14:paraId="4EDE1C44" w14:textId="2049414D" w:rsidR="00EF14FF" w:rsidRPr="00EF14FF" w:rsidRDefault="00EF14FF" w:rsidP="00EF14FF">
      <w:pPr>
        <w:pStyle w:val="Nagwek1"/>
      </w:pPr>
      <w:r>
        <w:t>3.2 Projekt i implementacja fun</w:t>
      </w:r>
      <w:r w:rsidR="002B5422">
        <w:t>k</w:t>
      </w:r>
      <w:r>
        <w:t>cj</w:t>
      </w:r>
      <w:r w:rsidR="002B5422">
        <w:t>onalności aplikacji</w:t>
      </w:r>
    </w:p>
    <w:p w14:paraId="55DE5E8D" w14:textId="02CF8626" w:rsidR="00EF14FF" w:rsidRDefault="002B5422" w:rsidP="002B5422">
      <w:pPr>
        <w:pStyle w:val="Nagwek2"/>
      </w:pPr>
      <w:r>
        <w:t>3.2.1 Rejestracja i logowanie do aplikacji</w:t>
      </w:r>
    </w:p>
    <w:p w14:paraId="6E5A0843" w14:textId="1B200944" w:rsidR="002B5422" w:rsidRDefault="00A85596" w:rsidP="002B5422">
      <w:r>
        <w:t>Żeby móc korzystać z funkcjonalności aplikacji należy dokonać pierw rejestracji, a następnie się zalogować.</w:t>
      </w:r>
    </w:p>
    <w:p w14:paraId="37102E33" w14:textId="13E95F78" w:rsidR="00A85596" w:rsidRDefault="00A85596" w:rsidP="002B5422">
      <w:r>
        <w:t>Rejestracja wymaga od użytkownika podania</w:t>
      </w:r>
      <w:r w:rsidR="005F5E15">
        <w:t>:</w:t>
      </w:r>
    </w:p>
    <w:p w14:paraId="7B004852" w14:textId="594E14E4" w:rsidR="005F5E15" w:rsidRDefault="005F5E15" w:rsidP="00607F05">
      <w:pPr>
        <w:ind w:left="709" w:firstLine="0"/>
        <w:rPr>
          <w:rStyle w:val="hgkelc"/>
        </w:rPr>
      </w:pPr>
      <w:r>
        <w:t>-adresu</w:t>
      </w:r>
      <w:r w:rsidR="00607F05">
        <w:t xml:space="preserve"> </w:t>
      </w:r>
      <w:r>
        <w:t xml:space="preserve">e-mail – weryfikowane jest czy adres posiada odpowiedni format </w:t>
      </w:r>
      <w:r w:rsidR="00607F05">
        <w:t xml:space="preserve">tzn. </w:t>
      </w:r>
      <w:r w:rsidR="00607F05">
        <w:rPr>
          <w:rStyle w:val="hgkelc"/>
        </w:rPr>
        <w:t>identyfikatora użytkownika, znaku @ oraz pełnej nazwy domenowej serwera poczty elektronicznej</w:t>
      </w:r>
    </w:p>
    <w:p w14:paraId="5536E0A3" w14:textId="77777777" w:rsidR="003A19F1" w:rsidRDefault="00607F05" w:rsidP="00607F05">
      <w:pPr>
        <w:ind w:left="709" w:firstLine="0"/>
        <w:rPr>
          <w:rStyle w:val="hgkelc"/>
        </w:rPr>
      </w:pPr>
      <w:r>
        <w:rPr>
          <w:rStyle w:val="hgkelc"/>
        </w:rPr>
        <w:t>-</w:t>
      </w:r>
      <w:proofErr w:type="spellStart"/>
      <w:r>
        <w:rPr>
          <w:rStyle w:val="hgkelc"/>
        </w:rPr>
        <w:t>nickname’u</w:t>
      </w:r>
      <w:proofErr w:type="spellEnd"/>
      <w:r>
        <w:rPr>
          <w:rStyle w:val="hgkelc"/>
        </w:rPr>
        <w:t xml:space="preserve"> – pseudonim w przeciwieństwie do adresu e-mail nie musi być wyjątkowy i może się powtarzać z istniejącym już w bazie danych</w:t>
      </w:r>
      <w:r w:rsidR="003A19F1">
        <w:rPr>
          <w:rStyle w:val="hgkelc"/>
        </w:rPr>
        <w:t xml:space="preserve"> Nickiem innego użytkownika</w:t>
      </w:r>
    </w:p>
    <w:p w14:paraId="238446F2" w14:textId="4ED4F9BD" w:rsidR="00607F05" w:rsidRDefault="003A19F1" w:rsidP="004C6FBC">
      <w:pPr>
        <w:ind w:left="709" w:firstLine="0"/>
        <w:rPr>
          <w:rStyle w:val="hgkelc"/>
        </w:rPr>
      </w:pPr>
      <w:r>
        <w:rPr>
          <w:rStyle w:val="hgkelc"/>
        </w:rPr>
        <w:t xml:space="preserve">-hasła  oraz potwierdzenia hasła poprzez ponowne wpisanie – hasło posiada ustawione bardzo luźne restrykcje bo tylko 5 znaków. Podczas projektowania aplikacji </w:t>
      </w:r>
      <w:r w:rsidR="008A009F">
        <w:rPr>
          <w:rStyle w:val="hgkelc"/>
        </w:rPr>
        <w:t xml:space="preserve">hasło miało początkowo posiadać wymóg 8 znaków, wielkich i małych liter oraz znaku specjalnego. Finalnie w aplikacji zrezygnowano z tak skomplikowanych zabezpieczeń ponieważ </w:t>
      </w:r>
      <w:r w:rsidR="00E46836">
        <w:rPr>
          <w:rStyle w:val="hgkelc"/>
        </w:rPr>
        <w:t xml:space="preserve">zwiększało to ryzyko wykorzystania przez użytkowników haseł z </w:t>
      </w:r>
      <w:proofErr w:type="spellStart"/>
      <w:r w:rsidR="00E46836">
        <w:rPr>
          <w:rStyle w:val="hgkelc"/>
        </w:rPr>
        <w:t>social</w:t>
      </w:r>
      <w:proofErr w:type="spellEnd"/>
      <w:r w:rsidR="00E46836">
        <w:rPr>
          <w:rStyle w:val="hgkelc"/>
        </w:rPr>
        <w:t xml:space="preserve"> mediów czy co gorsza haseł bankowych. Aplikacja nie posiada żadnych wrażliwych danych </w:t>
      </w:r>
      <w:r w:rsidR="00E46836">
        <w:rPr>
          <w:rStyle w:val="hgkelc"/>
        </w:rPr>
        <w:lastRenderedPageBreak/>
        <w:t>osobowych</w:t>
      </w:r>
      <w:r w:rsidR="004C6FBC">
        <w:rPr>
          <w:rStyle w:val="hgkelc"/>
        </w:rPr>
        <w:t>, a więc potencjalny wyciek danych lub włamanie na konto nie wyrządzi tak dużych szkód jak gdyby haker poznał nasze „silne” hasło.</w:t>
      </w:r>
    </w:p>
    <w:p w14:paraId="5B7DA76B" w14:textId="37F0C1F3" w:rsidR="00DB27B4" w:rsidRDefault="00DB27B4" w:rsidP="004C6FBC">
      <w:pPr>
        <w:ind w:left="709" w:firstLine="0"/>
        <w:rPr>
          <w:rStyle w:val="hgkelc"/>
        </w:rPr>
      </w:pPr>
      <w:r>
        <w:rPr>
          <w:rStyle w:val="hgkelc"/>
        </w:rPr>
        <w:t xml:space="preserve">W przypadku podania zbyt krótkiego hasła lub popełnienia błędu </w:t>
      </w:r>
      <w:r w:rsidR="00256104">
        <w:rPr>
          <w:rStyle w:val="hgkelc"/>
        </w:rPr>
        <w:t>pojawia się wiadomość błędu.</w:t>
      </w:r>
    </w:p>
    <w:p w14:paraId="19019FDB" w14:textId="77777777" w:rsidR="00DB27B4" w:rsidRDefault="00DB27B4" w:rsidP="00DB27B4">
      <w:pPr>
        <w:keepNext/>
        <w:ind w:left="709" w:firstLine="0"/>
      </w:pPr>
      <w:r>
        <w:rPr>
          <w:noProof/>
        </w:rPr>
        <w:drawing>
          <wp:inline distT="0" distB="0" distL="0" distR="0" wp14:anchorId="313F103D" wp14:editId="42AE2B5B">
            <wp:extent cx="5756275" cy="2870835"/>
            <wp:effectExtent l="0" t="0" r="0" b="571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E98E" w14:textId="39838DC9" w:rsidR="00DB27B4" w:rsidRDefault="00DB27B4" w:rsidP="00DB27B4">
      <w:pPr>
        <w:pStyle w:val="Legenda"/>
        <w:rPr>
          <w:rStyle w:val="hgkelc"/>
        </w:rPr>
      </w:pPr>
      <w:r>
        <w:t xml:space="preserve">Rysunek </w:t>
      </w:r>
      <w:fldSimple w:instr=" SEQ Rysunek \* ARABIC ">
        <w:r>
          <w:rPr>
            <w:noProof/>
          </w:rPr>
          <w:t>8</w:t>
        </w:r>
      </w:fldSimple>
      <w:r>
        <w:t xml:space="preserve"> Ekran logowania i rejestracji z aplikacji wraz z błędem hasła</w:t>
      </w:r>
    </w:p>
    <w:p w14:paraId="3393C4E5" w14:textId="79E6748F" w:rsidR="004C6FBC" w:rsidRDefault="00DB27B4" w:rsidP="004C6FBC">
      <w:pPr>
        <w:ind w:firstLine="0"/>
        <w:rPr>
          <w:rStyle w:val="hgkelc"/>
        </w:rPr>
      </w:pPr>
      <w:r>
        <w:rPr>
          <w:rStyle w:val="hgkelc"/>
        </w:rPr>
        <w:tab/>
        <w:t xml:space="preserve">Podczas </w:t>
      </w:r>
    </w:p>
    <w:p w14:paraId="64BF8066" w14:textId="77777777" w:rsidR="003A19F1" w:rsidRPr="002B5422" w:rsidRDefault="003A19F1" w:rsidP="00607F05">
      <w:pPr>
        <w:ind w:left="709" w:firstLine="0"/>
      </w:pPr>
    </w:p>
    <w:p w14:paraId="1CB67919" w14:textId="5994305B" w:rsidR="005F559F" w:rsidRDefault="005F559F" w:rsidP="005F559F">
      <w:pPr>
        <w:pStyle w:val="Nagwek1"/>
        <w:numPr>
          <w:ilvl w:val="0"/>
          <w:numId w:val="26"/>
        </w:numPr>
      </w:pPr>
      <w:bookmarkStart w:id="26" w:name="_Toc97749609"/>
      <w:r>
        <w:t>Przeprowadzenie testów</w:t>
      </w:r>
      <w:bookmarkEnd w:id="26"/>
    </w:p>
    <w:p w14:paraId="41F04B98" w14:textId="6BDC15DD" w:rsidR="00EB4C72" w:rsidRDefault="005F559F" w:rsidP="00033033">
      <w:pPr>
        <w:pStyle w:val="Nagwek1"/>
        <w:numPr>
          <w:ilvl w:val="0"/>
          <w:numId w:val="26"/>
        </w:numPr>
      </w:pPr>
      <w:bookmarkStart w:id="27" w:name="_Toc97749610"/>
      <w:r>
        <w:t>Podsumowanie oraz wnioski</w:t>
      </w:r>
      <w:bookmarkEnd w:id="27"/>
    </w:p>
    <w:p w14:paraId="753FB1EC" w14:textId="40F557BB" w:rsidR="00033033" w:rsidRDefault="00033033" w:rsidP="00033033">
      <w:pPr>
        <w:pStyle w:val="Nagwek1"/>
        <w:numPr>
          <w:ilvl w:val="0"/>
          <w:numId w:val="26"/>
        </w:numPr>
      </w:pPr>
      <w:bookmarkStart w:id="28" w:name="_Toc97749611"/>
      <w:r>
        <w:t>Bibliografia</w:t>
      </w:r>
      <w:bookmarkEnd w:id="28"/>
    </w:p>
    <w:p w14:paraId="1F337F32" w14:textId="2AE8F88C" w:rsidR="00033033" w:rsidRDefault="00544B57" w:rsidP="00033033">
      <w:pPr>
        <w:pStyle w:val="Akapitzlist"/>
        <w:numPr>
          <w:ilvl w:val="0"/>
          <w:numId w:val="27"/>
        </w:numPr>
      </w:pPr>
      <w:hyperlink r:id="rId21" w:history="1">
        <w:r w:rsidR="000301E7" w:rsidRPr="00893F32">
          <w:rPr>
            <w:rStyle w:val="Hipercze"/>
          </w:rPr>
          <w:t>https://www.jpf.go.jp/j/project/japanese/survey/result/dl/survey2018/Report_all_e.pdf</w:t>
        </w:r>
      </w:hyperlink>
    </w:p>
    <w:p w14:paraId="063DAFAF" w14:textId="5274EEF6" w:rsidR="000301E7" w:rsidRPr="00326F82" w:rsidRDefault="000301E7" w:rsidP="00033033">
      <w:pPr>
        <w:pStyle w:val="Akapitzlist"/>
        <w:numPr>
          <w:ilvl w:val="0"/>
          <w:numId w:val="27"/>
        </w:numPr>
        <w:rPr>
          <w:rStyle w:val="a-declarative"/>
          <w:lang w:val="en-US"/>
        </w:rPr>
      </w:pPr>
      <w:r w:rsidRPr="00326F82">
        <w:rPr>
          <w:rStyle w:val="a-declarative"/>
          <w:szCs w:val="24"/>
          <w:lang w:val="en-US"/>
        </w:rPr>
        <w:t xml:space="preserve">Tackling the Kanji hurdle: Investigation of Kanji learning in Non-Kanji background learners - </w:t>
      </w:r>
      <w:r w:rsidRPr="00326F82">
        <w:rPr>
          <w:rStyle w:val="a-declarative"/>
          <w:i/>
          <w:iCs/>
          <w:szCs w:val="24"/>
          <w:lang w:val="en-US"/>
        </w:rPr>
        <w:t xml:space="preserve">Simon Paxton, </w:t>
      </w:r>
      <w:proofErr w:type="spellStart"/>
      <w:r w:rsidRPr="00326F82">
        <w:rPr>
          <w:rStyle w:val="a-declarative"/>
          <w:i/>
          <w:iCs/>
          <w:szCs w:val="24"/>
          <w:lang w:val="en-US"/>
        </w:rPr>
        <w:t>Chavalin</w:t>
      </w:r>
      <w:proofErr w:type="spellEnd"/>
      <w:r w:rsidRPr="00326F82">
        <w:rPr>
          <w:rStyle w:val="a-declarative"/>
          <w:i/>
          <w:iCs/>
          <w:szCs w:val="24"/>
          <w:lang w:val="en-US"/>
        </w:rPr>
        <w:t xml:space="preserve"> </w:t>
      </w:r>
      <w:proofErr w:type="spellStart"/>
      <w:r w:rsidRPr="00326F82">
        <w:rPr>
          <w:rStyle w:val="a-declarative"/>
          <w:i/>
          <w:iCs/>
          <w:szCs w:val="24"/>
          <w:lang w:val="en-US"/>
        </w:rPr>
        <w:t>Svetanant</w:t>
      </w:r>
      <w:proofErr w:type="spellEnd"/>
    </w:p>
    <w:p w14:paraId="6B004315" w14:textId="54F4F1D5" w:rsidR="00326F82" w:rsidRDefault="00326F82" w:rsidP="00326F82">
      <w:pPr>
        <w:pStyle w:val="Akapitzlist"/>
        <w:numPr>
          <w:ilvl w:val="0"/>
          <w:numId w:val="27"/>
        </w:numPr>
        <w:rPr>
          <w:i/>
          <w:iCs/>
          <w:lang w:val="en-US"/>
        </w:rPr>
      </w:pPr>
      <w:r w:rsidRPr="00326F82">
        <w:rPr>
          <w:lang w:val="en-US"/>
        </w:rPr>
        <w:t>Japanese Language Educators’ Strategies for and Attitudes toward Teaching Kanji</w:t>
      </w:r>
      <w:r>
        <w:rPr>
          <w:lang w:val="en-US"/>
        </w:rPr>
        <w:t xml:space="preserve">  - </w:t>
      </w:r>
      <w:r w:rsidRPr="00326F82">
        <w:rPr>
          <w:i/>
          <w:iCs/>
          <w:lang w:val="en-US"/>
        </w:rPr>
        <w:t>Hideko Shimizu, Kathy E. Green</w:t>
      </w:r>
    </w:p>
    <w:p w14:paraId="53EE6AF2" w14:textId="76C5E2C9" w:rsidR="00327003" w:rsidRPr="00FB2CEB" w:rsidRDefault="00327003" w:rsidP="00327003">
      <w:pPr>
        <w:pStyle w:val="Akapitzlist"/>
        <w:numPr>
          <w:ilvl w:val="0"/>
          <w:numId w:val="27"/>
        </w:numPr>
        <w:rPr>
          <w:lang w:val="en-US"/>
        </w:rPr>
      </w:pPr>
      <w:r w:rsidRPr="00327003">
        <w:rPr>
          <w:lang w:val="en-US"/>
        </w:rPr>
        <w:t>Achieving unconscious recall of kanji: Can rote learning help? New Zealand Studies in Applied Linguistics</w:t>
      </w:r>
      <w:r>
        <w:rPr>
          <w:lang w:val="en-US"/>
        </w:rPr>
        <w:t xml:space="preserve"> - </w:t>
      </w:r>
      <w:r w:rsidR="007158F9" w:rsidRPr="007158F9">
        <w:rPr>
          <w:i/>
          <w:iCs/>
          <w:lang w:val="en-US"/>
        </w:rPr>
        <w:t>Nesbitt, D.</w:t>
      </w:r>
    </w:p>
    <w:p w14:paraId="209A273E" w14:textId="55640722" w:rsidR="00FB2CEB" w:rsidRPr="00357A09" w:rsidRDefault="00FB2CEB" w:rsidP="00FB2CEB">
      <w:pPr>
        <w:pStyle w:val="Akapitzlist"/>
        <w:numPr>
          <w:ilvl w:val="0"/>
          <w:numId w:val="27"/>
        </w:numPr>
        <w:rPr>
          <w:lang w:val="en-US"/>
        </w:rPr>
      </w:pPr>
      <w:r w:rsidRPr="00FB2CEB">
        <w:rPr>
          <w:lang w:val="en-US"/>
        </w:rPr>
        <w:lastRenderedPageBreak/>
        <w:t>The effect of imagery-based mnemonics on the long-term retention of</w:t>
      </w:r>
      <w:r>
        <w:rPr>
          <w:lang w:val="en-US"/>
        </w:rPr>
        <w:t xml:space="preserve"> </w:t>
      </w:r>
      <w:r w:rsidRPr="00FB2CEB">
        <w:rPr>
          <w:lang w:val="en-US"/>
        </w:rPr>
        <w:t>Chinese characters. Language Learning</w:t>
      </w:r>
      <w:r>
        <w:rPr>
          <w:lang w:val="en-US"/>
        </w:rPr>
        <w:t xml:space="preserve"> - </w:t>
      </w:r>
      <w:r w:rsidRPr="00FB2CEB">
        <w:rPr>
          <w:i/>
          <w:iCs/>
          <w:lang w:val="en-US"/>
        </w:rPr>
        <w:t>W</w:t>
      </w:r>
      <w:proofErr w:type="spellStart"/>
      <w:r w:rsidRPr="00FB2CEB">
        <w:rPr>
          <w:rStyle w:val="highlight"/>
          <w:i/>
          <w:iCs/>
          <w:sz w:val="25"/>
          <w:szCs w:val="25"/>
        </w:rPr>
        <w:t>ang</w:t>
      </w:r>
      <w:proofErr w:type="spellEnd"/>
      <w:r w:rsidRPr="00FB2CEB">
        <w:rPr>
          <w:i/>
          <w:iCs/>
          <w:sz w:val="25"/>
          <w:szCs w:val="25"/>
        </w:rPr>
        <w:t>, A. Y., &amp; Thomas, M. H.</w:t>
      </w:r>
    </w:p>
    <w:p w14:paraId="76EF7259" w14:textId="6DD97F94" w:rsidR="00357A09" w:rsidRPr="00357A09" w:rsidRDefault="00357A09" w:rsidP="00FB2CEB">
      <w:pPr>
        <w:pStyle w:val="Akapitzlist"/>
        <w:numPr>
          <w:ilvl w:val="0"/>
          <w:numId w:val="27"/>
        </w:numPr>
      </w:pPr>
      <w:r w:rsidRPr="00357A09">
        <w:rPr>
          <w:szCs w:val="24"/>
        </w:rPr>
        <w:t xml:space="preserve">"Basic </w:t>
      </w:r>
      <w:proofErr w:type="spellStart"/>
      <w:r w:rsidRPr="00357A09">
        <w:rPr>
          <w:szCs w:val="24"/>
        </w:rPr>
        <w:t>Kanji</w:t>
      </w:r>
      <w:proofErr w:type="spellEnd"/>
      <w:r w:rsidRPr="00357A09">
        <w:rPr>
          <w:szCs w:val="24"/>
        </w:rPr>
        <w:t xml:space="preserve"> </w:t>
      </w:r>
      <w:proofErr w:type="spellStart"/>
      <w:r w:rsidRPr="00357A09">
        <w:rPr>
          <w:szCs w:val="24"/>
        </w:rPr>
        <w:t>Book</w:t>
      </w:r>
      <w:proofErr w:type="spellEnd"/>
      <w:r w:rsidRPr="00357A09">
        <w:rPr>
          <w:szCs w:val="24"/>
        </w:rPr>
        <w:t xml:space="preserve">", </w:t>
      </w:r>
      <w:proofErr w:type="spellStart"/>
      <w:r w:rsidRPr="00357A09">
        <w:rPr>
          <w:i/>
          <w:iCs/>
          <w:szCs w:val="24"/>
        </w:rPr>
        <w:t>Chieko</w:t>
      </w:r>
      <w:proofErr w:type="spellEnd"/>
      <w:r w:rsidRPr="00357A09">
        <w:rPr>
          <w:i/>
          <w:iCs/>
          <w:szCs w:val="24"/>
        </w:rPr>
        <w:t xml:space="preserve"> Kano</w:t>
      </w:r>
    </w:p>
    <w:p w14:paraId="1150F429" w14:textId="561F4959" w:rsidR="00357A09" w:rsidRPr="00357A09" w:rsidRDefault="00357A09" w:rsidP="00FB2CEB">
      <w:pPr>
        <w:pStyle w:val="Akapitzlist"/>
        <w:numPr>
          <w:ilvl w:val="0"/>
          <w:numId w:val="27"/>
        </w:numPr>
        <w:rPr>
          <w:i/>
          <w:iCs/>
          <w:lang w:val="en-US"/>
        </w:rPr>
      </w:pPr>
      <w:r w:rsidRPr="00357A09">
        <w:rPr>
          <w:szCs w:val="24"/>
          <w:lang w:val="en-US"/>
        </w:rPr>
        <w:t>"Intermediate Kanji Book"</w:t>
      </w:r>
      <w:r>
        <w:rPr>
          <w:szCs w:val="24"/>
          <w:lang w:val="en-US"/>
        </w:rPr>
        <w:t xml:space="preserve">, </w:t>
      </w:r>
      <w:proofErr w:type="spellStart"/>
      <w:r w:rsidRPr="00357A09">
        <w:rPr>
          <w:i/>
          <w:iCs/>
          <w:szCs w:val="24"/>
        </w:rPr>
        <w:t>Chieko</w:t>
      </w:r>
      <w:proofErr w:type="spellEnd"/>
      <w:r w:rsidRPr="00357A09">
        <w:rPr>
          <w:i/>
          <w:iCs/>
          <w:szCs w:val="24"/>
        </w:rPr>
        <w:t xml:space="preserve"> Kano</w:t>
      </w:r>
    </w:p>
    <w:p w14:paraId="797287D4" w14:textId="3CD54D47" w:rsidR="00357A09" w:rsidRPr="00DA4F23" w:rsidRDefault="00357A09" w:rsidP="00FB2CEB">
      <w:pPr>
        <w:pStyle w:val="Akapitzlist"/>
        <w:numPr>
          <w:ilvl w:val="0"/>
          <w:numId w:val="27"/>
        </w:numPr>
        <w:rPr>
          <w:lang w:val="en-US"/>
        </w:rPr>
      </w:pPr>
      <w:r w:rsidRPr="00357A09">
        <w:rPr>
          <w:szCs w:val="24"/>
          <w:lang w:val="en-US"/>
        </w:rPr>
        <w:t>"Kanji in Context"</w:t>
      </w:r>
      <w:r>
        <w:rPr>
          <w:szCs w:val="24"/>
          <w:lang w:val="en-US"/>
        </w:rPr>
        <w:t xml:space="preserve">, </w:t>
      </w:r>
      <w:proofErr w:type="spellStart"/>
      <w:r w:rsidRPr="00357A09">
        <w:rPr>
          <w:i/>
          <w:iCs/>
          <w:szCs w:val="24"/>
        </w:rPr>
        <w:t>Chieko</w:t>
      </w:r>
      <w:proofErr w:type="spellEnd"/>
      <w:r w:rsidRPr="00357A09">
        <w:rPr>
          <w:i/>
          <w:iCs/>
          <w:szCs w:val="24"/>
        </w:rPr>
        <w:t xml:space="preserve"> Kano</w:t>
      </w:r>
    </w:p>
    <w:p w14:paraId="5E02720F" w14:textId="3253494C" w:rsidR="00DA4F23" w:rsidRDefault="00544B57" w:rsidP="00FB2CEB">
      <w:pPr>
        <w:pStyle w:val="Akapitzlist"/>
        <w:numPr>
          <w:ilvl w:val="0"/>
          <w:numId w:val="27"/>
        </w:numPr>
        <w:rPr>
          <w:lang w:val="en-US"/>
        </w:rPr>
      </w:pPr>
      <w:hyperlink r:id="rId22" w:anchor="technology" w:history="1">
        <w:r w:rsidR="00DA4F23" w:rsidRPr="00DA4F23">
          <w:rPr>
            <w:rStyle w:val="Hipercze"/>
            <w:lang w:val="en-US"/>
          </w:rPr>
          <w:t>https://insights.stackoverflow.com/survey/2021/#technology</w:t>
        </w:r>
      </w:hyperlink>
      <w:r w:rsidR="00DA4F23" w:rsidRPr="00DA4F23">
        <w:rPr>
          <w:lang w:val="en-US"/>
        </w:rPr>
        <w:t xml:space="preserve"> (</w:t>
      </w:r>
      <w:r w:rsidR="00DA4F23">
        <w:rPr>
          <w:lang w:val="en-US"/>
        </w:rPr>
        <w:t>10.12.2021)</w:t>
      </w:r>
    </w:p>
    <w:p w14:paraId="402FC752" w14:textId="6CC88F0D" w:rsidR="00F55FF6" w:rsidRDefault="00544B57" w:rsidP="00FB2CEB">
      <w:pPr>
        <w:pStyle w:val="Akapitzlist"/>
        <w:numPr>
          <w:ilvl w:val="0"/>
          <w:numId w:val="27"/>
        </w:numPr>
        <w:rPr>
          <w:lang w:val="en-US"/>
        </w:rPr>
      </w:pPr>
      <w:hyperlink r:id="rId23" w:history="1">
        <w:r w:rsidR="00F55FF6" w:rsidRPr="00FE3880">
          <w:rPr>
            <w:rStyle w:val="Hipercze"/>
            <w:lang w:val="en-US"/>
          </w:rPr>
          <w:t>https://developer.mozilla.org/pl/docs/Learn/JavaScript/First_steps/What_is_JavaScript</w:t>
        </w:r>
      </w:hyperlink>
      <w:r w:rsidR="00F55FF6">
        <w:rPr>
          <w:lang w:val="en-US"/>
        </w:rPr>
        <w:t xml:space="preserve"> (15.12.2021)</w:t>
      </w:r>
    </w:p>
    <w:p w14:paraId="6524C9AD" w14:textId="47D6633C" w:rsidR="00F94CA8" w:rsidRDefault="00F94CA8" w:rsidP="00FB2CEB">
      <w:pPr>
        <w:pStyle w:val="Akapitzlist"/>
        <w:numPr>
          <w:ilvl w:val="0"/>
          <w:numId w:val="27"/>
        </w:numPr>
        <w:rPr>
          <w:i/>
          <w:iCs/>
          <w:lang w:val="en-US"/>
        </w:rPr>
      </w:pPr>
      <w:r>
        <w:rPr>
          <w:lang w:val="en-US"/>
        </w:rPr>
        <w:t xml:space="preserve">Most popular web frameworks among developers </w:t>
      </w:r>
      <w:proofErr w:type="spellStart"/>
      <w:r w:rsidRPr="00F94CA8">
        <w:rPr>
          <w:i/>
          <w:iCs/>
          <w:lang w:val="en-US"/>
        </w:rPr>
        <w:t>Shanhong</w:t>
      </w:r>
      <w:proofErr w:type="spellEnd"/>
      <w:r w:rsidRPr="00F94CA8">
        <w:rPr>
          <w:i/>
          <w:iCs/>
          <w:lang w:val="en-US"/>
        </w:rPr>
        <w:t xml:space="preserve"> Liu</w:t>
      </w:r>
    </w:p>
    <w:p w14:paraId="06A9C5CC" w14:textId="7EAF2A9F" w:rsidR="00351CC7" w:rsidRDefault="00544B57" w:rsidP="00FB2CEB">
      <w:pPr>
        <w:pStyle w:val="Akapitzlist"/>
        <w:numPr>
          <w:ilvl w:val="0"/>
          <w:numId w:val="27"/>
        </w:numPr>
        <w:rPr>
          <w:lang w:val="en-US"/>
        </w:rPr>
      </w:pPr>
      <w:hyperlink r:id="rId24" w:history="1">
        <w:r w:rsidR="00351CC7" w:rsidRPr="00CE4C6F">
          <w:rPr>
            <w:rStyle w:val="Hipercze"/>
            <w:lang w:val="en-US"/>
          </w:rPr>
          <w:t>https://fastapi.tiangolo.com</w:t>
        </w:r>
      </w:hyperlink>
      <w:r w:rsidR="00351CC7">
        <w:rPr>
          <w:lang w:val="en-US"/>
        </w:rPr>
        <w:t xml:space="preserve"> (28.12.2021)</w:t>
      </w:r>
    </w:p>
    <w:p w14:paraId="21030362" w14:textId="12C9D14B" w:rsidR="00D429B3" w:rsidRPr="00351CC7" w:rsidRDefault="00544B57" w:rsidP="00FB2CEB">
      <w:pPr>
        <w:pStyle w:val="Akapitzlist"/>
        <w:numPr>
          <w:ilvl w:val="0"/>
          <w:numId w:val="27"/>
        </w:numPr>
        <w:rPr>
          <w:lang w:val="en-US"/>
        </w:rPr>
      </w:pPr>
      <w:hyperlink r:id="rId25" w:history="1">
        <w:r w:rsidR="00D429B3" w:rsidRPr="00C666B9">
          <w:rPr>
            <w:rStyle w:val="Hipercze"/>
            <w:lang w:val="en-US"/>
          </w:rPr>
          <w:t>https://vavatech.pl/technologie/bazy-danych/mysql</w:t>
        </w:r>
      </w:hyperlink>
      <w:r w:rsidR="00D429B3">
        <w:rPr>
          <w:lang w:val="en-US"/>
        </w:rPr>
        <w:t xml:space="preserve"> (29.12.2021)</w:t>
      </w:r>
    </w:p>
    <w:sectPr w:rsidR="00D429B3" w:rsidRPr="00351CC7" w:rsidSect="000701E9">
      <w:pgSz w:w="11900" w:h="16840" w:code="9"/>
      <w:pgMar w:top="1418" w:right="1134" w:bottom="1418" w:left="1701" w:header="709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8C24B" w14:textId="77777777" w:rsidR="00544B57" w:rsidRDefault="00544B57" w:rsidP="009E3CB0">
      <w:pPr>
        <w:spacing w:line="240" w:lineRule="auto"/>
      </w:pPr>
      <w:r>
        <w:separator/>
      </w:r>
    </w:p>
  </w:endnote>
  <w:endnote w:type="continuationSeparator" w:id="0">
    <w:p w14:paraId="4CABE496" w14:textId="77777777" w:rsidR="00544B57" w:rsidRDefault="00544B57" w:rsidP="009E3C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 CE">
    <w:altName w:val="Franklin Gothic Medium Cond"/>
    <w:panose1 w:val="00000000000000000000"/>
    <w:charset w:val="58"/>
    <w:family w:val="auto"/>
    <w:notTrueType/>
    <w:pitch w:val="variable"/>
    <w:sig w:usb0="00000001" w:usb1="00000000" w:usb2="00000000" w:usb3="00000000" w:csb0="00000000" w:csb1="00000000"/>
  </w:font>
  <w:font w:name="Franklin Gothic Book">
    <w:panose1 w:val="020B0503020102020204"/>
    <w:charset w:val="EE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AB8E3" w14:textId="77777777" w:rsidR="00544B57" w:rsidRDefault="00544B57" w:rsidP="009E3CB0">
      <w:pPr>
        <w:spacing w:line="240" w:lineRule="auto"/>
      </w:pPr>
      <w:r>
        <w:separator/>
      </w:r>
    </w:p>
  </w:footnote>
  <w:footnote w:type="continuationSeparator" w:id="0">
    <w:p w14:paraId="1D2782DF" w14:textId="77777777" w:rsidR="00544B57" w:rsidRDefault="00544B57" w:rsidP="009E3C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B54B5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A92B9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74D8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F8CF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7FE11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5C2D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6C52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0FCB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66A0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D70AE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063D7103"/>
    <w:multiLevelType w:val="hybridMultilevel"/>
    <w:tmpl w:val="04F0DB4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168A7325"/>
    <w:multiLevelType w:val="hybridMultilevel"/>
    <w:tmpl w:val="9168EF6E"/>
    <w:lvl w:ilvl="0" w:tplc="0409000F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BD24B0A"/>
    <w:multiLevelType w:val="hybridMultilevel"/>
    <w:tmpl w:val="1390CCAE"/>
    <w:lvl w:ilvl="0" w:tplc="0415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14" w15:restartNumberingAfterBreak="0">
    <w:nsid w:val="2D531277"/>
    <w:multiLevelType w:val="hybridMultilevel"/>
    <w:tmpl w:val="C9DECB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38985D0B"/>
    <w:multiLevelType w:val="hybridMultilevel"/>
    <w:tmpl w:val="E1CAB0D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392E6BAD"/>
    <w:multiLevelType w:val="hybridMultilevel"/>
    <w:tmpl w:val="67EAE1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86A2D"/>
    <w:multiLevelType w:val="multilevel"/>
    <w:tmpl w:val="1A2EDD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8" w15:restartNumberingAfterBreak="0">
    <w:nsid w:val="3F346B88"/>
    <w:multiLevelType w:val="hybridMultilevel"/>
    <w:tmpl w:val="A7EA68FE"/>
    <w:lvl w:ilvl="0" w:tplc="A50E734C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7178EF"/>
    <w:multiLevelType w:val="hybridMultilevel"/>
    <w:tmpl w:val="0674EBF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46D87F53"/>
    <w:multiLevelType w:val="hybridMultilevel"/>
    <w:tmpl w:val="47C017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485102EF"/>
    <w:multiLevelType w:val="hybridMultilevel"/>
    <w:tmpl w:val="A8A419F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4ACC3DDF"/>
    <w:multiLevelType w:val="hybridMultilevel"/>
    <w:tmpl w:val="41EC55F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58C953C4"/>
    <w:multiLevelType w:val="hybridMultilevel"/>
    <w:tmpl w:val="1E1C76B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634D4807"/>
    <w:multiLevelType w:val="hybridMultilevel"/>
    <w:tmpl w:val="9168EF6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651D4479"/>
    <w:multiLevelType w:val="hybridMultilevel"/>
    <w:tmpl w:val="2D80EAC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7616747B"/>
    <w:multiLevelType w:val="hybridMultilevel"/>
    <w:tmpl w:val="30F4545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232F88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76527A40"/>
    <w:multiLevelType w:val="hybridMultilevel"/>
    <w:tmpl w:val="F320A8BA"/>
    <w:lvl w:ilvl="0" w:tplc="771A9F16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 w:val="0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20"/>
  </w:num>
  <w:num w:numId="3">
    <w:abstractNumId w:val="12"/>
  </w:num>
  <w:num w:numId="4">
    <w:abstractNumId w:val="23"/>
  </w:num>
  <w:num w:numId="5">
    <w:abstractNumId w:val="11"/>
  </w:num>
  <w:num w:numId="6">
    <w:abstractNumId w:val="15"/>
  </w:num>
  <w:num w:numId="7">
    <w:abstractNumId w:val="22"/>
  </w:num>
  <w:num w:numId="8">
    <w:abstractNumId w:val="19"/>
  </w:num>
  <w:num w:numId="9">
    <w:abstractNumId w:val="10"/>
  </w:num>
  <w:num w:numId="10">
    <w:abstractNumId w:val="21"/>
  </w:num>
  <w:num w:numId="11">
    <w:abstractNumId w:val="24"/>
  </w:num>
  <w:num w:numId="12">
    <w:abstractNumId w:val="26"/>
  </w:num>
  <w:num w:numId="13">
    <w:abstractNumId w:val="25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9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18"/>
  </w:num>
  <w:num w:numId="25">
    <w:abstractNumId w:val="13"/>
  </w:num>
  <w:num w:numId="26">
    <w:abstractNumId w:val="16"/>
  </w:num>
  <w:num w:numId="27">
    <w:abstractNumId w:val="27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9A"/>
    <w:rsid w:val="00012E6F"/>
    <w:rsid w:val="00016958"/>
    <w:rsid w:val="00017F9C"/>
    <w:rsid w:val="00027124"/>
    <w:rsid w:val="000301E7"/>
    <w:rsid w:val="00033033"/>
    <w:rsid w:val="000360A7"/>
    <w:rsid w:val="00037990"/>
    <w:rsid w:val="000449D7"/>
    <w:rsid w:val="0004717E"/>
    <w:rsid w:val="000516F0"/>
    <w:rsid w:val="0005533C"/>
    <w:rsid w:val="0006673A"/>
    <w:rsid w:val="000701E9"/>
    <w:rsid w:val="00077557"/>
    <w:rsid w:val="00081B13"/>
    <w:rsid w:val="000834AF"/>
    <w:rsid w:val="000873D0"/>
    <w:rsid w:val="00090C12"/>
    <w:rsid w:val="0009496B"/>
    <w:rsid w:val="000A0FCC"/>
    <w:rsid w:val="000A1616"/>
    <w:rsid w:val="000C65E7"/>
    <w:rsid w:val="000C75AF"/>
    <w:rsid w:val="000E4859"/>
    <w:rsid w:val="000E4E0E"/>
    <w:rsid w:val="001007C7"/>
    <w:rsid w:val="001064C2"/>
    <w:rsid w:val="0011639D"/>
    <w:rsid w:val="00124E8B"/>
    <w:rsid w:val="00153BDC"/>
    <w:rsid w:val="00156700"/>
    <w:rsid w:val="00157752"/>
    <w:rsid w:val="00157789"/>
    <w:rsid w:val="0016474E"/>
    <w:rsid w:val="00171B58"/>
    <w:rsid w:val="001749DE"/>
    <w:rsid w:val="0018276E"/>
    <w:rsid w:val="00193857"/>
    <w:rsid w:val="001A1C18"/>
    <w:rsid w:val="001B5B68"/>
    <w:rsid w:val="001C6355"/>
    <w:rsid w:val="001C7232"/>
    <w:rsid w:val="001D1D92"/>
    <w:rsid w:val="001E1E30"/>
    <w:rsid w:val="001F5E62"/>
    <w:rsid w:val="00213B14"/>
    <w:rsid w:val="002200F8"/>
    <w:rsid w:val="002225F0"/>
    <w:rsid w:val="00222F89"/>
    <w:rsid w:val="00227D5B"/>
    <w:rsid w:val="00230A8D"/>
    <w:rsid w:val="00233554"/>
    <w:rsid w:val="0023550D"/>
    <w:rsid w:val="00251C57"/>
    <w:rsid w:val="00251CF1"/>
    <w:rsid w:val="002542FB"/>
    <w:rsid w:val="00256104"/>
    <w:rsid w:val="00274996"/>
    <w:rsid w:val="002925C9"/>
    <w:rsid w:val="00295C85"/>
    <w:rsid w:val="002A2A65"/>
    <w:rsid w:val="002A4122"/>
    <w:rsid w:val="002A566E"/>
    <w:rsid w:val="002B043D"/>
    <w:rsid w:val="002B2AF7"/>
    <w:rsid w:val="002B5422"/>
    <w:rsid w:val="002C5E04"/>
    <w:rsid w:val="002D2679"/>
    <w:rsid w:val="002D4D11"/>
    <w:rsid w:val="002E0168"/>
    <w:rsid w:val="002F70A8"/>
    <w:rsid w:val="00300BE1"/>
    <w:rsid w:val="00310DF6"/>
    <w:rsid w:val="00323A93"/>
    <w:rsid w:val="00326DA9"/>
    <w:rsid w:val="00326F82"/>
    <w:rsid w:val="00327003"/>
    <w:rsid w:val="00327B52"/>
    <w:rsid w:val="00330108"/>
    <w:rsid w:val="00336EB5"/>
    <w:rsid w:val="00341FB1"/>
    <w:rsid w:val="00344B9E"/>
    <w:rsid w:val="003478FE"/>
    <w:rsid w:val="00351CC7"/>
    <w:rsid w:val="00357A09"/>
    <w:rsid w:val="003605D4"/>
    <w:rsid w:val="00364614"/>
    <w:rsid w:val="00382D49"/>
    <w:rsid w:val="0038763D"/>
    <w:rsid w:val="00393284"/>
    <w:rsid w:val="003A19F1"/>
    <w:rsid w:val="003A790E"/>
    <w:rsid w:val="003B62FC"/>
    <w:rsid w:val="003C74DA"/>
    <w:rsid w:val="003D06E6"/>
    <w:rsid w:val="003F0F01"/>
    <w:rsid w:val="004025F6"/>
    <w:rsid w:val="00406A14"/>
    <w:rsid w:val="00411CA2"/>
    <w:rsid w:val="004305E0"/>
    <w:rsid w:val="00433A4F"/>
    <w:rsid w:val="0043599A"/>
    <w:rsid w:val="00437B44"/>
    <w:rsid w:val="004417F4"/>
    <w:rsid w:val="00442092"/>
    <w:rsid w:val="004450DE"/>
    <w:rsid w:val="00445FF3"/>
    <w:rsid w:val="00457B45"/>
    <w:rsid w:val="00460352"/>
    <w:rsid w:val="00461971"/>
    <w:rsid w:val="00462BCC"/>
    <w:rsid w:val="00466231"/>
    <w:rsid w:val="0046743E"/>
    <w:rsid w:val="0047042D"/>
    <w:rsid w:val="00470CB4"/>
    <w:rsid w:val="00480869"/>
    <w:rsid w:val="00482BC8"/>
    <w:rsid w:val="0048680A"/>
    <w:rsid w:val="004A05D4"/>
    <w:rsid w:val="004A25C0"/>
    <w:rsid w:val="004B3EB2"/>
    <w:rsid w:val="004C61CC"/>
    <w:rsid w:val="004C6FBC"/>
    <w:rsid w:val="004E1398"/>
    <w:rsid w:val="004E1A8A"/>
    <w:rsid w:val="004E6151"/>
    <w:rsid w:val="004F42FA"/>
    <w:rsid w:val="00500C11"/>
    <w:rsid w:val="0050244E"/>
    <w:rsid w:val="00502CDE"/>
    <w:rsid w:val="005041DD"/>
    <w:rsid w:val="00512FDA"/>
    <w:rsid w:val="00513C5C"/>
    <w:rsid w:val="00513E3C"/>
    <w:rsid w:val="00516607"/>
    <w:rsid w:val="00517318"/>
    <w:rsid w:val="0051770C"/>
    <w:rsid w:val="00524FBB"/>
    <w:rsid w:val="00526673"/>
    <w:rsid w:val="00543927"/>
    <w:rsid w:val="00544B57"/>
    <w:rsid w:val="00547142"/>
    <w:rsid w:val="00547719"/>
    <w:rsid w:val="00547798"/>
    <w:rsid w:val="005668B7"/>
    <w:rsid w:val="00577067"/>
    <w:rsid w:val="0059202A"/>
    <w:rsid w:val="005A49EE"/>
    <w:rsid w:val="005B1489"/>
    <w:rsid w:val="005B4B3E"/>
    <w:rsid w:val="005D61DD"/>
    <w:rsid w:val="005E3309"/>
    <w:rsid w:val="005F4DE3"/>
    <w:rsid w:val="005F559F"/>
    <w:rsid w:val="005F5E15"/>
    <w:rsid w:val="00607F05"/>
    <w:rsid w:val="0061450E"/>
    <w:rsid w:val="00616041"/>
    <w:rsid w:val="0064061C"/>
    <w:rsid w:val="006530AE"/>
    <w:rsid w:val="0066632A"/>
    <w:rsid w:val="00666876"/>
    <w:rsid w:val="0067383D"/>
    <w:rsid w:val="00673FF7"/>
    <w:rsid w:val="00683763"/>
    <w:rsid w:val="00686249"/>
    <w:rsid w:val="00693182"/>
    <w:rsid w:val="00694E6C"/>
    <w:rsid w:val="00696312"/>
    <w:rsid w:val="00697214"/>
    <w:rsid w:val="006A13BE"/>
    <w:rsid w:val="006B559B"/>
    <w:rsid w:val="006B721F"/>
    <w:rsid w:val="006C54DB"/>
    <w:rsid w:val="006D0127"/>
    <w:rsid w:val="006D363B"/>
    <w:rsid w:val="006D6157"/>
    <w:rsid w:val="006F119E"/>
    <w:rsid w:val="006F25EC"/>
    <w:rsid w:val="006F2B97"/>
    <w:rsid w:val="0070585E"/>
    <w:rsid w:val="007077E8"/>
    <w:rsid w:val="00710EA6"/>
    <w:rsid w:val="00713591"/>
    <w:rsid w:val="007158F9"/>
    <w:rsid w:val="00717DD7"/>
    <w:rsid w:val="007233E7"/>
    <w:rsid w:val="00725C9B"/>
    <w:rsid w:val="00731B79"/>
    <w:rsid w:val="0073502A"/>
    <w:rsid w:val="007363D0"/>
    <w:rsid w:val="00740593"/>
    <w:rsid w:val="00744652"/>
    <w:rsid w:val="007521B9"/>
    <w:rsid w:val="007523A6"/>
    <w:rsid w:val="00752761"/>
    <w:rsid w:val="00755DE7"/>
    <w:rsid w:val="00756893"/>
    <w:rsid w:val="00770886"/>
    <w:rsid w:val="00772C5F"/>
    <w:rsid w:val="007862C3"/>
    <w:rsid w:val="00786978"/>
    <w:rsid w:val="007A09B4"/>
    <w:rsid w:val="007A5738"/>
    <w:rsid w:val="007B060A"/>
    <w:rsid w:val="007B4300"/>
    <w:rsid w:val="007B75FE"/>
    <w:rsid w:val="007C0DC5"/>
    <w:rsid w:val="007C3CAA"/>
    <w:rsid w:val="007D012A"/>
    <w:rsid w:val="007D2A0D"/>
    <w:rsid w:val="007D31E2"/>
    <w:rsid w:val="007D51E2"/>
    <w:rsid w:val="007D6241"/>
    <w:rsid w:val="007E1DE5"/>
    <w:rsid w:val="007E1FEE"/>
    <w:rsid w:val="007F7197"/>
    <w:rsid w:val="008152B2"/>
    <w:rsid w:val="00816566"/>
    <w:rsid w:val="008167EA"/>
    <w:rsid w:val="0082499C"/>
    <w:rsid w:val="00826CF1"/>
    <w:rsid w:val="00842A8E"/>
    <w:rsid w:val="008455FC"/>
    <w:rsid w:val="0085299C"/>
    <w:rsid w:val="00861FB7"/>
    <w:rsid w:val="0086594E"/>
    <w:rsid w:val="00867CD2"/>
    <w:rsid w:val="008724AC"/>
    <w:rsid w:val="00875D97"/>
    <w:rsid w:val="00881AF5"/>
    <w:rsid w:val="008852B7"/>
    <w:rsid w:val="00885C3D"/>
    <w:rsid w:val="00887EF4"/>
    <w:rsid w:val="008909EA"/>
    <w:rsid w:val="008915D3"/>
    <w:rsid w:val="00893F37"/>
    <w:rsid w:val="0089621D"/>
    <w:rsid w:val="00897B3F"/>
    <w:rsid w:val="008A009F"/>
    <w:rsid w:val="008A4793"/>
    <w:rsid w:val="008A4D9C"/>
    <w:rsid w:val="008B1D6C"/>
    <w:rsid w:val="008B6A9E"/>
    <w:rsid w:val="008B7B23"/>
    <w:rsid w:val="008B7D31"/>
    <w:rsid w:val="008C6F44"/>
    <w:rsid w:val="008E162A"/>
    <w:rsid w:val="008F4F87"/>
    <w:rsid w:val="008F779D"/>
    <w:rsid w:val="00911556"/>
    <w:rsid w:val="00913171"/>
    <w:rsid w:val="00933CE2"/>
    <w:rsid w:val="0094138F"/>
    <w:rsid w:val="009419BB"/>
    <w:rsid w:val="009429B3"/>
    <w:rsid w:val="00943310"/>
    <w:rsid w:val="009460E7"/>
    <w:rsid w:val="00946751"/>
    <w:rsid w:val="00956941"/>
    <w:rsid w:val="009702AF"/>
    <w:rsid w:val="009728A7"/>
    <w:rsid w:val="0097585D"/>
    <w:rsid w:val="00983555"/>
    <w:rsid w:val="00987755"/>
    <w:rsid w:val="00990D7B"/>
    <w:rsid w:val="00992865"/>
    <w:rsid w:val="0099755B"/>
    <w:rsid w:val="009A08CE"/>
    <w:rsid w:val="009A4E42"/>
    <w:rsid w:val="009A5948"/>
    <w:rsid w:val="009A653A"/>
    <w:rsid w:val="009B0F28"/>
    <w:rsid w:val="009B15DA"/>
    <w:rsid w:val="009B4C09"/>
    <w:rsid w:val="009B7FD2"/>
    <w:rsid w:val="009C3DF1"/>
    <w:rsid w:val="009D098F"/>
    <w:rsid w:val="009E2A4A"/>
    <w:rsid w:val="009E3CB0"/>
    <w:rsid w:val="00A110E5"/>
    <w:rsid w:val="00A2075A"/>
    <w:rsid w:val="00A264F1"/>
    <w:rsid w:val="00A31431"/>
    <w:rsid w:val="00A336FC"/>
    <w:rsid w:val="00A34B5E"/>
    <w:rsid w:val="00A425DA"/>
    <w:rsid w:val="00A44C37"/>
    <w:rsid w:val="00A51A87"/>
    <w:rsid w:val="00A52C52"/>
    <w:rsid w:val="00A531DB"/>
    <w:rsid w:val="00A545C0"/>
    <w:rsid w:val="00A555DC"/>
    <w:rsid w:val="00A66DED"/>
    <w:rsid w:val="00A70CBD"/>
    <w:rsid w:val="00A75749"/>
    <w:rsid w:val="00A84F2E"/>
    <w:rsid w:val="00A85596"/>
    <w:rsid w:val="00A93D98"/>
    <w:rsid w:val="00AA401A"/>
    <w:rsid w:val="00AA515B"/>
    <w:rsid w:val="00AA7A46"/>
    <w:rsid w:val="00AB0904"/>
    <w:rsid w:val="00AB2FF7"/>
    <w:rsid w:val="00AC4D72"/>
    <w:rsid w:val="00AD1039"/>
    <w:rsid w:val="00AD423E"/>
    <w:rsid w:val="00AD6312"/>
    <w:rsid w:val="00AE2F12"/>
    <w:rsid w:val="00AF5D02"/>
    <w:rsid w:val="00B03F7B"/>
    <w:rsid w:val="00B04A6D"/>
    <w:rsid w:val="00B15871"/>
    <w:rsid w:val="00B17977"/>
    <w:rsid w:val="00B43F0B"/>
    <w:rsid w:val="00B46A15"/>
    <w:rsid w:val="00B471E3"/>
    <w:rsid w:val="00B477A9"/>
    <w:rsid w:val="00B4795B"/>
    <w:rsid w:val="00B52A3E"/>
    <w:rsid w:val="00B52EFB"/>
    <w:rsid w:val="00B54A38"/>
    <w:rsid w:val="00B555E7"/>
    <w:rsid w:val="00B60508"/>
    <w:rsid w:val="00B6472B"/>
    <w:rsid w:val="00B70087"/>
    <w:rsid w:val="00B77075"/>
    <w:rsid w:val="00B778B8"/>
    <w:rsid w:val="00B81179"/>
    <w:rsid w:val="00B94AF7"/>
    <w:rsid w:val="00BA469A"/>
    <w:rsid w:val="00BB3BEF"/>
    <w:rsid w:val="00BE2286"/>
    <w:rsid w:val="00BE4224"/>
    <w:rsid w:val="00BE4435"/>
    <w:rsid w:val="00BE6037"/>
    <w:rsid w:val="00BF1B0F"/>
    <w:rsid w:val="00BF3CA7"/>
    <w:rsid w:val="00BF55A7"/>
    <w:rsid w:val="00C07303"/>
    <w:rsid w:val="00C20B32"/>
    <w:rsid w:val="00C304EE"/>
    <w:rsid w:val="00C3055C"/>
    <w:rsid w:val="00C32BA8"/>
    <w:rsid w:val="00C3474B"/>
    <w:rsid w:val="00C36F31"/>
    <w:rsid w:val="00C4114C"/>
    <w:rsid w:val="00C47D26"/>
    <w:rsid w:val="00C729F0"/>
    <w:rsid w:val="00C75C2C"/>
    <w:rsid w:val="00C801D2"/>
    <w:rsid w:val="00C906F8"/>
    <w:rsid w:val="00CA479A"/>
    <w:rsid w:val="00CC544C"/>
    <w:rsid w:val="00CC6A87"/>
    <w:rsid w:val="00CD4D63"/>
    <w:rsid w:val="00CE0BCE"/>
    <w:rsid w:val="00CE52C9"/>
    <w:rsid w:val="00CF57FD"/>
    <w:rsid w:val="00D06330"/>
    <w:rsid w:val="00D149E3"/>
    <w:rsid w:val="00D202D9"/>
    <w:rsid w:val="00D32AED"/>
    <w:rsid w:val="00D338E5"/>
    <w:rsid w:val="00D36412"/>
    <w:rsid w:val="00D419FD"/>
    <w:rsid w:val="00D429B3"/>
    <w:rsid w:val="00D42C27"/>
    <w:rsid w:val="00D502FA"/>
    <w:rsid w:val="00D53413"/>
    <w:rsid w:val="00D54113"/>
    <w:rsid w:val="00D55ECF"/>
    <w:rsid w:val="00D63B57"/>
    <w:rsid w:val="00D728F3"/>
    <w:rsid w:val="00D72F95"/>
    <w:rsid w:val="00D73D80"/>
    <w:rsid w:val="00D92907"/>
    <w:rsid w:val="00D9760D"/>
    <w:rsid w:val="00DA1BC1"/>
    <w:rsid w:val="00DA4F23"/>
    <w:rsid w:val="00DB27B4"/>
    <w:rsid w:val="00DC6584"/>
    <w:rsid w:val="00DC7DEA"/>
    <w:rsid w:val="00DD0A80"/>
    <w:rsid w:val="00DD451E"/>
    <w:rsid w:val="00DD7E3B"/>
    <w:rsid w:val="00DF771F"/>
    <w:rsid w:val="00E46836"/>
    <w:rsid w:val="00E55137"/>
    <w:rsid w:val="00E6056A"/>
    <w:rsid w:val="00E6210F"/>
    <w:rsid w:val="00E677DE"/>
    <w:rsid w:val="00E83523"/>
    <w:rsid w:val="00E83647"/>
    <w:rsid w:val="00E912CA"/>
    <w:rsid w:val="00E91971"/>
    <w:rsid w:val="00EB100A"/>
    <w:rsid w:val="00EB4C72"/>
    <w:rsid w:val="00EC3D79"/>
    <w:rsid w:val="00ED4897"/>
    <w:rsid w:val="00EE0092"/>
    <w:rsid w:val="00EE0960"/>
    <w:rsid w:val="00EE0E22"/>
    <w:rsid w:val="00EE2D1E"/>
    <w:rsid w:val="00EE63DB"/>
    <w:rsid w:val="00EF03C7"/>
    <w:rsid w:val="00EF14FF"/>
    <w:rsid w:val="00EF398A"/>
    <w:rsid w:val="00EF5B1E"/>
    <w:rsid w:val="00F0079D"/>
    <w:rsid w:val="00F21872"/>
    <w:rsid w:val="00F44B11"/>
    <w:rsid w:val="00F509C6"/>
    <w:rsid w:val="00F55FF6"/>
    <w:rsid w:val="00F568A0"/>
    <w:rsid w:val="00F56E18"/>
    <w:rsid w:val="00F6252D"/>
    <w:rsid w:val="00F62F96"/>
    <w:rsid w:val="00F70768"/>
    <w:rsid w:val="00F840D7"/>
    <w:rsid w:val="00F853F6"/>
    <w:rsid w:val="00F855C7"/>
    <w:rsid w:val="00F94CA8"/>
    <w:rsid w:val="00FB06F0"/>
    <w:rsid w:val="00FB2CEB"/>
    <w:rsid w:val="00FB75A8"/>
    <w:rsid w:val="00FC58E7"/>
    <w:rsid w:val="00FD11E6"/>
    <w:rsid w:val="00FD1A3E"/>
    <w:rsid w:val="00FD25FD"/>
    <w:rsid w:val="00FD76BE"/>
    <w:rsid w:val="00FE3DD7"/>
    <w:rsid w:val="00FE491E"/>
    <w:rsid w:val="00FE5869"/>
    <w:rsid w:val="00FF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3475A3"/>
  <w15:chartTrackingRefBased/>
  <w15:docId w15:val="{CB590EA7-8D51-45CC-A6E7-2E96152D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Yu Mincho" w:hAnsi="Calibri" w:cs="Arial"/>
        <w:lang w:val="pl-PL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7D012A"/>
    <w:pPr>
      <w:spacing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qFormat/>
    <w:locked/>
    <w:rsid w:val="006A13BE"/>
    <w:pPr>
      <w:keepNext/>
      <w:spacing w:before="240" w:after="60"/>
      <w:outlineLvl w:val="0"/>
    </w:pPr>
    <w:rPr>
      <w:rFonts w:eastAsia="Yu Gothic Light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nhideWhenUsed/>
    <w:qFormat/>
    <w:locked/>
    <w:rsid w:val="006A13BE"/>
    <w:pPr>
      <w:keepNext/>
      <w:spacing w:before="240" w:after="60"/>
      <w:outlineLvl w:val="1"/>
    </w:pPr>
    <w:rPr>
      <w:rFonts w:eastAsia="Yu Gothic Light"/>
      <w:b/>
      <w:bCs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locked/>
    <w:rsid w:val="00752761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locked/>
    <w:rsid w:val="00752761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semiHidden/>
    <w:rsid w:val="00A264F1"/>
    <w:rPr>
      <w:rFonts w:ascii="Lucida Grande CE" w:hAnsi="Lucida Grande CE"/>
      <w:sz w:val="18"/>
      <w:szCs w:val="18"/>
      <w:lang w:eastAsia="x-none"/>
    </w:rPr>
  </w:style>
  <w:style w:type="character" w:customStyle="1" w:styleId="TekstdymkaZnak">
    <w:name w:val="Tekst dymka Znak"/>
    <w:link w:val="Tekstdymka"/>
    <w:semiHidden/>
    <w:locked/>
    <w:rsid w:val="00A264F1"/>
    <w:rPr>
      <w:rFonts w:ascii="Lucida Grande CE" w:eastAsia="Times New Roman" w:hAnsi="Lucida Grande CE" w:cs="Lucida Grande CE"/>
      <w:sz w:val="18"/>
      <w:szCs w:val="18"/>
      <w:lang w:val="pl-PL" w:eastAsia="x-none"/>
    </w:rPr>
  </w:style>
  <w:style w:type="paragraph" w:customStyle="1" w:styleId="Akapitzlist1">
    <w:name w:val="Akapit z listą1"/>
    <w:basedOn w:val="Normalny"/>
    <w:rsid w:val="00AD6312"/>
    <w:pPr>
      <w:ind w:left="720"/>
      <w:contextualSpacing/>
    </w:pPr>
  </w:style>
  <w:style w:type="character" w:styleId="Odwoaniedokomentarza">
    <w:name w:val="annotation reference"/>
    <w:semiHidden/>
    <w:rsid w:val="00CE52C9"/>
    <w:rPr>
      <w:rFonts w:cs="Times New Roman"/>
      <w:sz w:val="18"/>
      <w:szCs w:val="18"/>
    </w:rPr>
  </w:style>
  <w:style w:type="paragraph" w:styleId="Tekstkomentarza">
    <w:name w:val="annotation text"/>
    <w:basedOn w:val="Normalny"/>
    <w:link w:val="TekstkomentarzaZnak"/>
    <w:semiHidden/>
    <w:rsid w:val="00CE52C9"/>
    <w:rPr>
      <w:szCs w:val="24"/>
      <w:lang w:eastAsia="x-none"/>
    </w:rPr>
  </w:style>
  <w:style w:type="character" w:customStyle="1" w:styleId="TekstkomentarzaZnak">
    <w:name w:val="Tekst komentarza Znak"/>
    <w:link w:val="Tekstkomentarza"/>
    <w:semiHidden/>
    <w:locked/>
    <w:rsid w:val="00CE52C9"/>
    <w:rPr>
      <w:rFonts w:ascii="Arial" w:eastAsia="Times New Roman" w:hAnsi="Arial" w:cs="Times New Roman"/>
      <w:sz w:val="24"/>
      <w:szCs w:val="24"/>
      <w:lang w:val="pl-PL" w:eastAsia="x-none"/>
    </w:rPr>
  </w:style>
  <w:style w:type="paragraph" w:styleId="Tematkomentarza">
    <w:name w:val="annotation subject"/>
    <w:basedOn w:val="Tekstkomentarza"/>
    <w:next w:val="Tekstkomentarza"/>
    <w:link w:val="TematkomentarzaZnak"/>
    <w:semiHidden/>
    <w:rsid w:val="00CE52C9"/>
    <w:rPr>
      <w:b/>
      <w:bCs/>
    </w:rPr>
  </w:style>
  <w:style w:type="character" w:customStyle="1" w:styleId="TematkomentarzaZnak">
    <w:name w:val="Temat komentarza Znak"/>
    <w:link w:val="Tematkomentarza"/>
    <w:semiHidden/>
    <w:locked/>
    <w:rsid w:val="00CE52C9"/>
    <w:rPr>
      <w:rFonts w:ascii="Arial" w:eastAsia="Times New Roman" w:hAnsi="Arial" w:cs="Times New Roman"/>
      <w:b/>
      <w:bCs/>
      <w:sz w:val="24"/>
      <w:szCs w:val="24"/>
      <w:lang w:val="pl-PL" w:eastAsia="x-none"/>
    </w:rPr>
  </w:style>
  <w:style w:type="paragraph" w:styleId="Tekstpodstawowy3">
    <w:name w:val="Body Text 3"/>
    <w:basedOn w:val="Normalny"/>
    <w:rsid w:val="00E55137"/>
    <w:pPr>
      <w:spacing w:after="120"/>
    </w:pPr>
    <w:rPr>
      <w:sz w:val="16"/>
      <w:szCs w:val="16"/>
      <w:lang w:eastAsia="pl-PL"/>
    </w:rPr>
  </w:style>
  <w:style w:type="paragraph" w:styleId="Tekstpodstawowywcity">
    <w:name w:val="Body Text Indent"/>
    <w:basedOn w:val="Normalny"/>
    <w:rsid w:val="00E55137"/>
    <w:pPr>
      <w:spacing w:after="120"/>
      <w:ind w:left="283"/>
    </w:pPr>
    <w:rPr>
      <w:szCs w:val="24"/>
      <w:lang w:eastAsia="pl-PL"/>
    </w:rPr>
  </w:style>
  <w:style w:type="paragraph" w:customStyle="1" w:styleId="BodySingle">
    <w:name w:val="Body Single"/>
    <w:rsid w:val="00E55137"/>
    <w:pPr>
      <w:spacing w:after="160" w:line="259" w:lineRule="auto"/>
    </w:pPr>
    <w:rPr>
      <w:rFonts w:ascii="Times New Roman" w:eastAsia="Times New Roman" w:hAnsi="Times New Roman" w:cs="Times New Roman"/>
      <w:color w:val="000000"/>
      <w:sz w:val="24"/>
      <w:szCs w:val="22"/>
      <w:lang w:val="cs-CZ" w:eastAsia="pl-PL"/>
    </w:rPr>
  </w:style>
  <w:style w:type="table" w:styleId="Tabela-Siatka">
    <w:name w:val="Table Grid"/>
    <w:basedOn w:val="Standardowy"/>
    <w:locked/>
    <w:rsid w:val="00B158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link w:val="Nagwek2"/>
    <w:rsid w:val="006A13BE"/>
    <w:rPr>
      <w:rFonts w:ascii="Times New Roman" w:eastAsia="Yu Gothic Light" w:hAnsi="Times New Roman" w:cs="Times New Roman"/>
      <w:b/>
      <w:bCs/>
      <w:iCs/>
      <w:sz w:val="28"/>
      <w:szCs w:val="28"/>
    </w:rPr>
  </w:style>
  <w:style w:type="character" w:customStyle="1" w:styleId="Nagwek1Znak">
    <w:name w:val="Nagłówek 1 Znak"/>
    <w:link w:val="Nagwek1"/>
    <w:rsid w:val="006A13BE"/>
    <w:rPr>
      <w:rFonts w:ascii="Times New Roman" w:eastAsia="Yu Gothic Light" w:hAnsi="Times New Roman" w:cs="Times New Roman"/>
      <w:b/>
      <w:bCs/>
      <w:kern w:val="32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6743E"/>
    <w:pPr>
      <w:keepLines/>
      <w:spacing w:after="0"/>
      <w:outlineLvl w:val="9"/>
    </w:pPr>
    <w:rPr>
      <w:b w:val="0"/>
      <w:bCs w:val="0"/>
      <w:color w:val="2F5496"/>
      <w:kern w:val="0"/>
    </w:rPr>
  </w:style>
  <w:style w:type="paragraph" w:styleId="Spistreci1">
    <w:name w:val="toc 1"/>
    <w:basedOn w:val="Normalny"/>
    <w:next w:val="Normalny"/>
    <w:autoRedefine/>
    <w:uiPriority w:val="39"/>
    <w:locked/>
    <w:rsid w:val="0046743E"/>
  </w:style>
  <w:style w:type="character" w:styleId="Hipercze">
    <w:name w:val="Hyperlink"/>
    <w:uiPriority w:val="99"/>
    <w:unhideWhenUsed/>
    <w:rsid w:val="0046743E"/>
    <w:rPr>
      <w:color w:val="0563C1"/>
      <w:u w:val="single"/>
    </w:rPr>
  </w:style>
  <w:style w:type="paragraph" w:styleId="Spistreci2">
    <w:name w:val="toc 2"/>
    <w:basedOn w:val="Normalny"/>
    <w:next w:val="Normalny"/>
    <w:autoRedefine/>
    <w:uiPriority w:val="39"/>
    <w:locked/>
    <w:rsid w:val="00077557"/>
    <w:pPr>
      <w:ind w:left="220"/>
    </w:pPr>
  </w:style>
  <w:style w:type="paragraph" w:styleId="Akapitzlist">
    <w:name w:val="List Paragraph"/>
    <w:basedOn w:val="Normalny"/>
    <w:uiPriority w:val="34"/>
    <w:qFormat/>
    <w:rsid w:val="00033033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0301E7"/>
    <w:rPr>
      <w:color w:val="605E5C"/>
      <w:shd w:val="clear" w:color="auto" w:fill="E1DFDD"/>
    </w:rPr>
  </w:style>
  <w:style w:type="character" w:customStyle="1" w:styleId="a-declarative">
    <w:name w:val="a-declarative"/>
    <w:basedOn w:val="Domylnaczcionkaakapitu"/>
    <w:rsid w:val="000301E7"/>
  </w:style>
  <w:style w:type="character" w:styleId="Uwydatnienie">
    <w:name w:val="Emphasis"/>
    <w:basedOn w:val="Domylnaczcionkaakapitu"/>
    <w:uiPriority w:val="20"/>
    <w:qFormat/>
    <w:locked/>
    <w:rsid w:val="00027124"/>
    <w:rPr>
      <w:i/>
      <w:iCs/>
    </w:rPr>
  </w:style>
  <w:style w:type="character" w:customStyle="1" w:styleId="Nagwek3Znak">
    <w:name w:val="Nagłówek 3 Znak"/>
    <w:basedOn w:val="Domylnaczcionkaakapitu"/>
    <w:link w:val="Nagwek3"/>
    <w:uiPriority w:val="9"/>
    <w:rsid w:val="00752761"/>
    <w:rPr>
      <w:rFonts w:ascii="Times New Roman" w:eastAsiaTheme="majorEastAsia" w:hAnsi="Times New Roman" w:cstheme="majorBidi"/>
      <w:sz w:val="24"/>
      <w:szCs w:val="24"/>
      <w:lang w:eastAsia="en-US"/>
    </w:rPr>
  </w:style>
  <w:style w:type="character" w:customStyle="1" w:styleId="Nagwek4Znak">
    <w:name w:val="Nagłówek 4 Znak"/>
    <w:basedOn w:val="Domylnaczcionkaakapitu"/>
    <w:link w:val="Nagwek4"/>
    <w:uiPriority w:val="9"/>
    <w:rsid w:val="00752761"/>
    <w:rPr>
      <w:rFonts w:ascii="Times New Roman" w:eastAsiaTheme="majorEastAsia" w:hAnsi="Times New Roman" w:cstheme="majorBidi"/>
      <w:b/>
      <w:iCs/>
      <w:sz w:val="24"/>
      <w:szCs w:val="22"/>
      <w:lang w:eastAsia="en-US"/>
    </w:rPr>
  </w:style>
  <w:style w:type="paragraph" w:styleId="Legenda">
    <w:name w:val="caption"/>
    <w:basedOn w:val="Normalny"/>
    <w:next w:val="Normalny"/>
    <w:unhideWhenUsed/>
    <w:qFormat/>
    <w:locked/>
    <w:rsid w:val="001827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pistreci3">
    <w:name w:val="toc 3"/>
    <w:basedOn w:val="Normalny"/>
    <w:next w:val="Normalny"/>
    <w:autoRedefine/>
    <w:uiPriority w:val="39"/>
    <w:locked/>
    <w:rsid w:val="000834AF"/>
    <w:pPr>
      <w:spacing w:after="100"/>
      <w:ind w:left="480"/>
    </w:pPr>
  </w:style>
  <w:style w:type="character" w:customStyle="1" w:styleId="highlight">
    <w:name w:val="highlight"/>
    <w:basedOn w:val="Domylnaczcionkaakapitu"/>
    <w:rsid w:val="00FB2CEB"/>
  </w:style>
  <w:style w:type="character" w:styleId="UyteHipercze">
    <w:name w:val="FollowedHyperlink"/>
    <w:basedOn w:val="Domylnaczcionkaakapitu"/>
    <w:rsid w:val="008F779D"/>
    <w:rPr>
      <w:color w:val="954F72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rsid w:val="009E3CB0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9E3CB0"/>
    <w:rPr>
      <w:rFonts w:ascii="Times New Roman" w:eastAsia="Calibri" w:hAnsi="Times New Roman" w:cs="Times New Roman"/>
      <w:lang w:eastAsia="en-US"/>
    </w:rPr>
  </w:style>
  <w:style w:type="character" w:styleId="Odwoanieprzypisukocowego">
    <w:name w:val="endnote reference"/>
    <w:basedOn w:val="Domylnaczcionkaakapitu"/>
    <w:rsid w:val="009E3CB0"/>
    <w:rPr>
      <w:vertAlign w:val="superscript"/>
    </w:rPr>
  </w:style>
  <w:style w:type="character" w:customStyle="1" w:styleId="hgkelc">
    <w:name w:val="hgkelc"/>
    <w:basedOn w:val="Domylnaczcionkaakapitu"/>
    <w:rsid w:val="00607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2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3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7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6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7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9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3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88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8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www.jpf.go.jp/j/project/japanese/survey/result/dl/survey2018/Report_all_e.pdf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hyperlink" Target="https://vavatech.pl/technologie/bazy-danych/mysq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yperlink" Target="https://fastapi.tiangolo.com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developer.mozilla.org/pl/docs/Learn/JavaScript/First_steps/What_is_JavaScript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hyperlink" Target="https://insights.stackoverflow.com/survey/2021/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sicka.AC\AppData\Local\Microsoft\Windows\Temporary%20Internet%20Files\Content.IE5\O1NUEIM2\Zarza_dzenie%20w%20sprawie%20procesu%20dyplomowania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4D0699D3F68974C8B5A22D54E051744" ma:contentTypeVersion="11" ma:contentTypeDescription="Utwórz nowy dokument." ma:contentTypeScope="" ma:versionID="c5fd4be4cb6b6b5ed457bb208e868e14">
  <xsd:schema xmlns:xsd="http://www.w3.org/2001/XMLSchema" xmlns:xs="http://www.w3.org/2001/XMLSchema" xmlns:p="http://schemas.microsoft.com/office/2006/metadata/properties" xmlns:ns3="6aac9a56-423e-4942-9d1d-21fff32bd996" xmlns:ns4="34fcb2db-c6c9-4e88-9c94-0e3e506e520d" targetNamespace="http://schemas.microsoft.com/office/2006/metadata/properties" ma:root="true" ma:fieldsID="fdb64f195e936425162ff214a9915eaa" ns3:_="" ns4:_="">
    <xsd:import namespace="6aac9a56-423e-4942-9d1d-21fff32bd996"/>
    <xsd:import namespace="34fcb2db-c6c9-4e88-9c94-0e3e506e520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ac9a56-423e-4942-9d1d-21fff32bd99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fcb2db-c6c9-4e88-9c94-0e3e506e52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1D1CD2-7BAE-4583-83CE-4AC0B68446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ac9a56-423e-4942-9d1d-21fff32bd996"/>
    <ds:schemaRef ds:uri="34fcb2db-c6c9-4e88-9c94-0e3e506e52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035D38-97B6-498F-876F-5A1BD294CFE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947E3BC-0CF7-4408-A1E7-925F7C7BCF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B3D78A2-8992-4B0E-9E82-954DA2BB5A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Zarza_dzenie w sprawie procesu dyplomowania.dot</Template>
  <TotalTime>2422</TotalTime>
  <Pages>23</Pages>
  <Words>4153</Words>
  <Characters>24922</Characters>
  <Application>Microsoft Office Word</Application>
  <DocSecurity>0</DocSecurity>
  <Lines>207</Lines>
  <Paragraphs>58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Zarządzenie w sprawie procesu dyplomowania</vt:lpstr>
    </vt:vector>
  </TitlesOfParts>
  <Company/>
  <LinksUpToDate>false</LinksUpToDate>
  <CharactersWithSpaces>29017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Zarządzenie w sprawie procesu dyplomowania</dc:title>
  <dc:subject/>
  <dc:creator>kesicka</dc:creator>
  <cp:keywords/>
  <cp:lastModifiedBy>Kacper Tumulec</cp:lastModifiedBy>
  <cp:revision>29</cp:revision>
  <cp:lastPrinted>2016-01-26T08:42:00Z</cp:lastPrinted>
  <dcterms:created xsi:type="dcterms:W3CDTF">2021-12-06T13:05:00Z</dcterms:created>
  <dcterms:modified xsi:type="dcterms:W3CDTF">2022-03-22T22:05:00Z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0x01010014D0699D3F68974C8B5A22D54E051744</vt:lpwstr>
  </property>
</Properties>
</file>